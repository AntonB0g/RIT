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B3121A" w14:textId="16FC9B70" w:rsidR="00AF16C1" w:rsidRPr="00B44A29" w:rsidRDefault="00AF16C1" w:rsidP="000914EC">
      <w:pPr>
        <w:pStyle w:val="Heading1"/>
        <w:rPr>
          <w:b w:val="0"/>
          <w:bCs/>
        </w:rPr>
      </w:pPr>
      <w:r w:rsidRPr="00B44A29">
        <w:rPr>
          <w:b w:val="0"/>
          <w:bCs/>
        </w:rPr>
        <w:t>Lab #</w:t>
      </w:r>
      <w:r w:rsidR="00305E4E">
        <w:rPr>
          <w:b w:val="0"/>
          <w:bCs/>
        </w:rPr>
        <w:t>5</w:t>
      </w:r>
      <w:r w:rsidR="0076575D" w:rsidRPr="00B44A29">
        <w:rPr>
          <w:b w:val="0"/>
          <w:bCs/>
        </w:rPr>
        <w:t xml:space="preserve"> DSP Number Systems</w:t>
      </w:r>
      <w:r w:rsidR="009D11A7" w:rsidRPr="00B44A29">
        <w:rPr>
          <w:b w:val="0"/>
          <w:bCs/>
        </w:rPr>
        <w:t xml:space="preserve"> </w:t>
      </w:r>
    </w:p>
    <w:p w14:paraId="55B2D277" w14:textId="77777777" w:rsidR="000914EC" w:rsidRPr="00B44A29" w:rsidRDefault="000914EC" w:rsidP="000914EC"/>
    <w:p w14:paraId="77CA301B" w14:textId="48F7AC21" w:rsidR="00AA57AA" w:rsidRPr="00B44A29" w:rsidRDefault="00AA57AA" w:rsidP="00E57DEF">
      <w:pPr>
        <w:pStyle w:val="Heading2"/>
        <w:spacing w:after="120"/>
      </w:pPr>
      <w:r w:rsidRPr="00B44A29">
        <w:t>Objective</w:t>
      </w:r>
      <w:r w:rsidR="000605E7" w:rsidRPr="00B44A29">
        <w:t>s</w:t>
      </w:r>
    </w:p>
    <w:p w14:paraId="441DE7E1" w14:textId="50BBA6AB" w:rsidR="00B967E7" w:rsidRPr="00B44A29" w:rsidRDefault="00B967E7" w:rsidP="00121CFC">
      <w:pPr>
        <w:pStyle w:val="BodyTextIndent"/>
        <w:numPr>
          <w:ilvl w:val="0"/>
          <w:numId w:val="4"/>
        </w:numPr>
        <w:ind w:left="360"/>
        <w:rPr>
          <w:sz w:val="22"/>
          <w:szCs w:val="22"/>
        </w:rPr>
      </w:pPr>
      <w:r w:rsidRPr="00B44A29">
        <w:rPr>
          <w:sz w:val="22"/>
          <w:szCs w:val="22"/>
        </w:rPr>
        <w:t xml:space="preserve">Explore how </w:t>
      </w:r>
      <w:r w:rsidR="00D63B56" w:rsidRPr="00B44A29">
        <w:rPr>
          <w:sz w:val="22"/>
          <w:szCs w:val="22"/>
        </w:rPr>
        <w:t>several</w:t>
      </w:r>
      <w:r w:rsidR="0076575D" w:rsidRPr="00B44A29">
        <w:rPr>
          <w:sz w:val="22"/>
          <w:szCs w:val="22"/>
        </w:rPr>
        <w:t xml:space="preserve"> </w:t>
      </w:r>
      <w:r w:rsidR="00D63B56" w:rsidRPr="00B44A29">
        <w:rPr>
          <w:sz w:val="22"/>
          <w:szCs w:val="22"/>
        </w:rPr>
        <w:t xml:space="preserve">data types </w:t>
      </w:r>
      <w:r w:rsidR="004F4B2B" w:rsidRPr="00B44A29">
        <w:rPr>
          <w:sz w:val="22"/>
          <w:szCs w:val="22"/>
        </w:rPr>
        <w:t xml:space="preserve">commonly used </w:t>
      </w:r>
      <w:r w:rsidRPr="00B44A29">
        <w:rPr>
          <w:sz w:val="22"/>
          <w:szCs w:val="22"/>
        </w:rPr>
        <w:t xml:space="preserve">in DSP </w:t>
      </w:r>
      <w:r w:rsidR="009C66F0" w:rsidRPr="00B44A29">
        <w:rPr>
          <w:sz w:val="22"/>
          <w:szCs w:val="22"/>
        </w:rPr>
        <w:t>(byte</w:t>
      </w:r>
      <w:r w:rsidR="0076575D" w:rsidRPr="00B44A29">
        <w:rPr>
          <w:sz w:val="22"/>
          <w:szCs w:val="22"/>
        </w:rPr>
        <w:t xml:space="preserve">, signed integer, long integer, </w:t>
      </w:r>
      <w:proofErr w:type="gramStart"/>
      <w:r w:rsidR="0076575D" w:rsidRPr="00B44A29">
        <w:rPr>
          <w:sz w:val="22"/>
          <w:szCs w:val="22"/>
        </w:rPr>
        <w:t>float</w:t>
      </w:r>
      <w:proofErr w:type="gramEnd"/>
      <w:r w:rsidR="0076575D" w:rsidRPr="00B44A29">
        <w:rPr>
          <w:sz w:val="22"/>
          <w:szCs w:val="22"/>
        </w:rPr>
        <w:t>)</w:t>
      </w:r>
      <w:r w:rsidRPr="00B44A29">
        <w:rPr>
          <w:sz w:val="22"/>
          <w:szCs w:val="22"/>
        </w:rPr>
        <w:t xml:space="preserve"> affect memory usage</w:t>
      </w:r>
      <w:r w:rsidR="0027117C" w:rsidRPr="00B44A29">
        <w:rPr>
          <w:sz w:val="22"/>
          <w:szCs w:val="22"/>
        </w:rPr>
        <w:t xml:space="preserve"> and computation speed.</w:t>
      </w:r>
    </w:p>
    <w:p w14:paraId="593286C1" w14:textId="7F5FC4D7" w:rsidR="00B967E7" w:rsidRPr="00B44A29" w:rsidRDefault="00B967E7" w:rsidP="00121CFC">
      <w:pPr>
        <w:pStyle w:val="BodyTextIndent"/>
        <w:numPr>
          <w:ilvl w:val="0"/>
          <w:numId w:val="4"/>
        </w:numPr>
        <w:ind w:left="360"/>
        <w:rPr>
          <w:sz w:val="22"/>
          <w:szCs w:val="22"/>
        </w:rPr>
      </w:pPr>
      <w:r w:rsidRPr="00B44A29">
        <w:rPr>
          <w:sz w:val="22"/>
          <w:szCs w:val="22"/>
        </w:rPr>
        <w:t>Explore the effects of finite precision math on calculations.</w:t>
      </w:r>
    </w:p>
    <w:p w14:paraId="10789C98" w14:textId="3690A1CB" w:rsidR="00B967E7" w:rsidRPr="00B44A29" w:rsidRDefault="00B967E7" w:rsidP="00121CFC">
      <w:pPr>
        <w:pStyle w:val="BodyTextIndent"/>
        <w:numPr>
          <w:ilvl w:val="0"/>
          <w:numId w:val="4"/>
        </w:numPr>
        <w:ind w:left="360"/>
        <w:rPr>
          <w:sz w:val="22"/>
          <w:szCs w:val="22"/>
        </w:rPr>
      </w:pPr>
      <w:r w:rsidRPr="00B44A29">
        <w:rPr>
          <w:sz w:val="22"/>
          <w:szCs w:val="22"/>
        </w:rPr>
        <w:t>Measure the execution speed for addition and multiplication and compare how th</w:t>
      </w:r>
      <w:r w:rsidR="00E57DEF">
        <w:rPr>
          <w:sz w:val="22"/>
          <w:szCs w:val="22"/>
        </w:rPr>
        <w:t>is</w:t>
      </w:r>
      <w:r w:rsidRPr="00B44A29">
        <w:rPr>
          <w:sz w:val="22"/>
          <w:szCs w:val="22"/>
        </w:rPr>
        <w:t xml:space="preserve"> speed changes using various number data types. </w:t>
      </w:r>
    </w:p>
    <w:p w14:paraId="7870BF04" w14:textId="77777777" w:rsidR="00257D5F" w:rsidRPr="00B44A29" w:rsidRDefault="00257D5F" w:rsidP="00257D5F">
      <w:pPr>
        <w:pStyle w:val="BodyTextIndent"/>
        <w:ind w:left="720"/>
        <w:rPr>
          <w:sz w:val="22"/>
          <w:szCs w:val="22"/>
        </w:rPr>
      </w:pPr>
    </w:p>
    <w:p w14:paraId="7B11FB36" w14:textId="0B5EFDDF" w:rsidR="0026580B" w:rsidRPr="00B44A29" w:rsidRDefault="00E57DEF" w:rsidP="00E57DEF">
      <w:pPr>
        <w:pStyle w:val="Heading2"/>
        <w:spacing w:after="120"/>
      </w:pPr>
      <w:r>
        <w:t>Reading and Reference</w:t>
      </w:r>
    </w:p>
    <w:p w14:paraId="7BDF470A" w14:textId="23CC115D" w:rsidR="0026580B" w:rsidRPr="00B44A29" w:rsidRDefault="009C0D4E" w:rsidP="003B69FD">
      <w:pPr>
        <w:ind w:left="1080" w:hanging="1080"/>
        <w:rPr>
          <w:sz w:val="22"/>
          <w:szCs w:val="22"/>
        </w:rPr>
      </w:pPr>
      <w:r w:rsidRPr="00B44A29">
        <w:rPr>
          <w:sz w:val="22"/>
          <w:szCs w:val="22"/>
        </w:rPr>
        <w:t>Ch</w:t>
      </w:r>
      <w:r w:rsidR="002C282A" w:rsidRPr="00B44A29">
        <w:rPr>
          <w:sz w:val="22"/>
          <w:szCs w:val="22"/>
        </w:rPr>
        <w:t>apter</w:t>
      </w:r>
      <w:r w:rsidRPr="00B44A29">
        <w:rPr>
          <w:sz w:val="22"/>
          <w:szCs w:val="22"/>
        </w:rPr>
        <w:t xml:space="preserve"> 4</w:t>
      </w:r>
      <w:r w:rsidR="007340F9" w:rsidRPr="00B44A29">
        <w:rPr>
          <w:sz w:val="22"/>
          <w:szCs w:val="22"/>
        </w:rPr>
        <w:t xml:space="preserve"> in Smith.</w:t>
      </w:r>
      <w:r w:rsidR="006C0928" w:rsidRPr="00B44A29">
        <w:rPr>
          <w:sz w:val="22"/>
          <w:szCs w:val="22"/>
        </w:rPr>
        <w:t xml:space="preserve">          </w:t>
      </w:r>
      <w:r w:rsidR="003B69FD" w:rsidRPr="00B44A29">
        <w:rPr>
          <w:sz w:val="22"/>
          <w:szCs w:val="22"/>
        </w:rPr>
        <w:t>http://</w:t>
      </w:r>
      <w:r w:rsidR="00275B77" w:rsidRPr="00B44A29">
        <w:rPr>
          <w:sz w:val="22"/>
          <w:szCs w:val="22"/>
        </w:rPr>
        <w:t>Arduino.cc</w:t>
      </w:r>
      <w:r w:rsidR="003B69FD" w:rsidRPr="00B44A29">
        <w:rPr>
          <w:sz w:val="22"/>
          <w:szCs w:val="22"/>
        </w:rPr>
        <w:t xml:space="preserve"> </w:t>
      </w:r>
    </w:p>
    <w:p w14:paraId="3FB557B9" w14:textId="77777777" w:rsidR="0094258D" w:rsidRPr="00B44A29" w:rsidRDefault="0094258D" w:rsidP="0094258D">
      <w:pPr>
        <w:autoSpaceDE w:val="0"/>
        <w:autoSpaceDN w:val="0"/>
        <w:adjustRightInd w:val="0"/>
        <w:rPr>
          <w:sz w:val="22"/>
          <w:szCs w:val="22"/>
        </w:rPr>
      </w:pPr>
    </w:p>
    <w:p w14:paraId="2AF32F3F" w14:textId="04FEA5CC" w:rsidR="0026580B" w:rsidRPr="00B44A29" w:rsidRDefault="00E57DEF" w:rsidP="00E57DEF">
      <w:pPr>
        <w:pStyle w:val="Heading2"/>
        <w:spacing w:after="120"/>
      </w:pPr>
      <w:r>
        <w:t>Intended Learning Outcomes</w:t>
      </w:r>
    </w:p>
    <w:p w14:paraId="1CEE6519" w14:textId="43D48F67" w:rsidR="00E57DEF" w:rsidRDefault="00E57DEF" w:rsidP="00E57DEF">
      <w:pPr>
        <w:pStyle w:val="ListParagraph"/>
        <w:numPr>
          <w:ilvl w:val="0"/>
          <w:numId w:val="49"/>
        </w:numPr>
      </w:pPr>
      <w:r w:rsidRPr="00E57DEF">
        <w:rPr>
          <w:sz w:val="22"/>
          <w:szCs w:val="22"/>
        </w:rPr>
        <w:t>Demonstrate the use of an internal timer function to measure the execution time for a section of code.</w:t>
      </w:r>
    </w:p>
    <w:p w14:paraId="1D031243" w14:textId="28214F88" w:rsidR="00E57DEF" w:rsidRPr="00B44A29" w:rsidRDefault="00E57DEF" w:rsidP="00E57DEF">
      <w:pPr>
        <w:pStyle w:val="ListParagraph"/>
        <w:numPr>
          <w:ilvl w:val="0"/>
          <w:numId w:val="49"/>
        </w:numPr>
      </w:pPr>
      <w:r w:rsidRPr="00E57DEF">
        <w:rPr>
          <w:sz w:val="22"/>
          <w:szCs w:val="22"/>
        </w:rPr>
        <w:t>Understand the impact of data types on execution speed and on memory usage.</w:t>
      </w:r>
    </w:p>
    <w:p w14:paraId="2D6C21DC" w14:textId="77777777" w:rsidR="00581066" w:rsidRPr="00B44A29" w:rsidRDefault="00581066" w:rsidP="00581066">
      <w:pPr>
        <w:ind w:left="1080" w:hanging="1080"/>
        <w:rPr>
          <w:sz w:val="22"/>
          <w:szCs w:val="22"/>
        </w:rPr>
      </w:pPr>
    </w:p>
    <w:p w14:paraId="285BB43D" w14:textId="24956E7D" w:rsidR="000C2069" w:rsidRPr="00B44A29" w:rsidRDefault="00E64CA5" w:rsidP="00E57DEF">
      <w:pPr>
        <w:pStyle w:val="Heading2"/>
        <w:spacing w:after="120"/>
      </w:pPr>
      <w:r w:rsidRPr="00B44A29">
        <w:t>Overview</w:t>
      </w:r>
      <w:r w:rsidR="004230B8" w:rsidRPr="00B44A29">
        <w:t xml:space="preserve"> and Background Material</w:t>
      </w:r>
    </w:p>
    <w:p w14:paraId="611E4E4B" w14:textId="1E150003" w:rsidR="00AD2E22" w:rsidRPr="00B44A29" w:rsidRDefault="00234318" w:rsidP="000C2069">
      <w:pPr>
        <w:pStyle w:val="Body1"/>
        <w:rPr>
          <w:sz w:val="22"/>
          <w:szCs w:val="22"/>
        </w:rPr>
      </w:pPr>
      <w:r w:rsidRPr="00B44A29">
        <w:rPr>
          <w:sz w:val="22"/>
          <w:szCs w:val="22"/>
        </w:rPr>
        <w:t>In the previous lab</w:t>
      </w:r>
      <w:r w:rsidR="00AD2E22" w:rsidRPr="00B44A29">
        <w:rPr>
          <w:sz w:val="22"/>
          <w:szCs w:val="22"/>
        </w:rPr>
        <w:t xml:space="preserve"> on Analog to Digital Conversion (ADC)</w:t>
      </w:r>
      <w:r w:rsidR="009363A2" w:rsidRPr="00B44A29">
        <w:rPr>
          <w:sz w:val="22"/>
          <w:szCs w:val="22"/>
        </w:rPr>
        <w:t>, you coll</w:t>
      </w:r>
      <w:r w:rsidR="00AD2E22" w:rsidRPr="00B44A29">
        <w:rPr>
          <w:sz w:val="22"/>
          <w:szCs w:val="22"/>
        </w:rPr>
        <w:t>ect</w:t>
      </w:r>
      <w:r w:rsidR="00E57DEF">
        <w:rPr>
          <w:sz w:val="22"/>
          <w:szCs w:val="22"/>
        </w:rPr>
        <w:t>ed</w:t>
      </w:r>
      <w:r w:rsidR="00AD2E22" w:rsidRPr="00B44A29">
        <w:rPr>
          <w:sz w:val="22"/>
          <w:szCs w:val="22"/>
        </w:rPr>
        <w:t xml:space="preserve"> temperature reading values and </w:t>
      </w:r>
      <w:r w:rsidR="00A45506" w:rsidRPr="00B44A29">
        <w:rPr>
          <w:sz w:val="22"/>
          <w:szCs w:val="22"/>
        </w:rPr>
        <w:t>average</w:t>
      </w:r>
      <w:r w:rsidR="00E57DEF">
        <w:rPr>
          <w:sz w:val="22"/>
          <w:szCs w:val="22"/>
        </w:rPr>
        <w:t>d</w:t>
      </w:r>
      <w:r w:rsidR="00A45506" w:rsidRPr="00B44A29">
        <w:rPr>
          <w:sz w:val="22"/>
          <w:szCs w:val="22"/>
        </w:rPr>
        <w:t xml:space="preserve"> </w:t>
      </w:r>
      <w:r w:rsidR="00E57DEF">
        <w:rPr>
          <w:sz w:val="22"/>
          <w:szCs w:val="22"/>
        </w:rPr>
        <w:t xml:space="preserve">these </w:t>
      </w:r>
      <w:r w:rsidR="00A45506" w:rsidRPr="00B44A29">
        <w:rPr>
          <w:sz w:val="22"/>
          <w:szCs w:val="22"/>
        </w:rPr>
        <w:t xml:space="preserve">values </w:t>
      </w:r>
      <w:r w:rsidR="00E57DEF">
        <w:rPr>
          <w:sz w:val="22"/>
          <w:szCs w:val="22"/>
        </w:rPr>
        <w:t xml:space="preserve">in order to </w:t>
      </w:r>
      <w:r w:rsidR="009363A2" w:rsidRPr="00B44A29">
        <w:rPr>
          <w:sz w:val="22"/>
          <w:szCs w:val="22"/>
        </w:rPr>
        <w:t xml:space="preserve">increase the effective resolution of the </w:t>
      </w:r>
      <w:r w:rsidR="00A45506" w:rsidRPr="00B44A29">
        <w:rPr>
          <w:sz w:val="22"/>
          <w:szCs w:val="22"/>
        </w:rPr>
        <w:t>temperature measurement.</w:t>
      </w:r>
    </w:p>
    <w:p w14:paraId="62AE6DAF" w14:textId="78587613" w:rsidR="00900DCF" w:rsidRPr="00B44A29" w:rsidRDefault="00AD2E22" w:rsidP="000C2069">
      <w:pPr>
        <w:pStyle w:val="Body1"/>
        <w:rPr>
          <w:sz w:val="22"/>
          <w:szCs w:val="22"/>
        </w:rPr>
      </w:pPr>
      <w:r w:rsidRPr="00B44A29">
        <w:rPr>
          <w:sz w:val="22"/>
          <w:szCs w:val="22"/>
        </w:rPr>
        <w:t>In embedded systems</w:t>
      </w:r>
      <w:r w:rsidR="0027117C" w:rsidRPr="00B44A29">
        <w:rPr>
          <w:sz w:val="22"/>
          <w:szCs w:val="22"/>
        </w:rPr>
        <w:t>, the averaging must be done in</w:t>
      </w:r>
      <w:r w:rsidR="00AE0491" w:rsidRPr="00B44A29">
        <w:rPr>
          <w:sz w:val="22"/>
          <w:szCs w:val="22"/>
        </w:rPr>
        <w:t xml:space="preserve"> </w:t>
      </w:r>
      <w:r w:rsidRPr="00B44A29">
        <w:rPr>
          <w:sz w:val="22"/>
          <w:szCs w:val="22"/>
        </w:rPr>
        <w:t xml:space="preserve">real-time in </w:t>
      </w:r>
      <w:r w:rsidR="0027117C" w:rsidRPr="00B44A29">
        <w:rPr>
          <w:sz w:val="22"/>
          <w:szCs w:val="22"/>
        </w:rPr>
        <w:t>a</w:t>
      </w:r>
      <w:r w:rsidRPr="00B44A29">
        <w:rPr>
          <w:sz w:val="22"/>
          <w:szCs w:val="22"/>
        </w:rPr>
        <w:t xml:space="preserve"> microprocessor or digital</w:t>
      </w:r>
      <w:r w:rsidR="00A45506" w:rsidRPr="00B44A29">
        <w:rPr>
          <w:sz w:val="22"/>
          <w:szCs w:val="22"/>
        </w:rPr>
        <w:t xml:space="preserve"> signal processing chip, not in a post-proc</w:t>
      </w:r>
      <w:r w:rsidR="00124674" w:rsidRPr="00B44A29">
        <w:rPr>
          <w:sz w:val="22"/>
          <w:szCs w:val="22"/>
        </w:rPr>
        <w:t>essing step such as</w:t>
      </w:r>
      <w:r w:rsidR="00A45506" w:rsidRPr="00B44A29">
        <w:rPr>
          <w:sz w:val="22"/>
          <w:szCs w:val="22"/>
        </w:rPr>
        <w:t xml:space="preserve"> </w:t>
      </w:r>
      <w:r w:rsidR="000914EC" w:rsidRPr="00B44A29">
        <w:rPr>
          <w:sz w:val="22"/>
          <w:szCs w:val="22"/>
        </w:rPr>
        <w:t>MATLAB</w:t>
      </w:r>
      <w:r w:rsidR="00124674" w:rsidRPr="00B44A29">
        <w:rPr>
          <w:sz w:val="22"/>
          <w:szCs w:val="22"/>
        </w:rPr>
        <w:t xml:space="preserve"> analysis</w:t>
      </w:r>
      <w:r w:rsidRPr="00B44A29">
        <w:rPr>
          <w:sz w:val="22"/>
          <w:szCs w:val="22"/>
        </w:rPr>
        <w:t xml:space="preserve">. Consider the example of </w:t>
      </w:r>
      <w:r w:rsidR="00992FC8" w:rsidRPr="00B44A29">
        <w:rPr>
          <w:sz w:val="22"/>
          <w:szCs w:val="22"/>
        </w:rPr>
        <w:t>a medical instrument that i</w:t>
      </w:r>
      <w:r w:rsidRPr="00B44A29">
        <w:rPr>
          <w:sz w:val="22"/>
          <w:szCs w:val="22"/>
        </w:rPr>
        <w:t>s actively monitoring a patient. T</w:t>
      </w:r>
      <w:r w:rsidR="00992FC8" w:rsidRPr="00B44A29">
        <w:rPr>
          <w:sz w:val="22"/>
          <w:szCs w:val="22"/>
        </w:rPr>
        <w:t xml:space="preserve">he averaging algorithm </w:t>
      </w:r>
      <w:r w:rsidRPr="00B44A29">
        <w:rPr>
          <w:sz w:val="22"/>
          <w:szCs w:val="22"/>
        </w:rPr>
        <w:t>will have to execute quick</w:t>
      </w:r>
      <w:r w:rsidR="005831F5" w:rsidRPr="00B44A29">
        <w:rPr>
          <w:sz w:val="22"/>
          <w:szCs w:val="22"/>
        </w:rPr>
        <w:t>ly (</w:t>
      </w:r>
      <w:r w:rsidR="000914EC" w:rsidRPr="00B44A29">
        <w:rPr>
          <w:sz w:val="22"/>
          <w:szCs w:val="22"/>
        </w:rPr>
        <w:t xml:space="preserve">e.g. </w:t>
      </w:r>
      <w:r w:rsidR="005831F5" w:rsidRPr="00B44A29">
        <w:rPr>
          <w:sz w:val="22"/>
          <w:szCs w:val="22"/>
        </w:rPr>
        <w:t xml:space="preserve">&lt; 1 </w:t>
      </w:r>
      <w:r w:rsidR="000C2787" w:rsidRPr="00B44A29">
        <w:rPr>
          <w:sz w:val="22"/>
          <w:szCs w:val="22"/>
        </w:rPr>
        <w:t>millisecond</w:t>
      </w:r>
      <w:r w:rsidR="00124674" w:rsidRPr="00B44A29">
        <w:rPr>
          <w:sz w:val="22"/>
          <w:szCs w:val="22"/>
        </w:rPr>
        <w:t xml:space="preserve">) </w:t>
      </w:r>
      <w:r w:rsidR="005831F5" w:rsidRPr="00B44A29">
        <w:rPr>
          <w:sz w:val="22"/>
          <w:szCs w:val="22"/>
        </w:rPr>
        <w:t>on a microprocessor chip</w:t>
      </w:r>
      <w:r w:rsidR="00124674" w:rsidRPr="00B44A29">
        <w:rPr>
          <w:sz w:val="22"/>
          <w:szCs w:val="22"/>
        </w:rPr>
        <w:t xml:space="preserve"> with limited memory and speed rather than</w:t>
      </w:r>
      <w:r w:rsidR="005831F5" w:rsidRPr="00B44A29">
        <w:rPr>
          <w:sz w:val="22"/>
          <w:szCs w:val="22"/>
        </w:rPr>
        <w:t xml:space="preserve"> </w:t>
      </w:r>
      <w:r w:rsidR="00B03AEF" w:rsidRPr="00B44A29">
        <w:rPr>
          <w:sz w:val="22"/>
          <w:szCs w:val="22"/>
        </w:rPr>
        <w:t xml:space="preserve">on </w:t>
      </w:r>
      <w:r w:rsidR="005831F5" w:rsidRPr="00B44A29">
        <w:rPr>
          <w:sz w:val="22"/>
          <w:szCs w:val="22"/>
        </w:rPr>
        <w:t xml:space="preserve">a PC with </w:t>
      </w:r>
      <w:r w:rsidR="00ED1610" w:rsidRPr="00B44A29">
        <w:rPr>
          <w:sz w:val="22"/>
          <w:szCs w:val="22"/>
        </w:rPr>
        <w:t>16</w:t>
      </w:r>
      <w:r w:rsidR="005831F5" w:rsidRPr="00B44A29">
        <w:rPr>
          <w:sz w:val="22"/>
          <w:szCs w:val="22"/>
        </w:rPr>
        <w:t xml:space="preserve">GB </w:t>
      </w:r>
      <w:r w:rsidR="00ED1610" w:rsidRPr="00B44A29">
        <w:rPr>
          <w:sz w:val="22"/>
          <w:szCs w:val="22"/>
        </w:rPr>
        <w:t>RAM</w:t>
      </w:r>
      <w:r w:rsidR="005831F5" w:rsidRPr="00B44A29">
        <w:rPr>
          <w:sz w:val="22"/>
          <w:szCs w:val="22"/>
        </w:rPr>
        <w:t xml:space="preserve"> and </w:t>
      </w:r>
      <w:r w:rsidR="000C2787" w:rsidRPr="00B44A29">
        <w:rPr>
          <w:sz w:val="22"/>
          <w:szCs w:val="22"/>
        </w:rPr>
        <w:t xml:space="preserve">a </w:t>
      </w:r>
      <w:r w:rsidR="005831F5" w:rsidRPr="00B44A29">
        <w:rPr>
          <w:sz w:val="22"/>
          <w:szCs w:val="22"/>
        </w:rPr>
        <w:t xml:space="preserve">3 GHz </w:t>
      </w:r>
      <w:r w:rsidR="000914EC" w:rsidRPr="00B44A29">
        <w:rPr>
          <w:sz w:val="22"/>
          <w:szCs w:val="22"/>
        </w:rPr>
        <w:t>i7</w:t>
      </w:r>
      <w:r w:rsidR="005831F5" w:rsidRPr="00B44A29">
        <w:rPr>
          <w:sz w:val="22"/>
          <w:szCs w:val="22"/>
        </w:rPr>
        <w:t xml:space="preserve"> processor.</w:t>
      </w:r>
    </w:p>
    <w:p w14:paraId="74B6B23B" w14:textId="77777777" w:rsidR="000914EC" w:rsidRPr="00B44A29" w:rsidRDefault="000914EC" w:rsidP="000C2069">
      <w:pPr>
        <w:pStyle w:val="Body1"/>
        <w:rPr>
          <w:sz w:val="22"/>
          <w:szCs w:val="22"/>
        </w:rPr>
      </w:pPr>
    </w:p>
    <w:p w14:paraId="58B2B5A1" w14:textId="2CB64CD4" w:rsidR="008D3B5C" w:rsidRPr="00B44A29" w:rsidRDefault="00900DCF" w:rsidP="000C2069">
      <w:pPr>
        <w:pStyle w:val="Body1"/>
        <w:rPr>
          <w:sz w:val="22"/>
          <w:szCs w:val="22"/>
        </w:rPr>
      </w:pPr>
      <w:r w:rsidRPr="00B44A29">
        <w:rPr>
          <w:sz w:val="22"/>
          <w:szCs w:val="22"/>
        </w:rPr>
        <w:t xml:space="preserve">How fast an algorithm runs depends on the number of instructions that </w:t>
      </w:r>
      <w:r w:rsidR="006A189A" w:rsidRPr="00B44A29">
        <w:rPr>
          <w:sz w:val="22"/>
          <w:szCs w:val="22"/>
        </w:rPr>
        <w:t xml:space="preserve">have to </w:t>
      </w:r>
      <w:r w:rsidR="000D1ECE" w:rsidRPr="00B44A29">
        <w:rPr>
          <w:sz w:val="22"/>
          <w:szCs w:val="22"/>
        </w:rPr>
        <w:t xml:space="preserve">be </w:t>
      </w:r>
      <w:r w:rsidR="006A189A" w:rsidRPr="00B44A29">
        <w:rPr>
          <w:sz w:val="22"/>
          <w:szCs w:val="22"/>
        </w:rPr>
        <w:t>executed and how long each instruction</w:t>
      </w:r>
      <w:r w:rsidRPr="00B44A29">
        <w:rPr>
          <w:sz w:val="22"/>
          <w:szCs w:val="22"/>
        </w:rPr>
        <w:t xml:space="preserve"> takes </w:t>
      </w:r>
      <w:r w:rsidR="006A189A" w:rsidRPr="00B44A29">
        <w:rPr>
          <w:sz w:val="22"/>
          <w:szCs w:val="22"/>
        </w:rPr>
        <w:t xml:space="preserve">to execute. Some instructions are faster than others e.g. </w:t>
      </w:r>
      <w:r w:rsidR="00767BBC" w:rsidRPr="00B44A29">
        <w:rPr>
          <w:sz w:val="22"/>
          <w:szCs w:val="22"/>
        </w:rPr>
        <w:t xml:space="preserve">addition in a microcontroller is faster than </w:t>
      </w:r>
      <w:r w:rsidR="006A189A" w:rsidRPr="00B44A29">
        <w:rPr>
          <w:sz w:val="22"/>
          <w:szCs w:val="22"/>
        </w:rPr>
        <w:t>multiplication</w:t>
      </w:r>
      <w:r w:rsidR="00ED1610" w:rsidRPr="00B44A29">
        <w:rPr>
          <w:sz w:val="22"/>
          <w:szCs w:val="22"/>
        </w:rPr>
        <w:t>.</w:t>
      </w:r>
      <w:r w:rsidR="006A189A" w:rsidRPr="00B44A29">
        <w:rPr>
          <w:sz w:val="22"/>
          <w:szCs w:val="22"/>
        </w:rPr>
        <w:t xml:space="preserve"> </w:t>
      </w:r>
    </w:p>
    <w:p w14:paraId="68AE2DAA" w14:textId="77777777" w:rsidR="00E26FA7" w:rsidRPr="00B44A29" w:rsidRDefault="00E26FA7" w:rsidP="000C2069">
      <w:pPr>
        <w:pStyle w:val="Body1"/>
        <w:rPr>
          <w:sz w:val="22"/>
          <w:szCs w:val="22"/>
        </w:rPr>
      </w:pPr>
    </w:p>
    <w:p w14:paraId="5AEEC045" w14:textId="28EB8BD3" w:rsidR="004733F4" w:rsidRPr="00B44A29" w:rsidRDefault="008C316A" w:rsidP="000C2069">
      <w:pPr>
        <w:pStyle w:val="Body1"/>
        <w:rPr>
          <w:sz w:val="22"/>
          <w:szCs w:val="22"/>
        </w:rPr>
      </w:pPr>
      <w:r w:rsidRPr="00B44A29">
        <w:rPr>
          <w:sz w:val="22"/>
          <w:szCs w:val="22"/>
        </w:rPr>
        <w:t>The data</w:t>
      </w:r>
      <w:r w:rsidR="006A189A" w:rsidRPr="00B44A29">
        <w:rPr>
          <w:sz w:val="22"/>
          <w:szCs w:val="22"/>
        </w:rPr>
        <w:t>type</w:t>
      </w:r>
      <w:r w:rsidRPr="00B44A29">
        <w:rPr>
          <w:sz w:val="22"/>
          <w:szCs w:val="22"/>
        </w:rPr>
        <w:t xml:space="preserve"> of the variable</w:t>
      </w:r>
      <w:r w:rsidR="006A189A" w:rsidRPr="00B44A29">
        <w:rPr>
          <w:sz w:val="22"/>
          <w:szCs w:val="22"/>
        </w:rPr>
        <w:t xml:space="preserve"> also affects how long it takes to execute an instruction. Typically, adding two integers is faster than adding two floating point numbers. However, it depends on how the microprocessor or DSP chip is buil</w:t>
      </w:r>
      <w:r w:rsidR="000533B1" w:rsidRPr="00B44A29">
        <w:rPr>
          <w:sz w:val="22"/>
          <w:szCs w:val="22"/>
        </w:rPr>
        <w:t>t</w:t>
      </w:r>
      <w:r w:rsidR="0017118C" w:rsidRPr="00B44A29">
        <w:rPr>
          <w:sz w:val="22"/>
          <w:szCs w:val="22"/>
        </w:rPr>
        <w:t xml:space="preserve">.  </w:t>
      </w:r>
      <w:r w:rsidR="0073496D" w:rsidRPr="00B44A29">
        <w:rPr>
          <w:sz w:val="22"/>
          <w:szCs w:val="22"/>
        </w:rPr>
        <w:t>I</w:t>
      </w:r>
      <w:r w:rsidRPr="00B44A29">
        <w:rPr>
          <w:sz w:val="22"/>
          <w:szCs w:val="22"/>
        </w:rPr>
        <w:t>f</w:t>
      </w:r>
      <w:r w:rsidR="006A189A" w:rsidRPr="00B44A29">
        <w:rPr>
          <w:sz w:val="22"/>
          <w:szCs w:val="22"/>
        </w:rPr>
        <w:t xml:space="preserve"> the chip has</w:t>
      </w:r>
      <w:r w:rsidRPr="00B44A29">
        <w:rPr>
          <w:sz w:val="22"/>
          <w:szCs w:val="22"/>
        </w:rPr>
        <w:t xml:space="preserve"> a</w:t>
      </w:r>
      <w:r w:rsidR="006A189A" w:rsidRPr="00B44A29">
        <w:rPr>
          <w:sz w:val="22"/>
          <w:szCs w:val="22"/>
        </w:rPr>
        <w:t xml:space="preserve"> hardware floating point </w:t>
      </w:r>
      <w:r w:rsidR="007371C3" w:rsidRPr="00B44A29">
        <w:rPr>
          <w:sz w:val="22"/>
          <w:szCs w:val="22"/>
        </w:rPr>
        <w:t>processor</w:t>
      </w:r>
      <w:r w:rsidR="00E57DEF">
        <w:rPr>
          <w:sz w:val="22"/>
          <w:szCs w:val="22"/>
        </w:rPr>
        <w:t>,</w:t>
      </w:r>
      <w:r w:rsidRPr="00B44A29">
        <w:rPr>
          <w:sz w:val="22"/>
          <w:szCs w:val="22"/>
        </w:rPr>
        <w:t xml:space="preserve"> it may be able to quickly perform floating point calculations</w:t>
      </w:r>
      <w:r w:rsidR="004733F4" w:rsidRPr="00B44A29">
        <w:rPr>
          <w:sz w:val="22"/>
          <w:szCs w:val="22"/>
        </w:rPr>
        <w:t>.</w:t>
      </w:r>
      <w:r w:rsidRPr="00B44A29">
        <w:rPr>
          <w:sz w:val="22"/>
          <w:szCs w:val="22"/>
        </w:rPr>
        <w:t xml:space="preserve"> Otherwise, floating point operations are </w:t>
      </w:r>
      <w:r w:rsidR="00E26FA7" w:rsidRPr="00B44A29">
        <w:rPr>
          <w:sz w:val="22"/>
          <w:szCs w:val="22"/>
        </w:rPr>
        <w:t xml:space="preserve">typically </w:t>
      </w:r>
      <w:r w:rsidRPr="00B44A29">
        <w:rPr>
          <w:sz w:val="22"/>
          <w:szCs w:val="22"/>
        </w:rPr>
        <w:t>slower than fixed point (integer) operations.</w:t>
      </w:r>
      <w:r w:rsidR="004733F4" w:rsidRPr="00B44A29">
        <w:rPr>
          <w:sz w:val="22"/>
          <w:szCs w:val="22"/>
        </w:rPr>
        <w:t xml:space="preserve">  </w:t>
      </w:r>
    </w:p>
    <w:p w14:paraId="3B7A4782" w14:textId="77777777" w:rsidR="0017118C" w:rsidRPr="00B44A29" w:rsidRDefault="0017118C">
      <w:pPr>
        <w:rPr>
          <w:sz w:val="22"/>
          <w:szCs w:val="22"/>
        </w:rPr>
      </w:pPr>
      <w:r w:rsidRPr="00B44A29">
        <w:rPr>
          <w:sz w:val="22"/>
          <w:szCs w:val="22"/>
        </w:rPr>
        <w:br w:type="page"/>
      </w:r>
    </w:p>
    <w:p w14:paraId="14530EA8" w14:textId="2BC3C6B4" w:rsidR="004733F4" w:rsidRPr="00B44A29" w:rsidRDefault="00805833" w:rsidP="000C2069">
      <w:pPr>
        <w:pStyle w:val="Body1"/>
        <w:rPr>
          <w:sz w:val="22"/>
          <w:szCs w:val="22"/>
        </w:rPr>
      </w:pPr>
      <w:r w:rsidRPr="00B44A29">
        <w:rPr>
          <w:sz w:val="22"/>
          <w:szCs w:val="22"/>
        </w:rPr>
        <w:lastRenderedPageBreak/>
        <w:t xml:space="preserve">Knowing the execution speed of your particular microprocessor or DSP chip is critical because it affects the </w:t>
      </w:r>
      <w:r w:rsidR="00E633BB" w:rsidRPr="00B44A29">
        <w:rPr>
          <w:sz w:val="22"/>
          <w:szCs w:val="22"/>
        </w:rPr>
        <w:t xml:space="preserve">number of </w:t>
      </w:r>
      <w:r w:rsidR="004733F4" w:rsidRPr="00B44A29">
        <w:rPr>
          <w:sz w:val="22"/>
          <w:szCs w:val="22"/>
        </w:rPr>
        <w:t>filter</w:t>
      </w:r>
      <w:r w:rsidR="00E633BB" w:rsidRPr="00B44A29">
        <w:rPr>
          <w:sz w:val="22"/>
          <w:szCs w:val="22"/>
        </w:rPr>
        <w:t xml:space="preserve"> calculations</w:t>
      </w:r>
      <w:r w:rsidR="004733F4" w:rsidRPr="00B44A29">
        <w:rPr>
          <w:sz w:val="22"/>
          <w:szCs w:val="22"/>
        </w:rPr>
        <w:t xml:space="preserve"> that can be run in a given amount of t</w:t>
      </w:r>
      <w:r w:rsidRPr="00B44A29">
        <w:rPr>
          <w:sz w:val="22"/>
          <w:szCs w:val="22"/>
        </w:rPr>
        <w:t>ime.</w:t>
      </w:r>
      <w:r w:rsidR="00410DB9" w:rsidRPr="00B44A29">
        <w:rPr>
          <w:sz w:val="22"/>
          <w:szCs w:val="22"/>
        </w:rPr>
        <w:t xml:space="preserve"> </w:t>
      </w:r>
      <w:r w:rsidRPr="00B44A29">
        <w:rPr>
          <w:sz w:val="22"/>
          <w:szCs w:val="22"/>
        </w:rPr>
        <w:t xml:space="preserve">If the filter takes longer to run, the bandwidth of the system will be lower. </w:t>
      </w:r>
      <w:r w:rsidR="006C0879" w:rsidRPr="00B44A29">
        <w:rPr>
          <w:sz w:val="22"/>
          <w:szCs w:val="22"/>
        </w:rPr>
        <w:t xml:space="preserve">For example, you </w:t>
      </w:r>
      <w:r w:rsidR="006E43A8" w:rsidRPr="00B44A29">
        <w:rPr>
          <w:sz w:val="22"/>
          <w:szCs w:val="22"/>
        </w:rPr>
        <w:t>may not be able to perform a particular</w:t>
      </w:r>
      <w:r w:rsidR="006C0879" w:rsidRPr="00B44A29">
        <w:rPr>
          <w:sz w:val="22"/>
          <w:szCs w:val="22"/>
        </w:rPr>
        <w:t xml:space="preserve"> </w:t>
      </w:r>
      <w:r w:rsidR="008F7DA4" w:rsidRPr="00B44A29">
        <w:rPr>
          <w:sz w:val="22"/>
          <w:szCs w:val="22"/>
        </w:rPr>
        <w:t>audio</w:t>
      </w:r>
      <w:r w:rsidR="006C0879" w:rsidRPr="00B44A29">
        <w:rPr>
          <w:sz w:val="22"/>
          <w:szCs w:val="22"/>
        </w:rPr>
        <w:t xml:space="preserve"> processing algorithm</w:t>
      </w:r>
      <w:r w:rsidR="003B020D" w:rsidRPr="00B44A29">
        <w:rPr>
          <w:sz w:val="22"/>
          <w:szCs w:val="22"/>
        </w:rPr>
        <w:t xml:space="preserve"> and have it run at the MP3 standard </w:t>
      </w:r>
      <w:r w:rsidR="002244EB" w:rsidRPr="00B44A29">
        <w:rPr>
          <w:sz w:val="22"/>
          <w:szCs w:val="22"/>
        </w:rPr>
        <w:t>sample rate of 44.1kHz</w:t>
      </w:r>
      <w:r w:rsidR="006C0879" w:rsidRPr="00B44A29">
        <w:rPr>
          <w:sz w:val="22"/>
          <w:szCs w:val="22"/>
        </w:rPr>
        <w:t xml:space="preserve"> </w:t>
      </w:r>
      <w:r w:rsidR="008C316A" w:rsidRPr="00B44A29">
        <w:rPr>
          <w:sz w:val="22"/>
          <w:szCs w:val="22"/>
        </w:rPr>
        <w:t>if there are too many calculation</w:t>
      </w:r>
      <w:r w:rsidR="002244EB" w:rsidRPr="00B44A29">
        <w:rPr>
          <w:sz w:val="22"/>
          <w:szCs w:val="22"/>
        </w:rPr>
        <w:t>s</w:t>
      </w:r>
      <w:r w:rsidR="008C316A" w:rsidRPr="00B44A29">
        <w:rPr>
          <w:sz w:val="22"/>
          <w:szCs w:val="22"/>
        </w:rPr>
        <w:t xml:space="preserve"> required for each sample.</w:t>
      </w:r>
      <w:r w:rsidR="002244EB" w:rsidRPr="00B44A29">
        <w:rPr>
          <w:sz w:val="22"/>
          <w:szCs w:val="22"/>
        </w:rPr>
        <w:t xml:space="preserve"> </w:t>
      </w:r>
    </w:p>
    <w:p w14:paraId="10AABFBC" w14:textId="77777777" w:rsidR="00E26FA7" w:rsidRPr="00B44A29" w:rsidRDefault="00E26FA7" w:rsidP="000C2069">
      <w:pPr>
        <w:pStyle w:val="Body1"/>
        <w:rPr>
          <w:sz w:val="22"/>
          <w:szCs w:val="22"/>
        </w:rPr>
      </w:pPr>
    </w:p>
    <w:p w14:paraId="5E34878C" w14:textId="54A219A6" w:rsidR="00A67402" w:rsidRPr="00B44A29" w:rsidRDefault="000E4660" w:rsidP="0050617F">
      <w:pPr>
        <w:pStyle w:val="Body1"/>
        <w:rPr>
          <w:sz w:val="22"/>
          <w:szCs w:val="22"/>
        </w:rPr>
      </w:pPr>
      <w:r w:rsidRPr="00B44A29">
        <w:rPr>
          <w:sz w:val="22"/>
          <w:szCs w:val="22"/>
        </w:rPr>
        <w:t>Characterizing your system’s execution time can help you understand why it may misbehave when trying to run a particularly long filter.</w:t>
      </w:r>
    </w:p>
    <w:p w14:paraId="69BEC8FF" w14:textId="5731DAB8" w:rsidR="00EE7A83" w:rsidRPr="00B44A29" w:rsidRDefault="00EE7A83" w:rsidP="0050617F">
      <w:pPr>
        <w:pStyle w:val="Body1"/>
        <w:rPr>
          <w:sz w:val="22"/>
          <w:szCs w:val="22"/>
        </w:rPr>
      </w:pPr>
    </w:p>
    <w:p w14:paraId="2EA096E4" w14:textId="4FCB9D70" w:rsidR="00EE7A83" w:rsidRPr="00B44A29" w:rsidRDefault="00EE7A83" w:rsidP="0050617F">
      <w:pPr>
        <w:pStyle w:val="Body1"/>
        <w:rPr>
          <w:sz w:val="22"/>
          <w:szCs w:val="22"/>
        </w:rPr>
      </w:pPr>
      <w:r w:rsidRPr="00B44A29">
        <w:rPr>
          <w:b/>
          <w:bCs/>
          <w:sz w:val="22"/>
          <w:szCs w:val="22"/>
        </w:rPr>
        <w:t>NOTE:</w:t>
      </w:r>
      <w:r w:rsidRPr="00B44A29">
        <w:rPr>
          <w:sz w:val="22"/>
          <w:szCs w:val="22"/>
        </w:rPr>
        <w:t xml:space="preserve">  For this lab it </w:t>
      </w:r>
      <w:r w:rsidR="00085AF0">
        <w:rPr>
          <w:sz w:val="22"/>
          <w:szCs w:val="22"/>
        </w:rPr>
        <w:t xml:space="preserve">is </w:t>
      </w:r>
      <w:r w:rsidRPr="00B44A29">
        <w:rPr>
          <w:sz w:val="22"/>
          <w:szCs w:val="22"/>
        </w:rPr>
        <w:t>easier to use the serial monitor</w:t>
      </w:r>
      <w:r w:rsidR="00E26FA7" w:rsidRPr="00B44A29">
        <w:rPr>
          <w:sz w:val="22"/>
          <w:szCs w:val="22"/>
        </w:rPr>
        <w:t xml:space="preserve"> than MATLAB</w:t>
      </w:r>
      <w:r w:rsidRPr="00B44A29">
        <w:rPr>
          <w:sz w:val="22"/>
          <w:szCs w:val="22"/>
        </w:rPr>
        <w:t xml:space="preserve"> to capture output data. You will </w:t>
      </w:r>
      <w:r w:rsidR="00085AF0">
        <w:rPr>
          <w:sz w:val="22"/>
          <w:szCs w:val="22"/>
        </w:rPr>
        <w:t xml:space="preserve">then </w:t>
      </w:r>
      <w:r w:rsidRPr="00B44A29">
        <w:rPr>
          <w:sz w:val="22"/>
          <w:szCs w:val="22"/>
        </w:rPr>
        <w:t xml:space="preserve">make tables of </w:t>
      </w:r>
      <w:r w:rsidR="00085AF0">
        <w:rPr>
          <w:sz w:val="22"/>
          <w:szCs w:val="22"/>
        </w:rPr>
        <w:t xml:space="preserve">your </w:t>
      </w:r>
      <w:r w:rsidRPr="00B44A29">
        <w:rPr>
          <w:sz w:val="22"/>
          <w:szCs w:val="22"/>
        </w:rPr>
        <w:t>results us</w:t>
      </w:r>
      <w:r w:rsidR="00085AF0">
        <w:rPr>
          <w:sz w:val="22"/>
          <w:szCs w:val="22"/>
        </w:rPr>
        <w:t>ing</w:t>
      </w:r>
      <w:r w:rsidRPr="00B44A29">
        <w:rPr>
          <w:sz w:val="22"/>
          <w:szCs w:val="22"/>
        </w:rPr>
        <w:t xml:space="preserve"> Excel. A set of </w:t>
      </w:r>
      <w:r w:rsidR="00E26FA7" w:rsidRPr="00B44A29">
        <w:rPr>
          <w:sz w:val="22"/>
          <w:szCs w:val="22"/>
        </w:rPr>
        <w:t xml:space="preserve">blank </w:t>
      </w:r>
      <w:r w:rsidR="00085AF0">
        <w:rPr>
          <w:sz w:val="22"/>
          <w:szCs w:val="22"/>
        </w:rPr>
        <w:t>E</w:t>
      </w:r>
      <w:r w:rsidRPr="00B44A29">
        <w:rPr>
          <w:sz w:val="22"/>
          <w:szCs w:val="22"/>
        </w:rPr>
        <w:t>xcel tables has been provided for you in the file “Lab 0</w:t>
      </w:r>
      <w:r w:rsidR="00305E4E">
        <w:rPr>
          <w:sz w:val="22"/>
          <w:szCs w:val="22"/>
        </w:rPr>
        <w:t>5</w:t>
      </w:r>
      <w:r w:rsidRPr="00B44A29">
        <w:rPr>
          <w:sz w:val="22"/>
          <w:szCs w:val="22"/>
        </w:rPr>
        <w:t xml:space="preserve"> Tables.xlsx” located in </w:t>
      </w:r>
      <w:proofErr w:type="spellStart"/>
      <w:r w:rsidRPr="00B44A29">
        <w:rPr>
          <w:sz w:val="22"/>
          <w:szCs w:val="22"/>
        </w:rPr>
        <w:t>myCourses</w:t>
      </w:r>
      <w:proofErr w:type="spellEnd"/>
      <w:r w:rsidRPr="00B44A29">
        <w:rPr>
          <w:sz w:val="22"/>
          <w:szCs w:val="22"/>
        </w:rPr>
        <w:t>.</w:t>
      </w:r>
    </w:p>
    <w:p w14:paraId="39DE766A" w14:textId="77777777" w:rsidR="008C7B23" w:rsidRPr="00B44A29" w:rsidRDefault="008C7B23" w:rsidP="0050617F">
      <w:pPr>
        <w:pStyle w:val="Body1"/>
        <w:rPr>
          <w:sz w:val="22"/>
          <w:szCs w:val="22"/>
        </w:rPr>
      </w:pPr>
    </w:p>
    <w:p w14:paraId="2040F607" w14:textId="77777777" w:rsidR="002E2FA9" w:rsidRPr="00B44A29" w:rsidRDefault="000466C0" w:rsidP="00E26FA7">
      <w:pPr>
        <w:pStyle w:val="Heading1"/>
      </w:pPr>
      <w:r w:rsidRPr="00B44A29">
        <w:t xml:space="preserve">Section 1 </w:t>
      </w:r>
      <w:r w:rsidR="002E2FA9" w:rsidRPr="00B44A29">
        <w:t>Basic Math Operations and Data Types</w:t>
      </w:r>
    </w:p>
    <w:p w14:paraId="14CBBEB3" w14:textId="77777777" w:rsidR="00E26FA7" w:rsidRPr="00B44A29" w:rsidRDefault="00E26FA7" w:rsidP="008C7B23">
      <w:pPr>
        <w:pStyle w:val="Body1"/>
        <w:rPr>
          <w:sz w:val="22"/>
        </w:rPr>
      </w:pPr>
    </w:p>
    <w:p w14:paraId="516F9AD5" w14:textId="6C0EF4A1" w:rsidR="006444FF" w:rsidRPr="00B44A29" w:rsidRDefault="002E2FA9" w:rsidP="008C7B23">
      <w:pPr>
        <w:pStyle w:val="Body1"/>
        <w:rPr>
          <w:sz w:val="22"/>
        </w:rPr>
      </w:pPr>
      <w:r w:rsidRPr="00B44A29">
        <w:rPr>
          <w:sz w:val="22"/>
        </w:rPr>
        <w:t>In this section, you will add two numbers and examine the results obtained when different data types are used.</w:t>
      </w:r>
    </w:p>
    <w:p w14:paraId="6D582FBA" w14:textId="77777777" w:rsidR="008C7B23" w:rsidRPr="00B44A29" w:rsidRDefault="008C7B23" w:rsidP="008C7B23">
      <w:pPr>
        <w:pStyle w:val="Body1"/>
      </w:pPr>
    </w:p>
    <w:p w14:paraId="4193CE99" w14:textId="77777777" w:rsidR="006444FF" w:rsidRPr="00B44A29" w:rsidRDefault="006444FF" w:rsidP="00085AF0">
      <w:pPr>
        <w:pStyle w:val="Heading2"/>
        <w:spacing w:after="120"/>
      </w:pPr>
      <w:r w:rsidRPr="00B44A29">
        <w:t>Description of the code:</w:t>
      </w:r>
    </w:p>
    <w:p w14:paraId="11ACCDBC" w14:textId="7654D655" w:rsidR="006444FF" w:rsidRPr="00B44A29" w:rsidRDefault="006444FF" w:rsidP="00B74B05">
      <w:pPr>
        <w:pStyle w:val="Body1"/>
        <w:rPr>
          <w:sz w:val="22"/>
        </w:rPr>
      </w:pPr>
      <w:r w:rsidRPr="00B44A29">
        <w:rPr>
          <w:sz w:val="22"/>
        </w:rPr>
        <w:t xml:space="preserve">This code adds two numbers and prints the results. </w:t>
      </w:r>
    </w:p>
    <w:p w14:paraId="6FAAE68A" w14:textId="01FEA2E8" w:rsidR="007D7F13" w:rsidRPr="00B44A29" w:rsidRDefault="007D7F13" w:rsidP="008C7B23">
      <w:pPr>
        <w:pStyle w:val="Body1"/>
        <w:rPr>
          <w:noProof/>
          <w:sz w:val="22"/>
          <w:szCs w:val="22"/>
        </w:rPr>
      </w:pPr>
    </w:p>
    <w:p w14:paraId="23C3562C" w14:textId="263D3404" w:rsidR="009C5AF5" w:rsidRPr="00B44A29" w:rsidRDefault="009C5AF5" w:rsidP="00085AF0">
      <w:pPr>
        <w:pStyle w:val="Heading2"/>
        <w:spacing w:after="120"/>
      </w:pPr>
      <w:r w:rsidRPr="00B44A29">
        <w:t>Procedure:</w:t>
      </w:r>
    </w:p>
    <w:p w14:paraId="2B794E68" w14:textId="253439B5" w:rsidR="000C4066" w:rsidRPr="00B44A29" w:rsidRDefault="009C5AF5" w:rsidP="00085AF0">
      <w:pPr>
        <w:numPr>
          <w:ilvl w:val="0"/>
          <w:numId w:val="1"/>
        </w:numPr>
        <w:tabs>
          <w:tab w:val="clear" w:pos="720"/>
          <w:tab w:val="num" w:pos="540"/>
        </w:tabs>
        <w:spacing w:after="120"/>
        <w:ind w:left="360"/>
        <w:rPr>
          <w:sz w:val="22"/>
          <w:szCs w:val="22"/>
        </w:rPr>
      </w:pPr>
      <w:r w:rsidRPr="00B44A29">
        <w:rPr>
          <w:sz w:val="22"/>
          <w:szCs w:val="22"/>
        </w:rPr>
        <w:t xml:space="preserve">Paste the program code from the </w:t>
      </w:r>
      <w:r w:rsidR="000533B1" w:rsidRPr="00B44A29">
        <w:rPr>
          <w:sz w:val="22"/>
          <w:szCs w:val="22"/>
        </w:rPr>
        <w:t xml:space="preserve">following </w:t>
      </w:r>
      <w:r w:rsidRPr="00B44A29">
        <w:rPr>
          <w:sz w:val="22"/>
          <w:szCs w:val="22"/>
        </w:rPr>
        <w:t>text box into the Arduino IDE.</w:t>
      </w:r>
      <w:r w:rsidR="00CC1333" w:rsidRPr="00B44A29">
        <w:rPr>
          <w:sz w:val="22"/>
          <w:szCs w:val="22"/>
        </w:rPr>
        <w:t xml:space="preserve"> </w:t>
      </w:r>
      <w:r w:rsidR="000C4066" w:rsidRPr="00B44A29">
        <w:rPr>
          <w:sz w:val="22"/>
          <w:szCs w:val="22"/>
        </w:rPr>
        <w:t xml:space="preserve">This code adds two numbers and prints the results.  </w:t>
      </w:r>
      <w:r w:rsidR="00085AF0" w:rsidRPr="00085AF0">
        <w:rPr>
          <w:b/>
          <w:sz w:val="22"/>
          <w:szCs w:val="22"/>
        </w:rPr>
        <w:t xml:space="preserve">* </w:t>
      </w:r>
      <w:r w:rsidR="000C4066" w:rsidRPr="00085AF0">
        <w:rPr>
          <w:b/>
          <w:sz w:val="22"/>
          <w:szCs w:val="22"/>
        </w:rPr>
        <w:t>You will not use the temperature sensor or the dither circuit.</w:t>
      </w:r>
    </w:p>
    <w:p w14:paraId="74E55ECF" w14:textId="1E730F88" w:rsidR="000C4066" w:rsidRPr="00B44A29" w:rsidRDefault="000C4066" w:rsidP="00085AF0">
      <w:pPr>
        <w:numPr>
          <w:ilvl w:val="0"/>
          <w:numId w:val="1"/>
        </w:numPr>
        <w:tabs>
          <w:tab w:val="clear" w:pos="720"/>
          <w:tab w:val="num" w:pos="540"/>
        </w:tabs>
        <w:spacing w:after="120"/>
        <w:ind w:left="360"/>
        <w:rPr>
          <w:sz w:val="22"/>
          <w:szCs w:val="22"/>
        </w:rPr>
      </w:pPr>
      <w:r w:rsidRPr="00B44A29">
        <w:rPr>
          <w:sz w:val="22"/>
          <w:szCs w:val="22"/>
        </w:rPr>
        <w:t xml:space="preserve">Run the code initially using byte variables.  </w:t>
      </w:r>
    </w:p>
    <w:p w14:paraId="44F4D096" w14:textId="31A3045F" w:rsidR="00544114" w:rsidRPr="00B44A29" w:rsidRDefault="00B74B05" w:rsidP="00085AF0">
      <w:pPr>
        <w:numPr>
          <w:ilvl w:val="0"/>
          <w:numId w:val="1"/>
        </w:numPr>
        <w:tabs>
          <w:tab w:val="clear" w:pos="720"/>
          <w:tab w:val="num" w:pos="540"/>
        </w:tabs>
        <w:spacing w:after="120"/>
        <w:ind w:left="360"/>
        <w:rPr>
          <w:sz w:val="22"/>
          <w:szCs w:val="22"/>
        </w:rPr>
      </w:pPr>
      <w:r w:rsidRPr="00B44A29">
        <w:rPr>
          <w:sz w:val="22"/>
          <w:szCs w:val="22"/>
        </w:rPr>
        <w:t>R</w:t>
      </w:r>
      <w:r w:rsidR="00CC1333" w:rsidRPr="00B44A29">
        <w:rPr>
          <w:sz w:val="22"/>
          <w:szCs w:val="22"/>
        </w:rPr>
        <w:t xml:space="preserve">ecord the results in the </w:t>
      </w:r>
      <w:r w:rsidR="00CC1333" w:rsidRPr="00B44A29">
        <w:rPr>
          <w:b/>
          <w:sz w:val="22"/>
          <w:szCs w:val="22"/>
        </w:rPr>
        <w:t xml:space="preserve">Table </w:t>
      </w:r>
      <w:r w:rsidR="00580443">
        <w:rPr>
          <w:b/>
          <w:sz w:val="22"/>
          <w:szCs w:val="22"/>
        </w:rPr>
        <w:t>5</w:t>
      </w:r>
      <w:r w:rsidR="00CC1333" w:rsidRPr="00B44A29">
        <w:rPr>
          <w:b/>
          <w:sz w:val="22"/>
          <w:szCs w:val="22"/>
        </w:rPr>
        <w:t>-1</w:t>
      </w:r>
      <w:r w:rsidR="009F781C" w:rsidRPr="00B44A29">
        <w:rPr>
          <w:b/>
          <w:sz w:val="22"/>
          <w:szCs w:val="22"/>
        </w:rPr>
        <w:t>a</w:t>
      </w:r>
      <w:r w:rsidR="00544114" w:rsidRPr="00B44A29">
        <w:rPr>
          <w:b/>
          <w:sz w:val="22"/>
          <w:szCs w:val="22"/>
        </w:rPr>
        <w:t>.</w:t>
      </w:r>
      <w:r w:rsidR="000C4066" w:rsidRPr="00B44A29">
        <w:rPr>
          <w:b/>
          <w:sz w:val="22"/>
          <w:szCs w:val="22"/>
        </w:rPr>
        <w:t xml:space="preserve"> </w:t>
      </w:r>
    </w:p>
    <w:p w14:paraId="52DC5882" w14:textId="399812D9" w:rsidR="009C5AF5" w:rsidRPr="00B44A29" w:rsidRDefault="00544114" w:rsidP="00085AF0">
      <w:pPr>
        <w:numPr>
          <w:ilvl w:val="0"/>
          <w:numId w:val="1"/>
        </w:numPr>
        <w:tabs>
          <w:tab w:val="clear" w:pos="720"/>
          <w:tab w:val="num" w:pos="540"/>
        </w:tabs>
        <w:spacing w:after="120"/>
        <w:ind w:left="360"/>
        <w:rPr>
          <w:sz w:val="22"/>
          <w:szCs w:val="22"/>
        </w:rPr>
      </w:pPr>
      <w:r w:rsidRPr="00B44A29">
        <w:rPr>
          <w:sz w:val="22"/>
          <w:szCs w:val="22"/>
        </w:rPr>
        <w:t xml:space="preserve">Next, add your own code to the main loop, as indicated by the TODO, to run through a series of calculations using an array rather than manually changing the numbers each time. </w:t>
      </w:r>
      <w:r w:rsidR="00CC1333" w:rsidRPr="00B44A29">
        <w:rPr>
          <w:sz w:val="22"/>
          <w:szCs w:val="22"/>
        </w:rPr>
        <w:t>You may see some unexpected results.</w:t>
      </w:r>
      <w:r w:rsidRPr="00B44A29">
        <w:rPr>
          <w:sz w:val="22"/>
          <w:szCs w:val="22"/>
        </w:rPr>
        <w:t xml:space="preserve"> </w:t>
      </w:r>
    </w:p>
    <w:p w14:paraId="6649CAAD" w14:textId="5026FD37" w:rsidR="00FB60A5" w:rsidRPr="00B44A29" w:rsidRDefault="000C4066" w:rsidP="00085AF0">
      <w:pPr>
        <w:numPr>
          <w:ilvl w:val="0"/>
          <w:numId w:val="1"/>
        </w:numPr>
        <w:tabs>
          <w:tab w:val="clear" w:pos="720"/>
          <w:tab w:val="num" w:pos="540"/>
        </w:tabs>
        <w:spacing w:after="120"/>
        <w:ind w:left="360"/>
        <w:rPr>
          <w:sz w:val="22"/>
          <w:szCs w:val="22"/>
        </w:rPr>
      </w:pPr>
      <w:r w:rsidRPr="00B44A29">
        <w:rPr>
          <w:sz w:val="22"/>
          <w:szCs w:val="22"/>
        </w:rPr>
        <w:t>Repeat step 4</w:t>
      </w:r>
      <w:r w:rsidR="00B74B05" w:rsidRPr="00B44A29">
        <w:rPr>
          <w:sz w:val="22"/>
          <w:szCs w:val="22"/>
        </w:rPr>
        <w:t xml:space="preserve"> using int</w:t>
      </w:r>
      <w:r w:rsidR="00AB661C" w:rsidRPr="00B44A29">
        <w:rPr>
          <w:sz w:val="22"/>
          <w:szCs w:val="22"/>
        </w:rPr>
        <w:t xml:space="preserve">, long, and float datatypes. Record the results in </w:t>
      </w:r>
      <w:r w:rsidR="00AB661C" w:rsidRPr="00B44A29">
        <w:rPr>
          <w:b/>
          <w:sz w:val="22"/>
          <w:szCs w:val="22"/>
        </w:rPr>
        <w:t xml:space="preserve">Table </w:t>
      </w:r>
      <w:r w:rsidR="00580443">
        <w:rPr>
          <w:b/>
          <w:sz w:val="22"/>
          <w:szCs w:val="22"/>
        </w:rPr>
        <w:t>5</w:t>
      </w:r>
      <w:r w:rsidR="00AB661C" w:rsidRPr="00B44A29">
        <w:rPr>
          <w:b/>
          <w:sz w:val="22"/>
          <w:szCs w:val="22"/>
        </w:rPr>
        <w:t>-1</w:t>
      </w:r>
      <w:r w:rsidR="003F2DD7" w:rsidRPr="00B44A29">
        <w:rPr>
          <w:b/>
          <w:sz w:val="22"/>
          <w:szCs w:val="22"/>
        </w:rPr>
        <w:t>a</w:t>
      </w:r>
      <w:r w:rsidR="00AB661C" w:rsidRPr="00B44A29">
        <w:rPr>
          <w:sz w:val="22"/>
          <w:szCs w:val="22"/>
        </w:rPr>
        <w:t xml:space="preserve">. </w:t>
      </w:r>
    </w:p>
    <w:p w14:paraId="2DD0207A" w14:textId="4E6CFB9D" w:rsidR="00087F46" w:rsidRPr="00B44A29" w:rsidRDefault="00087F46" w:rsidP="00085AF0">
      <w:pPr>
        <w:numPr>
          <w:ilvl w:val="0"/>
          <w:numId w:val="1"/>
        </w:numPr>
        <w:tabs>
          <w:tab w:val="clear" w:pos="720"/>
          <w:tab w:val="num" w:pos="540"/>
        </w:tabs>
        <w:spacing w:after="120"/>
        <w:ind w:left="360"/>
        <w:rPr>
          <w:sz w:val="22"/>
          <w:szCs w:val="22"/>
        </w:rPr>
      </w:pPr>
      <w:r w:rsidRPr="00B44A29">
        <w:rPr>
          <w:sz w:val="22"/>
          <w:szCs w:val="22"/>
        </w:rPr>
        <w:t xml:space="preserve">In the first row of </w:t>
      </w:r>
      <w:r w:rsidRPr="00B44A29">
        <w:rPr>
          <w:b/>
          <w:sz w:val="22"/>
          <w:szCs w:val="22"/>
        </w:rPr>
        <w:t xml:space="preserve">Table </w:t>
      </w:r>
      <w:r w:rsidR="00580443">
        <w:rPr>
          <w:b/>
          <w:sz w:val="22"/>
          <w:szCs w:val="22"/>
        </w:rPr>
        <w:t>5</w:t>
      </w:r>
      <w:r w:rsidRPr="00B44A29">
        <w:rPr>
          <w:b/>
          <w:sz w:val="22"/>
          <w:szCs w:val="22"/>
        </w:rPr>
        <w:t>-1b</w:t>
      </w:r>
      <w:r w:rsidRPr="00B44A29">
        <w:rPr>
          <w:sz w:val="22"/>
          <w:szCs w:val="22"/>
        </w:rPr>
        <w:t xml:space="preserve">, determine what </w:t>
      </w:r>
      <w:r w:rsidRPr="00B44A29">
        <w:rPr>
          <w:sz w:val="22"/>
          <w:szCs w:val="22"/>
          <w:u w:val="single"/>
        </w:rPr>
        <w:t>positive</w:t>
      </w:r>
      <w:r w:rsidRPr="00B44A29">
        <w:rPr>
          <w:sz w:val="22"/>
          <w:szCs w:val="22"/>
        </w:rPr>
        <w:t xml:space="preserve"> integer value for the ‘b’ number will result in </w:t>
      </w:r>
      <w:proofErr w:type="gramStart"/>
      <w:r w:rsidRPr="00B44A29">
        <w:rPr>
          <w:sz w:val="22"/>
          <w:szCs w:val="22"/>
        </w:rPr>
        <w:t>a</w:t>
      </w:r>
      <w:proofErr w:type="gramEnd"/>
      <w:r w:rsidRPr="00B44A29">
        <w:rPr>
          <w:sz w:val="22"/>
          <w:szCs w:val="22"/>
        </w:rPr>
        <w:t xml:space="preserve"> ‘</w:t>
      </w:r>
      <w:proofErr w:type="spellStart"/>
      <w:r w:rsidRPr="00B44A29">
        <w:rPr>
          <w:sz w:val="22"/>
          <w:szCs w:val="22"/>
        </w:rPr>
        <w:t>yv</w:t>
      </w:r>
      <w:proofErr w:type="spellEnd"/>
      <w:r w:rsidRPr="00B44A29">
        <w:rPr>
          <w:sz w:val="22"/>
          <w:szCs w:val="22"/>
        </w:rPr>
        <w:t>’ that is “254” when the datatype is byte. You do not need to fill in other values for this row.</w:t>
      </w:r>
    </w:p>
    <w:p w14:paraId="654C739B" w14:textId="05AA1323" w:rsidR="00087F46" w:rsidRPr="00B44A29" w:rsidRDefault="00087F46" w:rsidP="00085AF0">
      <w:pPr>
        <w:numPr>
          <w:ilvl w:val="0"/>
          <w:numId w:val="1"/>
        </w:numPr>
        <w:tabs>
          <w:tab w:val="clear" w:pos="720"/>
          <w:tab w:val="num" w:pos="540"/>
        </w:tabs>
        <w:spacing w:after="120"/>
        <w:ind w:left="360"/>
        <w:rPr>
          <w:sz w:val="22"/>
          <w:szCs w:val="22"/>
        </w:rPr>
      </w:pPr>
      <w:r w:rsidRPr="00B44A29">
        <w:rPr>
          <w:sz w:val="22"/>
          <w:szCs w:val="22"/>
        </w:rPr>
        <w:t xml:space="preserve">In the last row of </w:t>
      </w:r>
      <w:r w:rsidRPr="00B44A29">
        <w:rPr>
          <w:b/>
          <w:sz w:val="22"/>
          <w:szCs w:val="22"/>
        </w:rPr>
        <w:t xml:space="preserve">Table </w:t>
      </w:r>
      <w:r w:rsidR="00580443">
        <w:rPr>
          <w:b/>
          <w:sz w:val="22"/>
          <w:szCs w:val="22"/>
        </w:rPr>
        <w:t>5</w:t>
      </w:r>
      <w:r w:rsidRPr="00B44A29">
        <w:rPr>
          <w:b/>
          <w:sz w:val="22"/>
          <w:szCs w:val="22"/>
        </w:rPr>
        <w:t>-1b</w:t>
      </w:r>
      <w:r w:rsidRPr="00B44A29">
        <w:rPr>
          <w:sz w:val="22"/>
          <w:szCs w:val="22"/>
        </w:rPr>
        <w:t xml:space="preserve">, determine what </w:t>
      </w:r>
      <w:r w:rsidRPr="00B44A29">
        <w:rPr>
          <w:sz w:val="22"/>
          <w:szCs w:val="22"/>
          <w:u w:val="single"/>
        </w:rPr>
        <w:t>positive</w:t>
      </w:r>
      <w:r w:rsidRPr="00B44A29">
        <w:rPr>
          <w:sz w:val="22"/>
          <w:szCs w:val="22"/>
        </w:rPr>
        <w:t xml:space="preserve"> integer value for the ‘b’ number will result in </w:t>
      </w:r>
      <w:proofErr w:type="gramStart"/>
      <w:r w:rsidRPr="00B44A29">
        <w:rPr>
          <w:sz w:val="22"/>
          <w:szCs w:val="22"/>
        </w:rPr>
        <w:t>a</w:t>
      </w:r>
      <w:proofErr w:type="gramEnd"/>
      <w:r w:rsidRPr="00B44A29">
        <w:rPr>
          <w:sz w:val="22"/>
          <w:szCs w:val="22"/>
        </w:rPr>
        <w:t xml:space="preserve"> ‘</w:t>
      </w:r>
      <w:proofErr w:type="spellStart"/>
      <w:r w:rsidRPr="00B44A29">
        <w:rPr>
          <w:sz w:val="22"/>
          <w:szCs w:val="22"/>
        </w:rPr>
        <w:t>yv</w:t>
      </w:r>
      <w:proofErr w:type="spellEnd"/>
      <w:r w:rsidRPr="00B44A29">
        <w:rPr>
          <w:sz w:val="22"/>
          <w:szCs w:val="22"/>
        </w:rPr>
        <w:t>’ that is “-10” when the datatype is long. You do not need to fill in other values for this row.</w:t>
      </w:r>
    </w:p>
    <w:p w14:paraId="7973F993" w14:textId="77777777" w:rsidR="00087F46" w:rsidRPr="00B44A29" w:rsidRDefault="00087F46" w:rsidP="00087F46">
      <w:pPr>
        <w:rPr>
          <w:sz w:val="22"/>
          <w:szCs w:val="22"/>
        </w:rPr>
      </w:pPr>
    </w:p>
    <w:p w14:paraId="0C2A4BC9" w14:textId="39606D42" w:rsidR="000842C0" w:rsidRPr="00B44A29" w:rsidRDefault="000842C0" w:rsidP="000842C0">
      <w:pPr>
        <w:pStyle w:val="Body1"/>
        <w:rPr>
          <w:sz w:val="22"/>
        </w:rPr>
      </w:pPr>
      <w:r w:rsidRPr="00B44A29">
        <w:rPr>
          <w:b/>
          <w:sz w:val="22"/>
        </w:rPr>
        <w:t>Question</w:t>
      </w:r>
      <w:r w:rsidR="00CD6D2B" w:rsidRPr="00B44A29">
        <w:rPr>
          <w:b/>
          <w:sz w:val="22"/>
        </w:rPr>
        <w:t xml:space="preserve"> </w:t>
      </w:r>
      <w:r w:rsidR="00580443">
        <w:rPr>
          <w:b/>
          <w:sz w:val="22"/>
        </w:rPr>
        <w:t>5</w:t>
      </w:r>
      <w:r w:rsidR="00CD6D2B" w:rsidRPr="00B44A29">
        <w:rPr>
          <w:b/>
          <w:sz w:val="22"/>
        </w:rPr>
        <w:t>-0</w:t>
      </w:r>
      <w:r w:rsidRPr="00B44A29">
        <w:rPr>
          <w:b/>
          <w:sz w:val="22"/>
        </w:rPr>
        <w:t>:</w:t>
      </w:r>
      <w:r w:rsidRPr="00B44A29">
        <w:rPr>
          <w:sz w:val="22"/>
        </w:rPr>
        <w:t xml:space="preserve"> Were any of the floating point calculations for “</w:t>
      </w:r>
      <w:proofErr w:type="spellStart"/>
      <w:r w:rsidR="00CA69B6" w:rsidRPr="00B44A29">
        <w:rPr>
          <w:sz w:val="22"/>
        </w:rPr>
        <w:t>y</w:t>
      </w:r>
      <w:r w:rsidRPr="00B44A29">
        <w:rPr>
          <w:sz w:val="22"/>
        </w:rPr>
        <w:t>v</w:t>
      </w:r>
      <w:proofErr w:type="spellEnd"/>
      <w:r w:rsidRPr="00B44A29">
        <w:rPr>
          <w:sz w:val="22"/>
        </w:rPr>
        <w:t>” incorrect (i.e. different than you would expect)? If so, explain why. If not, explain why not.</w:t>
      </w:r>
    </w:p>
    <w:p w14:paraId="529414C8" w14:textId="11B86154" w:rsidR="000842C0" w:rsidRDefault="000842C0" w:rsidP="000842C0">
      <w:pPr>
        <w:pStyle w:val="Body1"/>
        <w:rPr>
          <w:sz w:val="22"/>
        </w:rPr>
      </w:pPr>
    </w:p>
    <w:p w14:paraId="1B4496E4" w14:textId="3C6CC327" w:rsidR="00763345" w:rsidRPr="00B44A29" w:rsidRDefault="00763345" w:rsidP="00E7061B">
      <w:pPr>
        <w:jc w:val="center"/>
      </w:pPr>
      <w:r w:rsidRPr="00B44A29">
        <w:rPr>
          <w:noProof/>
          <w:sz w:val="22"/>
          <w:szCs w:val="22"/>
        </w:rPr>
        <w:lastRenderedPageBreak/>
        <mc:AlternateContent>
          <mc:Choice Requires="wps">
            <w:drawing>
              <wp:inline distT="0" distB="0" distL="0" distR="0" wp14:anchorId="3387759A" wp14:editId="56BC9394">
                <wp:extent cx="5507665" cy="1386161"/>
                <wp:effectExtent l="0" t="0" r="17145" b="24130"/>
                <wp:docPr id="7"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665" cy="1386161"/>
                        </a:xfrm>
                        <a:prstGeom prst="rect">
                          <a:avLst/>
                        </a:prstGeom>
                        <a:solidFill>
                          <a:srgbClr val="FFFFFF"/>
                        </a:solidFill>
                        <a:ln w="9525">
                          <a:solidFill>
                            <a:srgbClr val="000000"/>
                          </a:solidFill>
                          <a:miter lim="800000"/>
                          <a:headEnd/>
                          <a:tailEnd/>
                        </a:ln>
                      </wps:spPr>
                      <wps:txbx>
                        <w:txbxContent>
                          <w:p w14:paraId="21A7DD03"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OPEN NEW ARDUINO SKETCH.</w:t>
                            </w:r>
                          </w:p>
                          <w:p w14:paraId="3FD6903C"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CLICK IN THIS TEXT BOX. CTRL-A, CTRL-C.</w:t>
                            </w:r>
                          </w:p>
                          <w:p w14:paraId="256826F7"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CLICK IN SKETCH. CTRL-A, CTRL-V.</w:t>
                            </w:r>
                          </w:p>
                          <w:p w14:paraId="27AB8B0D" w14:textId="77777777" w:rsidR="00577243" w:rsidRPr="00577243" w:rsidRDefault="00577243" w:rsidP="00577243">
                            <w:pPr>
                              <w:rPr>
                                <w:rFonts w:ascii="Courier New" w:hAnsi="Courier New" w:cs="Courier New"/>
                                <w:color w:val="0070C0"/>
                                <w:sz w:val="18"/>
                                <w:szCs w:val="18"/>
                              </w:rPr>
                            </w:pPr>
                          </w:p>
                          <w:p w14:paraId="7B0249D6" w14:textId="77777777" w:rsidR="00577243" w:rsidRPr="00577243" w:rsidRDefault="00577243" w:rsidP="00577243">
                            <w:pPr>
                              <w:rPr>
                                <w:rFonts w:ascii="Courier New" w:hAnsi="Courier New" w:cs="Courier New"/>
                                <w:color w:val="000000" w:themeColor="text1"/>
                                <w:sz w:val="18"/>
                                <w:szCs w:val="18"/>
                              </w:rPr>
                            </w:pPr>
                            <w:r w:rsidRPr="00577243">
                              <w:rPr>
                                <w:rFonts w:ascii="Courier New" w:hAnsi="Courier New" w:cs="Courier New"/>
                                <w:color w:val="000000" w:themeColor="text1"/>
                                <w:sz w:val="18"/>
                                <w:szCs w:val="18"/>
                              </w:rPr>
                              <w:t xml:space="preserve">// file: </w:t>
                            </w:r>
                            <w:proofErr w:type="spellStart"/>
                            <w:r w:rsidRPr="00577243">
                              <w:rPr>
                                <w:rFonts w:ascii="Courier New" w:hAnsi="Courier New" w:cs="Courier New"/>
                                <w:color w:val="000000" w:themeColor="text1"/>
                                <w:sz w:val="18"/>
                                <w:szCs w:val="18"/>
                              </w:rPr>
                              <w:t>Datatypes.ino</w:t>
                            </w:r>
                            <w:proofErr w:type="spellEnd"/>
                          </w:p>
                          <w:p w14:paraId="21D787F6" w14:textId="77777777" w:rsidR="00577243" w:rsidRPr="00577243" w:rsidRDefault="00577243" w:rsidP="00577243">
                            <w:pPr>
                              <w:rPr>
                                <w:rFonts w:ascii="Courier New" w:hAnsi="Courier New" w:cs="Courier New"/>
                                <w:color w:val="000000" w:themeColor="text1"/>
                                <w:sz w:val="18"/>
                                <w:szCs w:val="18"/>
                              </w:rPr>
                            </w:pPr>
                            <w:r w:rsidRPr="00577243">
                              <w:rPr>
                                <w:rFonts w:ascii="Courier New" w:hAnsi="Courier New" w:cs="Courier New"/>
                                <w:color w:val="000000" w:themeColor="text1"/>
                                <w:sz w:val="18"/>
                                <w:szCs w:val="18"/>
                              </w:rPr>
                              <w:t xml:space="preserve">// created by: Clark </w:t>
                            </w:r>
                            <w:proofErr w:type="spellStart"/>
                            <w:r w:rsidRPr="00577243">
                              <w:rPr>
                                <w:rFonts w:ascii="Courier New" w:hAnsi="Courier New" w:cs="Courier New"/>
                                <w:color w:val="000000" w:themeColor="text1"/>
                                <w:sz w:val="18"/>
                                <w:szCs w:val="18"/>
                              </w:rPr>
                              <w:t>Hochgraf</w:t>
                            </w:r>
                            <w:proofErr w:type="spellEnd"/>
                            <w:r w:rsidRPr="00577243">
                              <w:rPr>
                                <w:rFonts w:ascii="Courier New" w:hAnsi="Courier New" w:cs="Courier New"/>
                                <w:color w:val="000000" w:themeColor="text1"/>
                                <w:sz w:val="18"/>
                                <w:szCs w:val="18"/>
                              </w:rPr>
                              <w:t xml:space="preserve">   Sept 15, 2015</w:t>
                            </w:r>
                          </w:p>
                          <w:p w14:paraId="6487AD86" w14:textId="77777777" w:rsidR="00577243" w:rsidRPr="00577243" w:rsidRDefault="00577243" w:rsidP="00577243">
                            <w:pPr>
                              <w:rPr>
                                <w:rFonts w:ascii="Courier New" w:hAnsi="Courier New" w:cs="Courier New"/>
                                <w:color w:val="000000" w:themeColor="text1"/>
                                <w:sz w:val="18"/>
                                <w:szCs w:val="18"/>
                              </w:rPr>
                            </w:pPr>
                            <w:r w:rsidRPr="00577243">
                              <w:rPr>
                                <w:rFonts w:ascii="Courier New" w:hAnsi="Courier New" w:cs="Courier New"/>
                                <w:color w:val="000000" w:themeColor="text1"/>
                                <w:sz w:val="18"/>
                                <w:szCs w:val="18"/>
                              </w:rPr>
                              <w:t xml:space="preserve">// modified by: David </w:t>
                            </w:r>
                            <w:proofErr w:type="spellStart"/>
                            <w:r w:rsidRPr="00577243">
                              <w:rPr>
                                <w:rFonts w:ascii="Courier New" w:hAnsi="Courier New" w:cs="Courier New"/>
                                <w:color w:val="000000" w:themeColor="text1"/>
                                <w:sz w:val="18"/>
                                <w:szCs w:val="18"/>
                              </w:rPr>
                              <w:t>Orlicki</w:t>
                            </w:r>
                            <w:proofErr w:type="spellEnd"/>
                            <w:r w:rsidRPr="00577243">
                              <w:rPr>
                                <w:rFonts w:ascii="Courier New" w:hAnsi="Courier New" w:cs="Courier New"/>
                                <w:color w:val="000000" w:themeColor="text1"/>
                                <w:sz w:val="18"/>
                                <w:szCs w:val="18"/>
                              </w:rPr>
                              <w:t xml:space="preserve">   Sept 1, 2017</w:t>
                            </w:r>
                          </w:p>
                          <w:p w14:paraId="4418E09F" w14:textId="77777777" w:rsidR="00577243" w:rsidRPr="00577243" w:rsidRDefault="00577243" w:rsidP="00577243">
                            <w:pPr>
                              <w:rPr>
                                <w:rFonts w:ascii="Courier New" w:hAnsi="Courier New" w:cs="Courier New"/>
                                <w:color w:val="000000" w:themeColor="text1"/>
                                <w:sz w:val="18"/>
                                <w:szCs w:val="18"/>
                              </w:rPr>
                            </w:pPr>
                            <w:r w:rsidRPr="00577243">
                              <w:rPr>
                                <w:rFonts w:ascii="Courier New" w:hAnsi="Courier New" w:cs="Courier New"/>
                                <w:color w:val="000000" w:themeColor="text1"/>
                                <w:sz w:val="18"/>
                                <w:szCs w:val="18"/>
                              </w:rPr>
                              <w:t xml:space="preserve">// modified by: Clark </w:t>
                            </w:r>
                            <w:proofErr w:type="spellStart"/>
                            <w:proofErr w:type="gramStart"/>
                            <w:r w:rsidRPr="00577243">
                              <w:rPr>
                                <w:rFonts w:ascii="Courier New" w:hAnsi="Courier New" w:cs="Courier New"/>
                                <w:color w:val="000000" w:themeColor="text1"/>
                                <w:sz w:val="18"/>
                                <w:szCs w:val="18"/>
                              </w:rPr>
                              <w:t>Hochgraf</w:t>
                            </w:r>
                            <w:proofErr w:type="spellEnd"/>
                            <w:r w:rsidRPr="00577243">
                              <w:rPr>
                                <w:rFonts w:ascii="Courier New" w:hAnsi="Courier New" w:cs="Courier New"/>
                                <w:color w:val="000000" w:themeColor="text1"/>
                                <w:sz w:val="18"/>
                                <w:szCs w:val="18"/>
                              </w:rPr>
                              <w:t xml:space="preserve">  Sept</w:t>
                            </w:r>
                            <w:proofErr w:type="gramEnd"/>
                            <w:r w:rsidRPr="00577243">
                              <w:rPr>
                                <w:rFonts w:ascii="Courier New" w:hAnsi="Courier New" w:cs="Courier New"/>
                                <w:color w:val="000000" w:themeColor="text1"/>
                                <w:sz w:val="18"/>
                                <w:szCs w:val="18"/>
                              </w:rPr>
                              <w:t xml:space="preserve"> 28, 2019 -- added number arrays</w:t>
                            </w:r>
                          </w:p>
                          <w:p w14:paraId="096DFFAB" w14:textId="77777777" w:rsidR="00577243" w:rsidRPr="00577243" w:rsidRDefault="00577243" w:rsidP="00577243">
                            <w:pPr>
                              <w:rPr>
                                <w:rFonts w:ascii="Courier New" w:hAnsi="Courier New" w:cs="Courier New"/>
                                <w:color w:val="000000" w:themeColor="text1"/>
                                <w:sz w:val="18"/>
                                <w:szCs w:val="18"/>
                              </w:rPr>
                            </w:pPr>
                            <w:r w:rsidRPr="00577243">
                              <w:rPr>
                                <w:rFonts w:ascii="Courier New" w:hAnsi="Courier New" w:cs="Courier New"/>
                                <w:color w:val="000000" w:themeColor="text1"/>
                                <w:sz w:val="18"/>
                                <w:szCs w:val="18"/>
                              </w:rPr>
                              <w:t>// modified by: S. Ciccarelli 02/19/2023 -- Modified references/plot info to Lab #5</w:t>
                            </w:r>
                          </w:p>
                          <w:p w14:paraId="5BF5F6AC"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purpose: Illustration of datatype effect on adding numbers</w:t>
                            </w:r>
                          </w:p>
                          <w:p w14:paraId="0604FD21" w14:textId="77777777" w:rsidR="00577243" w:rsidRPr="00577243" w:rsidRDefault="00577243" w:rsidP="00577243">
                            <w:pPr>
                              <w:rPr>
                                <w:rFonts w:ascii="Courier New" w:hAnsi="Courier New" w:cs="Courier New"/>
                                <w:color w:val="0070C0"/>
                                <w:sz w:val="18"/>
                                <w:szCs w:val="18"/>
                              </w:rPr>
                            </w:pPr>
                          </w:p>
                          <w:p w14:paraId="086F89E6"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#define DATATYPE byte // change declaration to byte, </w:t>
                            </w:r>
                            <w:proofErr w:type="spellStart"/>
                            <w:r w:rsidRPr="00577243">
                              <w:rPr>
                                <w:rFonts w:ascii="Courier New" w:hAnsi="Courier New" w:cs="Courier New"/>
                                <w:color w:val="0070C0"/>
                                <w:sz w:val="18"/>
                                <w:szCs w:val="18"/>
                              </w:rPr>
                              <w:t>int</w:t>
                            </w:r>
                            <w:proofErr w:type="spellEnd"/>
                            <w:r w:rsidRPr="00577243">
                              <w:rPr>
                                <w:rFonts w:ascii="Courier New" w:hAnsi="Courier New" w:cs="Courier New"/>
                                <w:color w:val="0070C0"/>
                                <w:sz w:val="18"/>
                                <w:szCs w:val="18"/>
                              </w:rPr>
                              <w:t>, long, float</w:t>
                            </w:r>
                          </w:p>
                          <w:p w14:paraId="3A09E4CB" w14:textId="77777777" w:rsidR="00577243" w:rsidRPr="00577243" w:rsidRDefault="00577243" w:rsidP="00577243">
                            <w:pPr>
                              <w:rPr>
                                <w:rFonts w:ascii="Courier New" w:hAnsi="Courier New" w:cs="Courier New"/>
                                <w:color w:val="0070C0"/>
                                <w:sz w:val="18"/>
                                <w:szCs w:val="18"/>
                              </w:rPr>
                            </w:pPr>
                          </w:p>
                          <w:p w14:paraId="289B07FB"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DATATYPE </w:t>
                            </w:r>
                            <w:proofErr w:type="spellStart"/>
                            <w:r w:rsidRPr="00577243">
                              <w:rPr>
                                <w:rFonts w:ascii="Courier New" w:hAnsi="Courier New" w:cs="Courier New"/>
                                <w:color w:val="0070C0"/>
                                <w:sz w:val="18"/>
                                <w:szCs w:val="18"/>
                              </w:rPr>
                              <w:t>av</w:t>
                            </w:r>
                            <w:proofErr w:type="spellEnd"/>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bv</w:t>
                            </w:r>
                            <w:proofErr w:type="spellEnd"/>
                            <w:proofErr w:type="gramEnd"/>
                            <w:r w:rsidRPr="00577243">
                              <w:rPr>
                                <w:rFonts w:ascii="Courier New" w:hAnsi="Courier New" w:cs="Courier New"/>
                                <w:color w:val="0070C0"/>
                                <w:sz w:val="18"/>
                                <w:szCs w:val="18"/>
                              </w:rPr>
                              <w:t xml:space="preserve">, </w:t>
                            </w:r>
                            <w:proofErr w:type="spellStart"/>
                            <w:r w:rsidRPr="00577243">
                              <w:rPr>
                                <w:rFonts w:ascii="Courier New" w:hAnsi="Courier New" w:cs="Courier New"/>
                                <w:color w:val="0070C0"/>
                                <w:sz w:val="18"/>
                                <w:szCs w:val="18"/>
                              </w:rPr>
                              <w:t>yv</w:t>
                            </w:r>
                            <w:proofErr w:type="spellEnd"/>
                            <w:r w:rsidRPr="00577243">
                              <w:rPr>
                                <w:rFonts w:ascii="Courier New" w:hAnsi="Courier New" w:cs="Courier New"/>
                                <w:color w:val="0070C0"/>
                                <w:sz w:val="18"/>
                                <w:szCs w:val="18"/>
                              </w:rPr>
                              <w:t>; // uses #define value to change datatype for each variable</w:t>
                            </w:r>
                          </w:p>
                          <w:p w14:paraId="5E8DDF8E" w14:textId="77777777" w:rsidR="00577243" w:rsidRPr="00577243" w:rsidRDefault="00577243" w:rsidP="00577243">
                            <w:pPr>
                              <w:rPr>
                                <w:rFonts w:ascii="Courier New" w:hAnsi="Courier New" w:cs="Courier New"/>
                                <w:color w:val="0070C0"/>
                                <w:sz w:val="18"/>
                                <w:szCs w:val="18"/>
                              </w:rPr>
                            </w:pPr>
                          </w:p>
                          <w:p w14:paraId="03C62D58"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change declaration to byte, </w:t>
                            </w:r>
                            <w:proofErr w:type="spellStart"/>
                            <w:r w:rsidRPr="00577243">
                              <w:rPr>
                                <w:rFonts w:ascii="Courier New" w:hAnsi="Courier New" w:cs="Courier New"/>
                                <w:color w:val="0070C0"/>
                                <w:sz w:val="18"/>
                                <w:szCs w:val="18"/>
                              </w:rPr>
                              <w:t>int</w:t>
                            </w:r>
                            <w:proofErr w:type="spellEnd"/>
                            <w:r w:rsidRPr="00577243">
                              <w:rPr>
                                <w:rFonts w:ascii="Courier New" w:hAnsi="Courier New" w:cs="Courier New"/>
                                <w:color w:val="0070C0"/>
                                <w:sz w:val="18"/>
                                <w:szCs w:val="18"/>
                              </w:rPr>
                              <w:t>, long, float</w:t>
                            </w:r>
                          </w:p>
                          <w:p w14:paraId="64C64BE1"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DATATYPE </w:t>
                            </w:r>
                            <w:proofErr w:type="spellStart"/>
                            <w:proofErr w:type="gramStart"/>
                            <w:r w:rsidRPr="00577243">
                              <w:rPr>
                                <w:rFonts w:ascii="Courier New" w:hAnsi="Courier New" w:cs="Courier New"/>
                                <w:color w:val="0070C0"/>
                                <w:sz w:val="18"/>
                                <w:szCs w:val="18"/>
                              </w:rPr>
                              <w:t>avl</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16] = {100, 200, 20000, 100, 100, 100, 255, 255, 25500, 20000, 20000, 20000, 20000, 1000000000, 2000000000, 2000000000};</w:t>
                            </w:r>
                          </w:p>
                          <w:p w14:paraId="2659D872"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DATATYPE </w:t>
                            </w:r>
                            <w:proofErr w:type="spellStart"/>
                            <w:proofErr w:type="gramStart"/>
                            <w:r w:rsidRPr="00577243">
                              <w:rPr>
                                <w:rFonts w:ascii="Courier New" w:hAnsi="Courier New" w:cs="Courier New"/>
                                <w:color w:val="0070C0"/>
                                <w:sz w:val="18"/>
                                <w:szCs w:val="18"/>
                              </w:rPr>
                              <w:t>bvl</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16] = {100, 200, 20000, 155, 156, 157, 100, 10,  25500, 12767, 12768, 12769, 12770, 1000000000, 147483649,  147483649};</w:t>
                            </w:r>
                          </w:p>
                          <w:p w14:paraId="5FD161DB" w14:textId="77777777" w:rsidR="00577243" w:rsidRPr="00577243" w:rsidRDefault="00577243" w:rsidP="00577243">
                            <w:pPr>
                              <w:rPr>
                                <w:rFonts w:ascii="Courier New" w:hAnsi="Courier New" w:cs="Courier New"/>
                                <w:color w:val="0070C0"/>
                                <w:sz w:val="18"/>
                                <w:szCs w:val="18"/>
                              </w:rPr>
                            </w:pPr>
                          </w:p>
                          <w:p w14:paraId="7EA40398" w14:textId="77777777" w:rsidR="00577243" w:rsidRPr="00577243" w:rsidRDefault="00577243" w:rsidP="00577243">
                            <w:pPr>
                              <w:rPr>
                                <w:rFonts w:ascii="Courier New" w:hAnsi="Courier New" w:cs="Courier New"/>
                                <w:color w:val="0070C0"/>
                                <w:sz w:val="18"/>
                                <w:szCs w:val="18"/>
                              </w:rPr>
                            </w:pPr>
                            <w:proofErr w:type="gramStart"/>
                            <w:r w:rsidRPr="00577243">
                              <w:rPr>
                                <w:rFonts w:ascii="Courier New" w:hAnsi="Courier New" w:cs="Courier New"/>
                                <w:color w:val="0070C0"/>
                                <w:sz w:val="18"/>
                                <w:szCs w:val="18"/>
                              </w:rPr>
                              <w:t>void</w:t>
                            </w:r>
                            <w:proofErr w:type="gramEnd"/>
                            <w:r w:rsidRPr="00577243">
                              <w:rPr>
                                <w:rFonts w:ascii="Courier New" w:hAnsi="Courier New" w:cs="Courier New"/>
                                <w:color w:val="0070C0"/>
                                <w:sz w:val="18"/>
                                <w:szCs w:val="18"/>
                              </w:rPr>
                              <w:t xml:space="preserve"> setup()</w:t>
                            </w:r>
                          </w:p>
                          <w:p w14:paraId="752AD3C7"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w:t>
                            </w:r>
                          </w:p>
                          <w:p w14:paraId="070B7959"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Serial.begin</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9600);</w:t>
                            </w:r>
                          </w:p>
                          <w:p w14:paraId="5E3B0F24"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Serial.println</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F("Lab 5 datatypes 2225"));</w:t>
                            </w:r>
                          </w:p>
                          <w:p w14:paraId="1AC0C0AE"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Serial.println</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F("\</w:t>
                            </w:r>
                            <w:proofErr w:type="spellStart"/>
                            <w:r w:rsidRPr="00577243">
                              <w:rPr>
                                <w:rFonts w:ascii="Courier New" w:hAnsi="Courier New" w:cs="Courier New"/>
                                <w:color w:val="0070C0"/>
                                <w:sz w:val="18"/>
                                <w:szCs w:val="18"/>
                              </w:rPr>
                              <w:t>nEnter</w:t>
                            </w:r>
                            <w:proofErr w:type="spellEnd"/>
                            <w:r w:rsidRPr="00577243">
                              <w:rPr>
                                <w:rFonts w:ascii="Courier New" w:hAnsi="Courier New" w:cs="Courier New"/>
                                <w:color w:val="0070C0"/>
                                <w:sz w:val="18"/>
                                <w:szCs w:val="18"/>
                              </w:rPr>
                              <w:t xml:space="preserve"> 'g' to go ....."));</w:t>
                            </w:r>
                          </w:p>
                          <w:p w14:paraId="6FAC9C90"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gramStart"/>
                            <w:r w:rsidRPr="00577243">
                              <w:rPr>
                                <w:rFonts w:ascii="Courier New" w:hAnsi="Courier New" w:cs="Courier New"/>
                                <w:color w:val="0070C0"/>
                                <w:sz w:val="18"/>
                                <w:szCs w:val="18"/>
                              </w:rPr>
                              <w:t>while</w:t>
                            </w:r>
                            <w:proofErr w:type="gramEnd"/>
                            <w:r w:rsidRPr="00577243">
                              <w:rPr>
                                <w:rFonts w:ascii="Courier New" w:hAnsi="Courier New" w:cs="Courier New"/>
                                <w:color w:val="0070C0"/>
                                <w:sz w:val="18"/>
                                <w:szCs w:val="18"/>
                              </w:rPr>
                              <w:t xml:space="preserve"> (</w:t>
                            </w:r>
                            <w:proofErr w:type="spellStart"/>
                            <w:r w:rsidRPr="00577243">
                              <w:rPr>
                                <w:rFonts w:ascii="Courier New" w:hAnsi="Courier New" w:cs="Courier New"/>
                                <w:color w:val="0070C0"/>
                                <w:sz w:val="18"/>
                                <w:szCs w:val="18"/>
                              </w:rPr>
                              <w:t>Serial.read</w:t>
                            </w:r>
                            <w:proofErr w:type="spellEnd"/>
                            <w:r w:rsidRPr="00577243">
                              <w:rPr>
                                <w:rFonts w:ascii="Courier New" w:hAnsi="Courier New" w:cs="Courier New"/>
                                <w:color w:val="0070C0"/>
                                <w:sz w:val="18"/>
                                <w:szCs w:val="18"/>
                              </w:rPr>
                              <w:t>() != 'g'); // spin until 'g' entry</w:t>
                            </w:r>
                          </w:p>
                          <w:p w14:paraId="4BFF39D9" w14:textId="77777777" w:rsidR="00577243" w:rsidRPr="00577243" w:rsidRDefault="00577243" w:rsidP="00577243">
                            <w:pPr>
                              <w:rPr>
                                <w:rFonts w:ascii="Courier New" w:hAnsi="Courier New" w:cs="Courier New"/>
                                <w:color w:val="0070C0"/>
                                <w:sz w:val="18"/>
                                <w:szCs w:val="18"/>
                              </w:rPr>
                            </w:pPr>
                          </w:p>
                          <w:p w14:paraId="195B054A"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Serial.println</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 xml:space="preserve">"Data type is byte"); // byte, </w:t>
                            </w:r>
                            <w:proofErr w:type="spellStart"/>
                            <w:r w:rsidRPr="00577243">
                              <w:rPr>
                                <w:rFonts w:ascii="Courier New" w:hAnsi="Courier New" w:cs="Courier New"/>
                                <w:color w:val="0070C0"/>
                                <w:sz w:val="18"/>
                                <w:szCs w:val="18"/>
                              </w:rPr>
                              <w:t>int</w:t>
                            </w:r>
                            <w:proofErr w:type="spellEnd"/>
                            <w:r w:rsidRPr="00577243">
                              <w:rPr>
                                <w:rFonts w:ascii="Courier New" w:hAnsi="Courier New" w:cs="Courier New"/>
                                <w:color w:val="0070C0"/>
                                <w:sz w:val="18"/>
                                <w:szCs w:val="18"/>
                              </w:rPr>
                              <w:t>, long, float</w:t>
                            </w:r>
                          </w:p>
                          <w:p w14:paraId="53E697FC"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av</w:t>
                            </w:r>
                            <w:proofErr w:type="spellEnd"/>
                            <w:proofErr w:type="gramEnd"/>
                            <w:r w:rsidRPr="00577243">
                              <w:rPr>
                                <w:rFonts w:ascii="Courier New" w:hAnsi="Courier New" w:cs="Courier New"/>
                                <w:color w:val="0070C0"/>
                                <w:sz w:val="18"/>
                                <w:szCs w:val="18"/>
                              </w:rPr>
                              <w:t xml:space="preserve"> = 100;</w:t>
                            </w:r>
                          </w:p>
                          <w:p w14:paraId="50618FEA"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bv</w:t>
                            </w:r>
                            <w:proofErr w:type="spellEnd"/>
                            <w:proofErr w:type="gramEnd"/>
                            <w:r w:rsidRPr="00577243">
                              <w:rPr>
                                <w:rFonts w:ascii="Courier New" w:hAnsi="Courier New" w:cs="Courier New"/>
                                <w:color w:val="0070C0"/>
                                <w:sz w:val="18"/>
                                <w:szCs w:val="18"/>
                              </w:rPr>
                              <w:t xml:space="preserve"> = 100;</w:t>
                            </w:r>
                          </w:p>
                          <w:p w14:paraId="49DAD707"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yv</w:t>
                            </w:r>
                            <w:proofErr w:type="spellEnd"/>
                            <w:proofErr w:type="gramEnd"/>
                            <w:r w:rsidRPr="00577243">
                              <w:rPr>
                                <w:rFonts w:ascii="Courier New" w:hAnsi="Courier New" w:cs="Courier New"/>
                                <w:color w:val="0070C0"/>
                                <w:sz w:val="18"/>
                                <w:szCs w:val="18"/>
                              </w:rPr>
                              <w:t xml:space="preserve"> = </w:t>
                            </w:r>
                            <w:proofErr w:type="spellStart"/>
                            <w:r w:rsidRPr="00577243">
                              <w:rPr>
                                <w:rFonts w:ascii="Courier New" w:hAnsi="Courier New" w:cs="Courier New"/>
                                <w:color w:val="0070C0"/>
                                <w:sz w:val="18"/>
                                <w:szCs w:val="18"/>
                              </w:rPr>
                              <w:t>av</w:t>
                            </w:r>
                            <w:proofErr w:type="spellEnd"/>
                            <w:r w:rsidRPr="00577243">
                              <w:rPr>
                                <w:rFonts w:ascii="Courier New" w:hAnsi="Courier New" w:cs="Courier New"/>
                                <w:color w:val="0070C0"/>
                                <w:sz w:val="18"/>
                                <w:szCs w:val="18"/>
                              </w:rPr>
                              <w:t xml:space="preserve"> + </w:t>
                            </w:r>
                            <w:proofErr w:type="spellStart"/>
                            <w:r w:rsidRPr="00577243">
                              <w:rPr>
                                <w:rFonts w:ascii="Courier New" w:hAnsi="Courier New" w:cs="Courier New"/>
                                <w:color w:val="0070C0"/>
                                <w:sz w:val="18"/>
                                <w:szCs w:val="18"/>
                              </w:rPr>
                              <w:t>bv</w:t>
                            </w:r>
                            <w:proofErr w:type="spellEnd"/>
                            <w:r w:rsidRPr="00577243">
                              <w:rPr>
                                <w:rFonts w:ascii="Courier New" w:hAnsi="Courier New" w:cs="Courier New"/>
                                <w:color w:val="0070C0"/>
                                <w:sz w:val="18"/>
                                <w:szCs w:val="18"/>
                              </w:rPr>
                              <w:t>;</w:t>
                            </w:r>
                          </w:p>
                          <w:p w14:paraId="6B780B45"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Serial.println</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"Add two numbers (100+100)");</w:t>
                            </w:r>
                          </w:p>
                          <w:p w14:paraId="77554D33"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 xml:space="preserve">"a = ");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av</w:t>
                            </w:r>
                            <w:proofErr w:type="spellEnd"/>
                            <w:r w:rsidRPr="00577243">
                              <w:rPr>
                                <w:rFonts w:ascii="Courier New" w:hAnsi="Courier New" w:cs="Courier New"/>
                                <w:color w:val="0070C0"/>
                                <w:sz w:val="18"/>
                                <w:szCs w:val="18"/>
                              </w:rPr>
                              <w:t xml:space="preserve">);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 xml:space="preserve">("\t");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("\t");</w:t>
                            </w:r>
                          </w:p>
                          <w:p w14:paraId="1E7F968A"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 xml:space="preserve">"b = ");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bv</w:t>
                            </w:r>
                            <w:proofErr w:type="spellEnd"/>
                            <w:r w:rsidRPr="00577243">
                              <w:rPr>
                                <w:rFonts w:ascii="Courier New" w:hAnsi="Courier New" w:cs="Courier New"/>
                                <w:color w:val="0070C0"/>
                                <w:sz w:val="18"/>
                                <w:szCs w:val="18"/>
                              </w:rPr>
                              <w:t xml:space="preserve">);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 xml:space="preserve">("\t");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("\t");</w:t>
                            </w:r>
                          </w:p>
                          <w:p w14:paraId="1FBEED19"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 xml:space="preserve">"y = </w:t>
                            </w:r>
                            <w:proofErr w:type="spellStart"/>
                            <w:r w:rsidRPr="00577243">
                              <w:rPr>
                                <w:rFonts w:ascii="Courier New" w:hAnsi="Courier New" w:cs="Courier New"/>
                                <w:color w:val="0070C0"/>
                                <w:sz w:val="18"/>
                                <w:szCs w:val="18"/>
                              </w:rPr>
                              <w:t>a+b</w:t>
                            </w:r>
                            <w:proofErr w:type="spellEnd"/>
                            <w:r w:rsidRPr="00577243">
                              <w:rPr>
                                <w:rFonts w:ascii="Courier New" w:hAnsi="Courier New" w:cs="Courier New"/>
                                <w:color w:val="0070C0"/>
                                <w:sz w:val="18"/>
                                <w:szCs w:val="18"/>
                              </w:rPr>
                              <w:t xml:space="preserve"> = "); </w:t>
                            </w:r>
                            <w:proofErr w:type="spellStart"/>
                            <w:r w:rsidRPr="00577243">
                              <w:rPr>
                                <w:rFonts w:ascii="Courier New" w:hAnsi="Courier New" w:cs="Courier New"/>
                                <w:color w:val="0070C0"/>
                                <w:sz w:val="18"/>
                                <w:szCs w:val="18"/>
                              </w:rPr>
                              <w:t>Serial.println</w:t>
                            </w:r>
                            <w:proofErr w:type="spell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yv</w:t>
                            </w:r>
                            <w:proofErr w:type="spellEnd"/>
                            <w:r w:rsidRPr="00577243">
                              <w:rPr>
                                <w:rFonts w:ascii="Courier New" w:hAnsi="Courier New" w:cs="Courier New"/>
                                <w:color w:val="0070C0"/>
                                <w:sz w:val="18"/>
                                <w:szCs w:val="18"/>
                              </w:rPr>
                              <w:t>);</w:t>
                            </w:r>
                          </w:p>
                          <w:p w14:paraId="7A9A9E10" w14:textId="77777777" w:rsidR="00577243" w:rsidRPr="00577243" w:rsidRDefault="00577243" w:rsidP="00577243">
                            <w:pPr>
                              <w:rPr>
                                <w:rFonts w:ascii="Courier New" w:hAnsi="Courier New" w:cs="Courier New"/>
                                <w:color w:val="0070C0"/>
                                <w:sz w:val="18"/>
                                <w:szCs w:val="18"/>
                              </w:rPr>
                            </w:pPr>
                          </w:p>
                          <w:p w14:paraId="18AEBEAE" w14:textId="77777777" w:rsidR="00577243" w:rsidRPr="00577243" w:rsidRDefault="00577243" w:rsidP="00577243">
                            <w:pPr>
                              <w:rPr>
                                <w:rFonts w:ascii="Courier New" w:hAnsi="Courier New" w:cs="Courier New"/>
                                <w:color w:val="0070C0"/>
                                <w:sz w:val="18"/>
                                <w:szCs w:val="18"/>
                              </w:rPr>
                            </w:pPr>
                          </w:p>
                          <w:p w14:paraId="02D5DE39"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av</w:t>
                            </w:r>
                            <w:proofErr w:type="spellEnd"/>
                            <w:proofErr w:type="gramEnd"/>
                            <w:r w:rsidRPr="00577243">
                              <w:rPr>
                                <w:rFonts w:ascii="Courier New" w:hAnsi="Courier New" w:cs="Courier New"/>
                                <w:color w:val="0070C0"/>
                                <w:sz w:val="18"/>
                                <w:szCs w:val="18"/>
                              </w:rPr>
                              <w:t xml:space="preserve"> = 200;</w:t>
                            </w:r>
                          </w:p>
                          <w:p w14:paraId="61BAEF58"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bv</w:t>
                            </w:r>
                            <w:proofErr w:type="spellEnd"/>
                            <w:proofErr w:type="gramEnd"/>
                            <w:r w:rsidRPr="00577243">
                              <w:rPr>
                                <w:rFonts w:ascii="Courier New" w:hAnsi="Courier New" w:cs="Courier New"/>
                                <w:color w:val="0070C0"/>
                                <w:sz w:val="18"/>
                                <w:szCs w:val="18"/>
                              </w:rPr>
                              <w:t xml:space="preserve"> = 200;</w:t>
                            </w:r>
                          </w:p>
                          <w:p w14:paraId="5B7CFD7A"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yv</w:t>
                            </w:r>
                            <w:proofErr w:type="spellEnd"/>
                            <w:proofErr w:type="gramEnd"/>
                            <w:r w:rsidRPr="00577243">
                              <w:rPr>
                                <w:rFonts w:ascii="Courier New" w:hAnsi="Courier New" w:cs="Courier New"/>
                                <w:color w:val="0070C0"/>
                                <w:sz w:val="18"/>
                                <w:szCs w:val="18"/>
                              </w:rPr>
                              <w:t xml:space="preserve"> = </w:t>
                            </w:r>
                            <w:proofErr w:type="spellStart"/>
                            <w:r w:rsidRPr="00577243">
                              <w:rPr>
                                <w:rFonts w:ascii="Courier New" w:hAnsi="Courier New" w:cs="Courier New"/>
                                <w:color w:val="0070C0"/>
                                <w:sz w:val="18"/>
                                <w:szCs w:val="18"/>
                              </w:rPr>
                              <w:t>av</w:t>
                            </w:r>
                            <w:proofErr w:type="spellEnd"/>
                            <w:r w:rsidRPr="00577243">
                              <w:rPr>
                                <w:rFonts w:ascii="Courier New" w:hAnsi="Courier New" w:cs="Courier New"/>
                                <w:color w:val="0070C0"/>
                                <w:sz w:val="18"/>
                                <w:szCs w:val="18"/>
                              </w:rPr>
                              <w:t xml:space="preserve"> + </w:t>
                            </w:r>
                            <w:proofErr w:type="spellStart"/>
                            <w:r w:rsidRPr="00577243">
                              <w:rPr>
                                <w:rFonts w:ascii="Courier New" w:hAnsi="Courier New" w:cs="Courier New"/>
                                <w:color w:val="0070C0"/>
                                <w:sz w:val="18"/>
                                <w:szCs w:val="18"/>
                              </w:rPr>
                              <w:t>bv</w:t>
                            </w:r>
                            <w:proofErr w:type="spellEnd"/>
                            <w:r w:rsidRPr="00577243">
                              <w:rPr>
                                <w:rFonts w:ascii="Courier New" w:hAnsi="Courier New" w:cs="Courier New"/>
                                <w:color w:val="0070C0"/>
                                <w:sz w:val="18"/>
                                <w:szCs w:val="18"/>
                              </w:rPr>
                              <w:t>;</w:t>
                            </w:r>
                          </w:p>
                          <w:p w14:paraId="6515217C"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Serial.println</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nAdd</w:t>
                            </w:r>
                            <w:proofErr w:type="spellEnd"/>
                            <w:r w:rsidRPr="00577243">
                              <w:rPr>
                                <w:rFonts w:ascii="Courier New" w:hAnsi="Courier New" w:cs="Courier New"/>
                                <w:color w:val="0070C0"/>
                                <w:sz w:val="18"/>
                                <w:szCs w:val="18"/>
                              </w:rPr>
                              <w:t xml:space="preserve"> two numbers (200+200)");</w:t>
                            </w:r>
                          </w:p>
                          <w:p w14:paraId="76B28F06"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 xml:space="preserve">"a = ");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av</w:t>
                            </w:r>
                            <w:proofErr w:type="spellEnd"/>
                            <w:r w:rsidRPr="00577243">
                              <w:rPr>
                                <w:rFonts w:ascii="Courier New" w:hAnsi="Courier New" w:cs="Courier New"/>
                                <w:color w:val="0070C0"/>
                                <w:sz w:val="18"/>
                                <w:szCs w:val="18"/>
                              </w:rPr>
                              <w:t xml:space="preserve">);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 xml:space="preserve">("\t");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("\t");</w:t>
                            </w:r>
                          </w:p>
                          <w:p w14:paraId="3B25D87C"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 xml:space="preserve">"b = ");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bv</w:t>
                            </w:r>
                            <w:proofErr w:type="spellEnd"/>
                            <w:r w:rsidRPr="00577243">
                              <w:rPr>
                                <w:rFonts w:ascii="Courier New" w:hAnsi="Courier New" w:cs="Courier New"/>
                                <w:color w:val="0070C0"/>
                                <w:sz w:val="18"/>
                                <w:szCs w:val="18"/>
                              </w:rPr>
                              <w:t xml:space="preserve">);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 xml:space="preserve">("\t");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("\t");</w:t>
                            </w:r>
                          </w:p>
                          <w:p w14:paraId="35EED7E7"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 xml:space="preserve">"y = </w:t>
                            </w:r>
                            <w:proofErr w:type="spellStart"/>
                            <w:r w:rsidRPr="00577243">
                              <w:rPr>
                                <w:rFonts w:ascii="Courier New" w:hAnsi="Courier New" w:cs="Courier New"/>
                                <w:color w:val="0070C0"/>
                                <w:sz w:val="18"/>
                                <w:szCs w:val="18"/>
                              </w:rPr>
                              <w:t>a+b</w:t>
                            </w:r>
                            <w:proofErr w:type="spellEnd"/>
                            <w:r w:rsidRPr="00577243">
                              <w:rPr>
                                <w:rFonts w:ascii="Courier New" w:hAnsi="Courier New" w:cs="Courier New"/>
                                <w:color w:val="0070C0"/>
                                <w:sz w:val="18"/>
                                <w:szCs w:val="18"/>
                              </w:rPr>
                              <w:t xml:space="preserve"> = "); </w:t>
                            </w:r>
                            <w:proofErr w:type="spellStart"/>
                            <w:r w:rsidRPr="00577243">
                              <w:rPr>
                                <w:rFonts w:ascii="Courier New" w:hAnsi="Courier New" w:cs="Courier New"/>
                                <w:color w:val="0070C0"/>
                                <w:sz w:val="18"/>
                                <w:szCs w:val="18"/>
                              </w:rPr>
                              <w:t>Serial.println</w:t>
                            </w:r>
                            <w:proofErr w:type="spell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yv</w:t>
                            </w:r>
                            <w:proofErr w:type="spellEnd"/>
                            <w:r w:rsidRPr="00577243">
                              <w:rPr>
                                <w:rFonts w:ascii="Courier New" w:hAnsi="Courier New" w:cs="Courier New"/>
                                <w:color w:val="0070C0"/>
                                <w:sz w:val="18"/>
                                <w:szCs w:val="18"/>
                              </w:rPr>
                              <w:t>);</w:t>
                            </w:r>
                          </w:p>
                          <w:p w14:paraId="26DD7E01" w14:textId="77777777" w:rsidR="00577243" w:rsidRPr="00577243" w:rsidRDefault="00577243" w:rsidP="00577243">
                            <w:pPr>
                              <w:rPr>
                                <w:rFonts w:ascii="Courier New" w:hAnsi="Courier New" w:cs="Courier New"/>
                                <w:color w:val="0070C0"/>
                                <w:sz w:val="18"/>
                                <w:szCs w:val="18"/>
                              </w:rPr>
                            </w:pPr>
                          </w:p>
                          <w:p w14:paraId="1A37B1F9" w14:textId="77777777" w:rsidR="00577243" w:rsidRPr="00577243" w:rsidRDefault="00577243" w:rsidP="00577243">
                            <w:pPr>
                              <w:rPr>
                                <w:rFonts w:ascii="Courier New" w:hAnsi="Courier New" w:cs="Courier New"/>
                                <w:color w:val="0070C0"/>
                                <w:sz w:val="18"/>
                                <w:szCs w:val="18"/>
                              </w:rPr>
                            </w:pPr>
                          </w:p>
                          <w:p w14:paraId="65B36D7A"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av</w:t>
                            </w:r>
                            <w:proofErr w:type="spellEnd"/>
                            <w:proofErr w:type="gramEnd"/>
                            <w:r w:rsidRPr="00577243">
                              <w:rPr>
                                <w:rFonts w:ascii="Courier New" w:hAnsi="Courier New" w:cs="Courier New"/>
                                <w:color w:val="0070C0"/>
                                <w:sz w:val="18"/>
                                <w:szCs w:val="18"/>
                              </w:rPr>
                              <w:t xml:space="preserve"> = 20000;</w:t>
                            </w:r>
                          </w:p>
                          <w:p w14:paraId="2F7BE139"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bv</w:t>
                            </w:r>
                            <w:proofErr w:type="spellEnd"/>
                            <w:proofErr w:type="gramEnd"/>
                            <w:r w:rsidRPr="00577243">
                              <w:rPr>
                                <w:rFonts w:ascii="Courier New" w:hAnsi="Courier New" w:cs="Courier New"/>
                                <w:color w:val="0070C0"/>
                                <w:sz w:val="18"/>
                                <w:szCs w:val="18"/>
                              </w:rPr>
                              <w:t xml:space="preserve"> = 20000;</w:t>
                            </w:r>
                          </w:p>
                          <w:p w14:paraId="3E7C23DF"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yv</w:t>
                            </w:r>
                            <w:proofErr w:type="spellEnd"/>
                            <w:proofErr w:type="gramEnd"/>
                            <w:r w:rsidRPr="00577243">
                              <w:rPr>
                                <w:rFonts w:ascii="Courier New" w:hAnsi="Courier New" w:cs="Courier New"/>
                                <w:color w:val="0070C0"/>
                                <w:sz w:val="18"/>
                                <w:szCs w:val="18"/>
                              </w:rPr>
                              <w:t xml:space="preserve"> = </w:t>
                            </w:r>
                            <w:proofErr w:type="spellStart"/>
                            <w:r w:rsidRPr="00577243">
                              <w:rPr>
                                <w:rFonts w:ascii="Courier New" w:hAnsi="Courier New" w:cs="Courier New"/>
                                <w:color w:val="0070C0"/>
                                <w:sz w:val="18"/>
                                <w:szCs w:val="18"/>
                              </w:rPr>
                              <w:t>av</w:t>
                            </w:r>
                            <w:proofErr w:type="spellEnd"/>
                            <w:r w:rsidRPr="00577243">
                              <w:rPr>
                                <w:rFonts w:ascii="Courier New" w:hAnsi="Courier New" w:cs="Courier New"/>
                                <w:color w:val="0070C0"/>
                                <w:sz w:val="18"/>
                                <w:szCs w:val="18"/>
                              </w:rPr>
                              <w:t xml:space="preserve"> + </w:t>
                            </w:r>
                            <w:proofErr w:type="spellStart"/>
                            <w:r w:rsidRPr="00577243">
                              <w:rPr>
                                <w:rFonts w:ascii="Courier New" w:hAnsi="Courier New" w:cs="Courier New"/>
                                <w:color w:val="0070C0"/>
                                <w:sz w:val="18"/>
                                <w:szCs w:val="18"/>
                              </w:rPr>
                              <w:t>bv</w:t>
                            </w:r>
                            <w:proofErr w:type="spellEnd"/>
                            <w:r w:rsidRPr="00577243">
                              <w:rPr>
                                <w:rFonts w:ascii="Courier New" w:hAnsi="Courier New" w:cs="Courier New"/>
                                <w:color w:val="0070C0"/>
                                <w:sz w:val="18"/>
                                <w:szCs w:val="18"/>
                              </w:rPr>
                              <w:t>;</w:t>
                            </w:r>
                          </w:p>
                          <w:p w14:paraId="3B78E586"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Serial.println</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nAdd</w:t>
                            </w:r>
                            <w:proofErr w:type="spellEnd"/>
                            <w:r w:rsidRPr="00577243">
                              <w:rPr>
                                <w:rFonts w:ascii="Courier New" w:hAnsi="Courier New" w:cs="Courier New"/>
                                <w:color w:val="0070C0"/>
                                <w:sz w:val="18"/>
                                <w:szCs w:val="18"/>
                              </w:rPr>
                              <w:t xml:space="preserve"> two numbers (20,000+20,000)");</w:t>
                            </w:r>
                          </w:p>
                          <w:p w14:paraId="280A1268"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 xml:space="preserve">"a = ");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av</w:t>
                            </w:r>
                            <w:proofErr w:type="spellEnd"/>
                            <w:r w:rsidRPr="00577243">
                              <w:rPr>
                                <w:rFonts w:ascii="Courier New" w:hAnsi="Courier New" w:cs="Courier New"/>
                                <w:color w:val="0070C0"/>
                                <w:sz w:val="18"/>
                                <w:szCs w:val="18"/>
                              </w:rPr>
                              <w:t xml:space="preserve">);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 xml:space="preserve">("\t");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("\t");</w:t>
                            </w:r>
                          </w:p>
                          <w:p w14:paraId="2570F99F"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 xml:space="preserve">"b = ");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bv</w:t>
                            </w:r>
                            <w:proofErr w:type="spellEnd"/>
                            <w:r w:rsidRPr="00577243">
                              <w:rPr>
                                <w:rFonts w:ascii="Courier New" w:hAnsi="Courier New" w:cs="Courier New"/>
                                <w:color w:val="0070C0"/>
                                <w:sz w:val="18"/>
                                <w:szCs w:val="18"/>
                              </w:rPr>
                              <w:t xml:space="preserve">);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 xml:space="preserve">("\t");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("\t");</w:t>
                            </w:r>
                          </w:p>
                          <w:p w14:paraId="7A251A6E"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 xml:space="preserve">"y = </w:t>
                            </w:r>
                            <w:proofErr w:type="spellStart"/>
                            <w:r w:rsidRPr="00577243">
                              <w:rPr>
                                <w:rFonts w:ascii="Courier New" w:hAnsi="Courier New" w:cs="Courier New"/>
                                <w:color w:val="0070C0"/>
                                <w:sz w:val="18"/>
                                <w:szCs w:val="18"/>
                              </w:rPr>
                              <w:t>a+b</w:t>
                            </w:r>
                            <w:proofErr w:type="spellEnd"/>
                            <w:r w:rsidRPr="00577243">
                              <w:rPr>
                                <w:rFonts w:ascii="Courier New" w:hAnsi="Courier New" w:cs="Courier New"/>
                                <w:color w:val="0070C0"/>
                                <w:sz w:val="18"/>
                                <w:szCs w:val="18"/>
                              </w:rPr>
                              <w:t xml:space="preserve"> = "); </w:t>
                            </w:r>
                            <w:proofErr w:type="spellStart"/>
                            <w:r w:rsidRPr="00577243">
                              <w:rPr>
                                <w:rFonts w:ascii="Courier New" w:hAnsi="Courier New" w:cs="Courier New"/>
                                <w:color w:val="0070C0"/>
                                <w:sz w:val="18"/>
                                <w:szCs w:val="18"/>
                              </w:rPr>
                              <w:t>Serial.println</w:t>
                            </w:r>
                            <w:proofErr w:type="spell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yv</w:t>
                            </w:r>
                            <w:proofErr w:type="spellEnd"/>
                            <w:r w:rsidRPr="00577243">
                              <w:rPr>
                                <w:rFonts w:ascii="Courier New" w:hAnsi="Courier New" w:cs="Courier New"/>
                                <w:color w:val="0070C0"/>
                                <w:sz w:val="18"/>
                                <w:szCs w:val="18"/>
                              </w:rPr>
                              <w:t>);</w:t>
                            </w:r>
                          </w:p>
                          <w:p w14:paraId="7C73EDB6"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w:t>
                            </w:r>
                          </w:p>
                          <w:p w14:paraId="067353C9" w14:textId="77777777" w:rsidR="00577243" w:rsidRPr="00577243" w:rsidRDefault="00577243" w:rsidP="00577243">
                            <w:pPr>
                              <w:rPr>
                                <w:rFonts w:ascii="Courier New" w:hAnsi="Courier New" w:cs="Courier New"/>
                                <w:color w:val="0070C0"/>
                                <w:sz w:val="18"/>
                                <w:szCs w:val="18"/>
                              </w:rPr>
                            </w:pPr>
                          </w:p>
                          <w:p w14:paraId="1161F275" w14:textId="77777777" w:rsidR="00577243" w:rsidRPr="00577243" w:rsidRDefault="00577243" w:rsidP="00577243">
                            <w:pPr>
                              <w:rPr>
                                <w:rFonts w:ascii="Courier New" w:hAnsi="Courier New" w:cs="Courier New"/>
                                <w:color w:val="0070C0"/>
                                <w:sz w:val="18"/>
                                <w:szCs w:val="18"/>
                              </w:rPr>
                            </w:pPr>
                            <w:proofErr w:type="gramStart"/>
                            <w:r w:rsidRPr="00577243">
                              <w:rPr>
                                <w:rFonts w:ascii="Courier New" w:hAnsi="Courier New" w:cs="Courier New"/>
                                <w:color w:val="0070C0"/>
                                <w:sz w:val="18"/>
                                <w:szCs w:val="18"/>
                              </w:rPr>
                              <w:t>void</w:t>
                            </w:r>
                            <w:proofErr w:type="gramEnd"/>
                            <w:r w:rsidRPr="00577243">
                              <w:rPr>
                                <w:rFonts w:ascii="Courier New" w:hAnsi="Courier New" w:cs="Courier New"/>
                                <w:color w:val="0070C0"/>
                                <w:sz w:val="18"/>
                                <w:szCs w:val="18"/>
                              </w:rPr>
                              <w:t xml:space="preserve"> loop() {</w:t>
                            </w:r>
                          </w:p>
                          <w:p w14:paraId="759F1AF6"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Serial.println</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nAdd</w:t>
                            </w:r>
                            <w:proofErr w:type="spellEnd"/>
                            <w:r w:rsidRPr="00577243">
                              <w:rPr>
                                <w:rFonts w:ascii="Courier New" w:hAnsi="Courier New" w:cs="Courier New"/>
                                <w:color w:val="0070C0"/>
                                <w:sz w:val="18"/>
                                <w:szCs w:val="18"/>
                              </w:rPr>
                              <w:t xml:space="preserve"> numbers from array");</w:t>
                            </w:r>
                          </w:p>
                          <w:p w14:paraId="73DA52DD" w14:textId="77777777" w:rsidR="00577243" w:rsidRPr="00577243" w:rsidRDefault="00577243" w:rsidP="00577243">
                            <w:pPr>
                              <w:rPr>
                                <w:rFonts w:ascii="Courier New" w:hAnsi="Courier New" w:cs="Courier New"/>
                                <w:color w:val="0070C0"/>
                                <w:sz w:val="18"/>
                                <w:szCs w:val="18"/>
                              </w:rPr>
                            </w:pPr>
                          </w:p>
                          <w:p w14:paraId="19A9E019"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 TODO: Add a for-loop to run through all the 'a' and 'b' values in the</w:t>
                            </w:r>
                          </w:p>
                          <w:p w14:paraId="2506E3A5"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 arrays '</w:t>
                            </w:r>
                            <w:proofErr w:type="spellStart"/>
                            <w:r w:rsidRPr="00577243">
                              <w:rPr>
                                <w:rFonts w:ascii="Courier New" w:hAnsi="Courier New" w:cs="Courier New"/>
                                <w:color w:val="0070C0"/>
                                <w:sz w:val="18"/>
                                <w:szCs w:val="18"/>
                              </w:rPr>
                              <w:t>avl</w:t>
                            </w:r>
                            <w:proofErr w:type="spellEnd"/>
                            <w:r w:rsidRPr="00577243">
                              <w:rPr>
                                <w:rFonts w:ascii="Courier New" w:hAnsi="Courier New" w:cs="Courier New"/>
                                <w:color w:val="0070C0"/>
                                <w:sz w:val="18"/>
                                <w:szCs w:val="18"/>
                              </w:rPr>
                              <w:t>' and '</w:t>
                            </w:r>
                            <w:proofErr w:type="spellStart"/>
                            <w:r w:rsidRPr="00577243">
                              <w:rPr>
                                <w:rFonts w:ascii="Courier New" w:hAnsi="Courier New" w:cs="Courier New"/>
                                <w:color w:val="0070C0"/>
                                <w:sz w:val="18"/>
                                <w:szCs w:val="18"/>
                              </w:rPr>
                              <w:t>bvl</w:t>
                            </w:r>
                            <w:proofErr w:type="spellEnd"/>
                            <w:r w:rsidRPr="00577243">
                              <w:rPr>
                                <w:rFonts w:ascii="Courier New" w:hAnsi="Courier New" w:cs="Courier New"/>
                                <w:color w:val="0070C0"/>
                                <w:sz w:val="18"/>
                                <w:szCs w:val="18"/>
                              </w:rPr>
                              <w:t>'. Start at index 0 and run through all 16 values in the array.</w:t>
                            </w:r>
                          </w:p>
                          <w:p w14:paraId="1457EC23"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 Inside the for-loop:</w:t>
                            </w:r>
                          </w:p>
                          <w:p w14:paraId="0C0AC13A"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 1) set </w:t>
                            </w:r>
                            <w:proofErr w:type="spellStart"/>
                            <w:r w:rsidRPr="00577243">
                              <w:rPr>
                                <w:rFonts w:ascii="Courier New" w:hAnsi="Courier New" w:cs="Courier New"/>
                                <w:color w:val="0070C0"/>
                                <w:sz w:val="18"/>
                                <w:szCs w:val="18"/>
                              </w:rPr>
                              <w:t>av</w:t>
                            </w:r>
                            <w:proofErr w:type="spellEnd"/>
                            <w:r w:rsidRPr="00577243">
                              <w:rPr>
                                <w:rFonts w:ascii="Courier New" w:hAnsi="Courier New" w:cs="Courier New"/>
                                <w:color w:val="0070C0"/>
                                <w:sz w:val="18"/>
                                <w:szCs w:val="18"/>
                              </w:rPr>
                              <w:t xml:space="preserve"> and </w:t>
                            </w:r>
                            <w:proofErr w:type="spellStart"/>
                            <w:proofErr w:type="gramStart"/>
                            <w:r w:rsidRPr="00577243">
                              <w:rPr>
                                <w:rFonts w:ascii="Courier New" w:hAnsi="Courier New" w:cs="Courier New"/>
                                <w:color w:val="0070C0"/>
                                <w:sz w:val="18"/>
                                <w:szCs w:val="18"/>
                              </w:rPr>
                              <w:t>bv</w:t>
                            </w:r>
                            <w:proofErr w:type="spellEnd"/>
                            <w:proofErr w:type="gramEnd"/>
                            <w:r w:rsidRPr="00577243">
                              <w:rPr>
                                <w:rFonts w:ascii="Courier New" w:hAnsi="Courier New" w:cs="Courier New"/>
                                <w:color w:val="0070C0"/>
                                <w:sz w:val="18"/>
                                <w:szCs w:val="18"/>
                              </w:rPr>
                              <w:t xml:space="preserve"> to values picked from '</w:t>
                            </w:r>
                            <w:proofErr w:type="spellStart"/>
                            <w:r w:rsidRPr="00577243">
                              <w:rPr>
                                <w:rFonts w:ascii="Courier New" w:hAnsi="Courier New" w:cs="Courier New"/>
                                <w:color w:val="0070C0"/>
                                <w:sz w:val="18"/>
                                <w:szCs w:val="18"/>
                              </w:rPr>
                              <w:t>avl</w:t>
                            </w:r>
                            <w:proofErr w:type="spellEnd"/>
                            <w:r w:rsidRPr="00577243">
                              <w:rPr>
                                <w:rFonts w:ascii="Courier New" w:hAnsi="Courier New" w:cs="Courier New"/>
                                <w:color w:val="0070C0"/>
                                <w:sz w:val="18"/>
                                <w:szCs w:val="18"/>
                              </w:rPr>
                              <w:t>' and '</w:t>
                            </w:r>
                            <w:proofErr w:type="spellStart"/>
                            <w:r w:rsidRPr="00577243">
                              <w:rPr>
                                <w:rFonts w:ascii="Courier New" w:hAnsi="Courier New" w:cs="Courier New"/>
                                <w:color w:val="0070C0"/>
                                <w:sz w:val="18"/>
                                <w:szCs w:val="18"/>
                              </w:rPr>
                              <w:t>bvl</w:t>
                            </w:r>
                            <w:proofErr w:type="spellEnd"/>
                            <w:r w:rsidRPr="00577243">
                              <w:rPr>
                                <w:rFonts w:ascii="Courier New" w:hAnsi="Courier New" w:cs="Courier New"/>
                                <w:color w:val="0070C0"/>
                                <w:sz w:val="18"/>
                                <w:szCs w:val="18"/>
                              </w:rPr>
                              <w:t>'</w:t>
                            </w:r>
                          </w:p>
                          <w:p w14:paraId="13A37EA0"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 2) perform the addition</w:t>
                            </w:r>
                          </w:p>
                          <w:p w14:paraId="023D8E94"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 3) print the a and b values and the result </w:t>
                            </w:r>
                            <w:proofErr w:type="spellStart"/>
                            <w:r w:rsidRPr="00577243">
                              <w:rPr>
                                <w:rFonts w:ascii="Courier New" w:hAnsi="Courier New" w:cs="Courier New"/>
                                <w:color w:val="0070C0"/>
                                <w:sz w:val="18"/>
                                <w:szCs w:val="18"/>
                              </w:rPr>
                              <w:t>yv</w:t>
                            </w:r>
                            <w:proofErr w:type="spellEnd"/>
                          </w:p>
                          <w:p w14:paraId="0E937E10" w14:textId="77777777" w:rsidR="00577243" w:rsidRPr="00577243" w:rsidRDefault="00577243" w:rsidP="00577243">
                            <w:pPr>
                              <w:rPr>
                                <w:rFonts w:ascii="Courier New" w:hAnsi="Courier New" w:cs="Courier New"/>
                                <w:color w:val="0070C0"/>
                                <w:sz w:val="18"/>
                                <w:szCs w:val="18"/>
                              </w:rPr>
                            </w:pPr>
                          </w:p>
                          <w:p w14:paraId="4B57EB6E"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 INSERT YOUR CODE HERE</w:t>
                            </w:r>
                          </w:p>
                          <w:p w14:paraId="06EFAD9C" w14:textId="77777777" w:rsidR="00577243" w:rsidRPr="00577243" w:rsidRDefault="00577243" w:rsidP="00577243">
                            <w:pPr>
                              <w:rPr>
                                <w:rFonts w:ascii="Courier New" w:hAnsi="Courier New" w:cs="Courier New"/>
                                <w:color w:val="0070C0"/>
                                <w:sz w:val="18"/>
                                <w:szCs w:val="18"/>
                              </w:rPr>
                            </w:pPr>
                          </w:p>
                          <w:p w14:paraId="33E3FA90" w14:textId="77777777" w:rsidR="00577243" w:rsidRPr="00577243" w:rsidRDefault="00577243" w:rsidP="00577243">
                            <w:pPr>
                              <w:rPr>
                                <w:rFonts w:ascii="Courier New" w:hAnsi="Courier New" w:cs="Courier New"/>
                                <w:color w:val="0070C0"/>
                                <w:sz w:val="18"/>
                                <w:szCs w:val="18"/>
                              </w:rPr>
                            </w:pPr>
                          </w:p>
                          <w:p w14:paraId="4C102554" w14:textId="77777777" w:rsidR="00577243" w:rsidRPr="00577243" w:rsidRDefault="00577243" w:rsidP="00577243">
                            <w:pPr>
                              <w:rPr>
                                <w:rFonts w:ascii="Courier New" w:hAnsi="Courier New" w:cs="Courier New"/>
                                <w:color w:val="0070C0"/>
                                <w:sz w:val="18"/>
                                <w:szCs w:val="18"/>
                              </w:rPr>
                            </w:pPr>
                          </w:p>
                          <w:p w14:paraId="2274D824" w14:textId="77777777" w:rsidR="00577243" w:rsidRPr="00577243" w:rsidRDefault="00577243" w:rsidP="00577243">
                            <w:pPr>
                              <w:rPr>
                                <w:rFonts w:ascii="Courier New" w:hAnsi="Courier New" w:cs="Courier New"/>
                                <w:color w:val="0070C0"/>
                                <w:sz w:val="18"/>
                                <w:szCs w:val="18"/>
                              </w:rPr>
                            </w:pPr>
                          </w:p>
                          <w:p w14:paraId="7794A1A2"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 END INSERTION OF CODE</w:t>
                            </w:r>
                          </w:p>
                          <w:p w14:paraId="1C09CBC6"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gramStart"/>
                            <w:r w:rsidRPr="00577243">
                              <w:rPr>
                                <w:rFonts w:ascii="Courier New" w:hAnsi="Courier New" w:cs="Courier New"/>
                                <w:color w:val="0070C0"/>
                                <w:sz w:val="18"/>
                                <w:szCs w:val="18"/>
                              </w:rPr>
                              <w:t>while</w:t>
                            </w:r>
                            <w:proofErr w:type="gramEnd"/>
                            <w:r w:rsidRPr="00577243">
                              <w:rPr>
                                <w:rFonts w:ascii="Courier New" w:hAnsi="Courier New" w:cs="Courier New"/>
                                <w:color w:val="0070C0"/>
                                <w:sz w:val="18"/>
                                <w:szCs w:val="18"/>
                              </w:rPr>
                              <w:t xml:space="preserve"> (true) {}; // spin forever</w:t>
                            </w:r>
                          </w:p>
                          <w:p w14:paraId="21F12D8A" w14:textId="3EDB3196" w:rsidR="00085AF0" w:rsidRPr="00447202" w:rsidRDefault="00577243" w:rsidP="00577243">
                            <w:pPr>
                              <w:rPr>
                                <w:rFonts w:ascii="Courier New" w:hAnsi="Courier New" w:cs="Courier New"/>
                                <w:sz w:val="18"/>
                                <w:szCs w:val="18"/>
                              </w:rPr>
                            </w:pPr>
                            <w:r w:rsidRPr="00577243">
                              <w:rPr>
                                <w:rFonts w:ascii="Courier New" w:hAnsi="Courier New" w:cs="Courier New"/>
                                <w:color w:val="0070C0"/>
                                <w:sz w:val="18"/>
                                <w:szCs w:val="18"/>
                              </w:rPr>
                              <w:t>}</w:t>
                            </w:r>
                          </w:p>
                        </w:txbxContent>
                      </wps:txbx>
                      <wps:bodyPr rot="0" vert="horz" wrap="square" lIns="91440" tIns="45720" rIns="91440" bIns="45720" anchor="t" anchorCtr="0" upright="1">
                        <a:noAutofit/>
                      </wps:bodyPr>
                    </wps:wsp>
                  </a:graphicData>
                </a:graphic>
              </wp:inline>
            </w:drawing>
          </mc:Choice>
          <mc:Fallback>
            <w:pict>
              <v:shapetype w14:anchorId="3387759A" id="_x0000_t202" coordsize="21600,21600" o:spt="202" path="m,l,21600r21600,l21600,xe">
                <v:stroke joinstyle="miter"/>
                <v:path gradientshapeok="t" o:connecttype="rect"/>
              </v:shapetype>
              <v:shape id="Text Box 72" o:spid="_x0000_s1026" type="#_x0000_t202" style="width:433.65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">
                <v:textbox>
                  <w:txbxContent>
                    <w:p w14:paraId="21A7DD03"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OPEN NEW ARDUINO SKETCH.</w:t>
                      </w:r>
                    </w:p>
                    <w:p w14:paraId="3FD6903C"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CLICK IN THIS TEXT BOX. CTRL-A, CTRL-C.</w:t>
                      </w:r>
                    </w:p>
                    <w:p w14:paraId="256826F7"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CLICK IN SKETCH. CTRL-A, CTRL-V.</w:t>
                      </w:r>
                    </w:p>
                    <w:p w14:paraId="27AB8B0D" w14:textId="77777777" w:rsidR="00577243" w:rsidRPr="00577243" w:rsidRDefault="00577243" w:rsidP="00577243">
                      <w:pPr>
                        <w:rPr>
                          <w:rFonts w:ascii="Courier New" w:hAnsi="Courier New" w:cs="Courier New"/>
                          <w:color w:val="0070C0"/>
                          <w:sz w:val="18"/>
                          <w:szCs w:val="18"/>
                        </w:rPr>
                      </w:pPr>
                    </w:p>
                    <w:p w14:paraId="7B0249D6" w14:textId="77777777" w:rsidR="00577243" w:rsidRPr="00577243" w:rsidRDefault="00577243" w:rsidP="00577243">
                      <w:pPr>
                        <w:rPr>
                          <w:rFonts w:ascii="Courier New" w:hAnsi="Courier New" w:cs="Courier New"/>
                          <w:color w:val="000000" w:themeColor="text1"/>
                          <w:sz w:val="18"/>
                          <w:szCs w:val="18"/>
                        </w:rPr>
                      </w:pPr>
                      <w:r w:rsidRPr="00577243">
                        <w:rPr>
                          <w:rFonts w:ascii="Courier New" w:hAnsi="Courier New" w:cs="Courier New"/>
                          <w:color w:val="000000" w:themeColor="text1"/>
                          <w:sz w:val="18"/>
                          <w:szCs w:val="18"/>
                        </w:rPr>
                        <w:t xml:space="preserve">// file: </w:t>
                      </w:r>
                      <w:proofErr w:type="spellStart"/>
                      <w:r w:rsidRPr="00577243">
                        <w:rPr>
                          <w:rFonts w:ascii="Courier New" w:hAnsi="Courier New" w:cs="Courier New"/>
                          <w:color w:val="000000" w:themeColor="text1"/>
                          <w:sz w:val="18"/>
                          <w:szCs w:val="18"/>
                        </w:rPr>
                        <w:t>Datatypes.ino</w:t>
                      </w:r>
                      <w:proofErr w:type="spellEnd"/>
                    </w:p>
                    <w:p w14:paraId="21D787F6" w14:textId="77777777" w:rsidR="00577243" w:rsidRPr="00577243" w:rsidRDefault="00577243" w:rsidP="00577243">
                      <w:pPr>
                        <w:rPr>
                          <w:rFonts w:ascii="Courier New" w:hAnsi="Courier New" w:cs="Courier New"/>
                          <w:color w:val="000000" w:themeColor="text1"/>
                          <w:sz w:val="18"/>
                          <w:szCs w:val="18"/>
                        </w:rPr>
                      </w:pPr>
                      <w:r w:rsidRPr="00577243">
                        <w:rPr>
                          <w:rFonts w:ascii="Courier New" w:hAnsi="Courier New" w:cs="Courier New"/>
                          <w:color w:val="000000" w:themeColor="text1"/>
                          <w:sz w:val="18"/>
                          <w:szCs w:val="18"/>
                        </w:rPr>
                        <w:t xml:space="preserve">// created by: Clark </w:t>
                      </w:r>
                      <w:proofErr w:type="spellStart"/>
                      <w:r w:rsidRPr="00577243">
                        <w:rPr>
                          <w:rFonts w:ascii="Courier New" w:hAnsi="Courier New" w:cs="Courier New"/>
                          <w:color w:val="000000" w:themeColor="text1"/>
                          <w:sz w:val="18"/>
                          <w:szCs w:val="18"/>
                        </w:rPr>
                        <w:t>Hochgraf</w:t>
                      </w:r>
                      <w:proofErr w:type="spellEnd"/>
                      <w:r w:rsidRPr="00577243">
                        <w:rPr>
                          <w:rFonts w:ascii="Courier New" w:hAnsi="Courier New" w:cs="Courier New"/>
                          <w:color w:val="000000" w:themeColor="text1"/>
                          <w:sz w:val="18"/>
                          <w:szCs w:val="18"/>
                        </w:rPr>
                        <w:t xml:space="preserve">   Sept 15, 2015</w:t>
                      </w:r>
                    </w:p>
                    <w:p w14:paraId="6487AD86" w14:textId="77777777" w:rsidR="00577243" w:rsidRPr="00577243" w:rsidRDefault="00577243" w:rsidP="00577243">
                      <w:pPr>
                        <w:rPr>
                          <w:rFonts w:ascii="Courier New" w:hAnsi="Courier New" w:cs="Courier New"/>
                          <w:color w:val="000000" w:themeColor="text1"/>
                          <w:sz w:val="18"/>
                          <w:szCs w:val="18"/>
                        </w:rPr>
                      </w:pPr>
                      <w:r w:rsidRPr="00577243">
                        <w:rPr>
                          <w:rFonts w:ascii="Courier New" w:hAnsi="Courier New" w:cs="Courier New"/>
                          <w:color w:val="000000" w:themeColor="text1"/>
                          <w:sz w:val="18"/>
                          <w:szCs w:val="18"/>
                        </w:rPr>
                        <w:t xml:space="preserve">// modified by: David </w:t>
                      </w:r>
                      <w:proofErr w:type="spellStart"/>
                      <w:r w:rsidRPr="00577243">
                        <w:rPr>
                          <w:rFonts w:ascii="Courier New" w:hAnsi="Courier New" w:cs="Courier New"/>
                          <w:color w:val="000000" w:themeColor="text1"/>
                          <w:sz w:val="18"/>
                          <w:szCs w:val="18"/>
                        </w:rPr>
                        <w:t>Orlicki</w:t>
                      </w:r>
                      <w:proofErr w:type="spellEnd"/>
                      <w:r w:rsidRPr="00577243">
                        <w:rPr>
                          <w:rFonts w:ascii="Courier New" w:hAnsi="Courier New" w:cs="Courier New"/>
                          <w:color w:val="000000" w:themeColor="text1"/>
                          <w:sz w:val="18"/>
                          <w:szCs w:val="18"/>
                        </w:rPr>
                        <w:t xml:space="preserve">   Sept 1, 2017</w:t>
                      </w:r>
                    </w:p>
                    <w:p w14:paraId="4418E09F" w14:textId="77777777" w:rsidR="00577243" w:rsidRPr="00577243" w:rsidRDefault="00577243" w:rsidP="00577243">
                      <w:pPr>
                        <w:rPr>
                          <w:rFonts w:ascii="Courier New" w:hAnsi="Courier New" w:cs="Courier New"/>
                          <w:color w:val="000000" w:themeColor="text1"/>
                          <w:sz w:val="18"/>
                          <w:szCs w:val="18"/>
                        </w:rPr>
                      </w:pPr>
                      <w:r w:rsidRPr="00577243">
                        <w:rPr>
                          <w:rFonts w:ascii="Courier New" w:hAnsi="Courier New" w:cs="Courier New"/>
                          <w:color w:val="000000" w:themeColor="text1"/>
                          <w:sz w:val="18"/>
                          <w:szCs w:val="18"/>
                        </w:rPr>
                        <w:t xml:space="preserve">// modified by: Clark </w:t>
                      </w:r>
                      <w:proofErr w:type="spellStart"/>
                      <w:proofErr w:type="gramStart"/>
                      <w:r w:rsidRPr="00577243">
                        <w:rPr>
                          <w:rFonts w:ascii="Courier New" w:hAnsi="Courier New" w:cs="Courier New"/>
                          <w:color w:val="000000" w:themeColor="text1"/>
                          <w:sz w:val="18"/>
                          <w:szCs w:val="18"/>
                        </w:rPr>
                        <w:t>Hochgraf</w:t>
                      </w:r>
                      <w:proofErr w:type="spellEnd"/>
                      <w:r w:rsidRPr="00577243">
                        <w:rPr>
                          <w:rFonts w:ascii="Courier New" w:hAnsi="Courier New" w:cs="Courier New"/>
                          <w:color w:val="000000" w:themeColor="text1"/>
                          <w:sz w:val="18"/>
                          <w:szCs w:val="18"/>
                        </w:rPr>
                        <w:t xml:space="preserve">  Sept</w:t>
                      </w:r>
                      <w:proofErr w:type="gramEnd"/>
                      <w:r w:rsidRPr="00577243">
                        <w:rPr>
                          <w:rFonts w:ascii="Courier New" w:hAnsi="Courier New" w:cs="Courier New"/>
                          <w:color w:val="000000" w:themeColor="text1"/>
                          <w:sz w:val="18"/>
                          <w:szCs w:val="18"/>
                        </w:rPr>
                        <w:t xml:space="preserve"> 28, 2019 -- added number arrays</w:t>
                      </w:r>
                    </w:p>
                    <w:p w14:paraId="096DFFAB" w14:textId="77777777" w:rsidR="00577243" w:rsidRPr="00577243" w:rsidRDefault="00577243" w:rsidP="00577243">
                      <w:pPr>
                        <w:rPr>
                          <w:rFonts w:ascii="Courier New" w:hAnsi="Courier New" w:cs="Courier New"/>
                          <w:color w:val="000000" w:themeColor="text1"/>
                          <w:sz w:val="18"/>
                          <w:szCs w:val="18"/>
                        </w:rPr>
                      </w:pPr>
                      <w:r w:rsidRPr="00577243">
                        <w:rPr>
                          <w:rFonts w:ascii="Courier New" w:hAnsi="Courier New" w:cs="Courier New"/>
                          <w:color w:val="000000" w:themeColor="text1"/>
                          <w:sz w:val="18"/>
                          <w:szCs w:val="18"/>
                        </w:rPr>
                        <w:t>// modified by: S. Ciccarelli 02/19/2023 -- Modified references/plot info to Lab #5</w:t>
                      </w:r>
                    </w:p>
                    <w:p w14:paraId="5BF5F6AC"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purpose: Illustration of datatype effect on adding numbers</w:t>
                      </w:r>
                    </w:p>
                    <w:p w14:paraId="0604FD21" w14:textId="77777777" w:rsidR="00577243" w:rsidRPr="00577243" w:rsidRDefault="00577243" w:rsidP="00577243">
                      <w:pPr>
                        <w:rPr>
                          <w:rFonts w:ascii="Courier New" w:hAnsi="Courier New" w:cs="Courier New"/>
                          <w:color w:val="0070C0"/>
                          <w:sz w:val="18"/>
                          <w:szCs w:val="18"/>
                        </w:rPr>
                      </w:pPr>
                    </w:p>
                    <w:p w14:paraId="086F89E6"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#define DATATYPE byte // change declaration to byte, </w:t>
                      </w:r>
                      <w:proofErr w:type="spellStart"/>
                      <w:r w:rsidRPr="00577243">
                        <w:rPr>
                          <w:rFonts w:ascii="Courier New" w:hAnsi="Courier New" w:cs="Courier New"/>
                          <w:color w:val="0070C0"/>
                          <w:sz w:val="18"/>
                          <w:szCs w:val="18"/>
                        </w:rPr>
                        <w:t>int</w:t>
                      </w:r>
                      <w:proofErr w:type="spellEnd"/>
                      <w:r w:rsidRPr="00577243">
                        <w:rPr>
                          <w:rFonts w:ascii="Courier New" w:hAnsi="Courier New" w:cs="Courier New"/>
                          <w:color w:val="0070C0"/>
                          <w:sz w:val="18"/>
                          <w:szCs w:val="18"/>
                        </w:rPr>
                        <w:t>, long, float</w:t>
                      </w:r>
                    </w:p>
                    <w:p w14:paraId="3A09E4CB" w14:textId="77777777" w:rsidR="00577243" w:rsidRPr="00577243" w:rsidRDefault="00577243" w:rsidP="00577243">
                      <w:pPr>
                        <w:rPr>
                          <w:rFonts w:ascii="Courier New" w:hAnsi="Courier New" w:cs="Courier New"/>
                          <w:color w:val="0070C0"/>
                          <w:sz w:val="18"/>
                          <w:szCs w:val="18"/>
                        </w:rPr>
                      </w:pPr>
                    </w:p>
                    <w:p w14:paraId="289B07FB"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DATATYPE </w:t>
                      </w:r>
                      <w:proofErr w:type="spellStart"/>
                      <w:r w:rsidRPr="00577243">
                        <w:rPr>
                          <w:rFonts w:ascii="Courier New" w:hAnsi="Courier New" w:cs="Courier New"/>
                          <w:color w:val="0070C0"/>
                          <w:sz w:val="18"/>
                          <w:szCs w:val="18"/>
                        </w:rPr>
                        <w:t>av</w:t>
                      </w:r>
                      <w:proofErr w:type="spellEnd"/>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bv</w:t>
                      </w:r>
                      <w:proofErr w:type="spellEnd"/>
                      <w:proofErr w:type="gramEnd"/>
                      <w:r w:rsidRPr="00577243">
                        <w:rPr>
                          <w:rFonts w:ascii="Courier New" w:hAnsi="Courier New" w:cs="Courier New"/>
                          <w:color w:val="0070C0"/>
                          <w:sz w:val="18"/>
                          <w:szCs w:val="18"/>
                        </w:rPr>
                        <w:t xml:space="preserve">, </w:t>
                      </w:r>
                      <w:proofErr w:type="spellStart"/>
                      <w:r w:rsidRPr="00577243">
                        <w:rPr>
                          <w:rFonts w:ascii="Courier New" w:hAnsi="Courier New" w:cs="Courier New"/>
                          <w:color w:val="0070C0"/>
                          <w:sz w:val="18"/>
                          <w:szCs w:val="18"/>
                        </w:rPr>
                        <w:t>yv</w:t>
                      </w:r>
                      <w:proofErr w:type="spellEnd"/>
                      <w:r w:rsidRPr="00577243">
                        <w:rPr>
                          <w:rFonts w:ascii="Courier New" w:hAnsi="Courier New" w:cs="Courier New"/>
                          <w:color w:val="0070C0"/>
                          <w:sz w:val="18"/>
                          <w:szCs w:val="18"/>
                        </w:rPr>
                        <w:t>; // uses #define value to change datatype for each variable</w:t>
                      </w:r>
                    </w:p>
                    <w:p w14:paraId="5E8DDF8E" w14:textId="77777777" w:rsidR="00577243" w:rsidRPr="00577243" w:rsidRDefault="00577243" w:rsidP="00577243">
                      <w:pPr>
                        <w:rPr>
                          <w:rFonts w:ascii="Courier New" w:hAnsi="Courier New" w:cs="Courier New"/>
                          <w:color w:val="0070C0"/>
                          <w:sz w:val="18"/>
                          <w:szCs w:val="18"/>
                        </w:rPr>
                      </w:pPr>
                    </w:p>
                    <w:p w14:paraId="03C62D58"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change declaration to byte, </w:t>
                      </w:r>
                      <w:proofErr w:type="spellStart"/>
                      <w:r w:rsidRPr="00577243">
                        <w:rPr>
                          <w:rFonts w:ascii="Courier New" w:hAnsi="Courier New" w:cs="Courier New"/>
                          <w:color w:val="0070C0"/>
                          <w:sz w:val="18"/>
                          <w:szCs w:val="18"/>
                        </w:rPr>
                        <w:t>int</w:t>
                      </w:r>
                      <w:proofErr w:type="spellEnd"/>
                      <w:r w:rsidRPr="00577243">
                        <w:rPr>
                          <w:rFonts w:ascii="Courier New" w:hAnsi="Courier New" w:cs="Courier New"/>
                          <w:color w:val="0070C0"/>
                          <w:sz w:val="18"/>
                          <w:szCs w:val="18"/>
                        </w:rPr>
                        <w:t>, long, float</w:t>
                      </w:r>
                    </w:p>
                    <w:p w14:paraId="64C64BE1"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DATATYPE </w:t>
                      </w:r>
                      <w:proofErr w:type="spellStart"/>
                      <w:proofErr w:type="gramStart"/>
                      <w:r w:rsidRPr="00577243">
                        <w:rPr>
                          <w:rFonts w:ascii="Courier New" w:hAnsi="Courier New" w:cs="Courier New"/>
                          <w:color w:val="0070C0"/>
                          <w:sz w:val="18"/>
                          <w:szCs w:val="18"/>
                        </w:rPr>
                        <w:t>avl</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16] = {100, 200, 20000, 100, 100, 100, 255, 255, 25500, 20000, 20000, 20000, 20000, 1000000000, 2000000000, 2000000000};</w:t>
                      </w:r>
                    </w:p>
                    <w:p w14:paraId="2659D872"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DATATYPE </w:t>
                      </w:r>
                      <w:proofErr w:type="spellStart"/>
                      <w:proofErr w:type="gramStart"/>
                      <w:r w:rsidRPr="00577243">
                        <w:rPr>
                          <w:rFonts w:ascii="Courier New" w:hAnsi="Courier New" w:cs="Courier New"/>
                          <w:color w:val="0070C0"/>
                          <w:sz w:val="18"/>
                          <w:szCs w:val="18"/>
                        </w:rPr>
                        <w:t>bvl</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16] = {100, 200, 20000, 155, 156, 157, 100, 10,  25500, 12767, 12768, 12769, 12770, 1000000000, 147483649,  147483649};</w:t>
                      </w:r>
                    </w:p>
                    <w:p w14:paraId="5FD161DB" w14:textId="77777777" w:rsidR="00577243" w:rsidRPr="00577243" w:rsidRDefault="00577243" w:rsidP="00577243">
                      <w:pPr>
                        <w:rPr>
                          <w:rFonts w:ascii="Courier New" w:hAnsi="Courier New" w:cs="Courier New"/>
                          <w:color w:val="0070C0"/>
                          <w:sz w:val="18"/>
                          <w:szCs w:val="18"/>
                        </w:rPr>
                      </w:pPr>
                    </w:p>
                    <w:p w14:paraId="7EA40398" w14:textId="77777777" w:rsidR="00577243" w:rsidRPr="00577243" w:rsidRDefault="00577243" w:rsidP="00577243">
                      <w:pPr>
                        <w:rPr>
                          <w:rFonts w:ascii="Courier New" w:hAnsi="Courier New" w:cs="Courier New"/>
                          <w:color w:val="0070C0"/>
                          <w:sz w:val="18"/>
                          <w:szCs w:val="18"/>
                        </w:rPr>
                      </w:pPr>
                      <w:proofErr w:type="gramStart"/>
                      <w:r w:rsidRPr="00577243">
                        <w:rPr>
                          <w:rFonts w:ascii="Courier New" w:hAnsi="Courier New" w:cs="Courier New"/>
                          <w:color w:val="0070C0"/>
                          <w:sz w:val="18"/>
                          <w:szCs w:val="18"/>
                        </w:rPr>
                        <w:t>void</w:t>
                      </w:r>
                      <w:proofErr w:type="gramEnd"/>
                      <w:r w:rsidRPr="00577243">
                        <w:rPr>
                          <w:rFonts w:ascii="Courier New" w:hAnsi="Courier New" w:cs="Courier New"/>
                          <w:color w:val="0070C0"/>
                          <w:sz w:val="18"/>
                          <w:szCs w:val="18"/>
                        </w:rPr>
                        <w:t xml:space="preserve"> setup()</w:t>
                      </w:r>
                    </w:p>
                    <w:p w14:paraId="752AD3C7"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w:t>
                      </w:r>
                    </w:p>
                    <w:p w14:paraId="070B7959"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Serial.begin</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9600);</w:t>
                      </w:r>
                    </w:p>
                    <w:p w14:paraId="5E3B0F24"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Serial.println</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F("Lab 5 datatypes 2225"));</w:t>
                      </w:r>
                    </w:p>
                    <w:p w14:paraId="1AC0C0AE"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Serial.println</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F("\</w:t>
                      </w:r>
                      <w:proofErr w:type="spellStart"/>
                      <w:r w:rsidRPr="00577243">
                        <w:rPr>
                          <w:rFonts w:ascii="Courier New" w:hAnsi="Courier New" w:cs="Courier New"/>
                          <w:color w:val="0070C0"/>
                          <w:sz w:val="18"/>
                          <w:szCs w:val="18"/>
                        </w:rPr>
                        <w:t>nEnter</w:t>
                      </w:r>
                      <w:proofErr w:type="spellEnd"/>
                      <w:r w:rsidRPr="00577243">
                        <w:rPr>
                          <w:rFonts w:ascii="Courier New" w:hAnsi="Courier New" w:cs="Courier New"/>
                          <w:color w:val="0070C0"/>
                          <w:sz w:val="18"/>
                          <w:szCs w:val="18"/>
                        </w:rPr>
                        <w:t xml:space="preserve"> 'g' to go ....."));</w:t>
                      </w:r>
                    </w:p>
                    <w:p w14:paraId="6FAC9C90"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gramStart"/>
                      <w:r w:rsidRPr="00577243">
                        <w:rPr>
                          <w:rFonts w:ascii="Courier New" w:hAnsi="Courier New" w:cs="Courier New"/>
                          <w:color w:val="0070C0"/>
                          <w:sz w:val="18"/>
                          <w:szCs w:val="18"/>
                        </w:rPr>
                        <w:t>while</w:t>
                      </w:r>
                      <w:proofErr w:type="gramEnd"/>
                      <w:r w:rsidRPr="00577243">
                        <w:rPr>
                          <w:rFonts w:ascii="Courier New" w:hAnsi="Courier New" w:cs="Courier New"/>
                          <w:color w:val="0070C0"/>
                          <w:sz w:val="18"/>
                          <w:szCs w:val="18"/>
                        </w:rPr>
                        <w:t xml:space="preserve"> (</w:t>
                      </w:r>
                      <w:proofErr w:type="spellStart"/>
                      <w:r w:rsidRPr="00577243">
                        <w:rPr>
                          <w:rFonts w:ascii="Courier New" w:hAnsi="Courier New" w:cs="Courier New"/>
                          <w:color w:val="0070C0"/>
                          <w:sz w:val="18"/>
                          <w:szCs w:val="18"/>
                        </w:rPr>
                        <w:t>Serial.read</w:t>
                      </w:r>
                      <w:proofErr w:type="spellEnd"/>
                      <w:r w:rsidRPr="00577243">
                        <w:rPr>
                          <w:rFonts w:ascii="Courier New" w:hAnsi="Courier New" w:cs="Courier New"/>
                          <w:color w:val="0070C0"/>
                          <w:sz w:val="18"/>
                          <w:szCs w:val="18"/>
                        </w:rPr>
                        <w:t>() != 'g'); // spin until 'g' entry</w:t>
                      </w:r>
                    </w:p>
                    <w:p w14:paraId="4BFF39D9" w14:textId="77777777" w:rsidR="00577243" w:rsidRPr="00577243" w:rsidRDefault="00577243" w:rsidP="00577243">
                      <w:pPr>
                        <w:rPr>
                          <w:rFonts w:ascii="Courier New" w:hAnsi="Courier New" w:cs="Courier New"/>
                          <w:color w:val="0070C0"/>
                          <w:sz w:val="18"/>
                          <w:szCs w:val="18"/>
                        </w:rPr>
                      </w:pPr>
                    </w:p>
                    <w:p w14:paraId="195B054A"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Serial.println</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 xml:space="preserve">"Data type is byte"); // byte, </w:t>
                      </w:r>
                      <w:proofErr w:type="spellStart"/>
                      <w:r w:rsidRPr="00577243">
                        <w:rPr>
                          <w:rFonts w:ascii="Courier New" w:hAnsi="Courier New" w:cs="Courier New"/>
                          <w:color w:val="0070C0"/>
                          <w:sz w:val="18"/>
                          <w:szCs w:val="18"/>
                        </w:rPr>
                        <w:t>int</w:t>
                      </w:r>
                      <w:proofErr w:type="spellEnd"/>
                      <w:r w:rsidRPr="00577243">
                        <w:rPr>
                          <w:rFonts w:ascii="Courier New" w:hAnsi="Courier New" w:cs="Courier New"/>
                          <w:color w:val="0070C0"/>
                          <w:sz w:val="18"/>
                          <w:szCs w:val="18"/>
                        </w:rPr>
                        <w:t>, long, float</w:t>
                      </w:r>
                    </w:p>
                    <w:p w14:paraId="53E697FC"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av</w:t>
                      </w:r>
                      <w:proofErr w:type="spellEnd"/>
                      <w:proofErr w:type="gramEnd"/>
                      <w:r w:rsidRPr="00577243">
                        <w:rPr>
                          <w:rFonts w:ascii="Courier New" w:hAnsi="Courier New" w:cs="Courier New"/>
                          <w:color w:val="0070C0"/>
                          <w:sz w:val="18"/>
                          <w:szCs w:val="18"/>
                        </w:rPr>
                        <w:t xml:space="preserve"> = 100;</w:t>
                      </w:r>
                    </w:p>
                    <w:p w14:paraId="50618FEA"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bv</w:t>
                      </w:r>
                      <w:proofErr w:type="spellEnd"/>
                      <w:proofErr w:type="gramEnd"/>
                      <w:r w:rsidRPr="00577243">
                        <w:rPr>
                          <w:rFonts w:ascii="Courier New" w:hAnsi="Courier New" w:cs="Courier New"/>
                          <w:color w:val="0070C0"/>
                          <w:sz w:val="18"/>
                          <w:szCs w:val="18"/>
                        </w:rPr>
                        <w:t xml:space="preserve"> = 100;</w:t>
                      </w:r>
                    </w:p>
                    <w:p w14:paraId="49DAD707"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yv</w:t>
                      </w:r>
                      <w:proofErr w:type="spellEnd"/>
                      <w:proofErr w:type="gramEnd"/>
                      <w:r w:rsidRPr="00577243">
                        <w:rPr>
                          <w:rFonts w:ascii="Courier New" w:hAnsi="Courier New" w:cs="Courier New"/>
                          <w:color w:val="0070C0"/>
                          <w:sz w:val="18"/>
                          <w:szCs w:val="18"/>
                        </w:rPr>
                        <w:t xml:space="preserve"> = </w:t>
                      </w:r>
                      <w:proofErr w:type="spellStart"/>
                      <w:r w:rsidRPr="00577243">
                        <w:rPr>
                          <w:rFonts w:ascii="Courier New" w:hAnsi="Courier New" w:cs="Courier New"/>
                          <w:color w:val="0070C0"/>
                          <w:sz w:val="18"/>
                          <w:szCs w:val="18"/>
                        </w:rPr>
                        <w:t>av</w:t>
                      </w:r>
                      <w:proofErr w:type="spellEnd"/>
                      <w:r w:rsidRPr="00577243">
                        <w:rPr>
                          <w:rFonts w:ascii="Courier New" w:hAnsi="Courier New" w:cs="Courier New"/>
                          <w:color w:val="0070C0"/>
                          <w:sz w:val="18"/>
                          <w:szCs w:val="18"/>
                        </w:rPr>
                        <w:t xml:space="preserve"> + </w:t>
                      </w:r>
                      <w:proofErr w:type="spellStart"/>
                      <w:r w:rsidRPr="00577243">
                        <w:rPr>
                          <w:rFonts w:ascii="Courier New" w:hAnsi="Courier New" w:cs="Courier New"/>
                          <w:color w:val="0070C0"/>
                          <w:sz w:val="18"/>
                          <w:szCs w:val="18"/>
                        </w:rPr>
                        <w:t>bv</w:t>
                      </w:r>
                      <w:proofErr w:type="spellEnd"/>
                      <w:r w:rsidRPr="00577243">
                        <w:rPr>
                          <w:rFonts w:ascii="Courier New" w:hAnsi="Courier New" w:cs="Courier New"/>
                          <w:color w:val="0070C0"/>
                          <w:sz w:val="18"/>
                          <w:szCs w:val="18"/>
                        </w:rPr>
                        <w:t>;</w:t>
                      </w:r>
                    </w:p>
                    <w:p w14:paraId="6B780B45"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Serial.println</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"Add two numbers (100+100)");</w:t>
                      </w:r>
                    </w:p>
                    <w:p w14:paraId="77554D33"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 xml:space="preserve">"a = ");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av</w:t>
                      </w:r>
                      <w:proofErr w:type="spellEnd"/>
                      <w:r w:rsidRPr="00577243">
                        <w:rPr>
                          <w:rFonts w:ascii="Courier New" w:hAnsi="Courier New" w:cs="Courier New"/>
                          <w:color w:val="0070C0"/>
                          <w:sz w:val="18"/>
                          <w:szCs w:val="18"/>
                        </w:rPr>
                        <w:t xml:space="preserve">);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 xml:space="preserve">("\t");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("\t");</w:t>
                      </w:r>
                    </w:p>
                    <w:p w14:paraId="1E7F968A"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 xml:space="preserve">"b = ");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bv</w:t>
                      </w:r>
                      <w:proofErr w:type="spellEnd"/>
                      <w:r w:rsidRPr="00577243">
                        <w:rPr>
                          <w:rFonts w:ascii="Courier New" w:hAnsi="Courier New" w:cs="Courier New"/>
                          <w:color w:val="0070C0"/>
                          <w:sz w:val="18"/>
                          <w:szCs w:val="18"/>
                        </w:rPr>
                        <w:t xml:space="preserve">);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 xml:space="preserve">("\t");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("\t");</w:t>
                      </w:r>
                    </w:p>
                    <w:p w14:paraId="1FBEED19"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 xml:space="preserve">"y = </w:t>
                      </w:r>
                      <w:proofErr w:type="spellStart"/>
                      <w:r w:rsidRPr="00577243">
                        <w:rPr>
                          <w:rFonts w:ascii="Courier New" w:hAnsi="Courier New" w:cs="Courier New"/>
                          <w:color w:val="0070C0"/>
                          <w:sz w:val="18"/>
                          <w:szCs w:val="18"/>
                        </w:rPr>
                        <w:t>a+b</w:t>
                      </w:r>
                      <w:proofErr w:type="spellEnd"/>
                      <w:r w:rsidRPr="00577243">
                        <w:rPr>
                          <w:rFonts w:ascii="Courier New" w:hAnsi="Courier New" w:cs="Courier New"/>
                          <w:color w:val="0070C0"/>
                          <w:sz w:val="18"/>
                          <w:szCs w:val="18"/>
                        </w:rPr>
                        <w:t xml:space="preserve"> = "); </w:t>
                      </w:r>
                      <w:proofErr w:type="spellStart"/>
                      <w:r w:rsidRPr="00577243">
                        <w:rPr>
                          <w:rFonts w:ascii="Courier New" w:hAnsi="Courier New" w:cs="Courier New"/>
                          <w:color w:val="0070C0"/>
                          <w:sz w:val="18"/>
                          <w:szCs w:val="18"/>
                        </w:rPr>
                        <w:t>Serial.println</w:t>
                      </w:r>
                      <w:proofErr w:type="spell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yv</w:t>
                      </w:r>
                      <w:proofErr w:type="spellEnd"/>
                      <w:r w:rsidRPr="00577243">
                        <w:rPr>
                          <w:rFonts w:ascii="Courier New" w:hAnsi="Courier New" w:cs="Courier New"/>
                          <w:color w:val="0070C0"/>
                          <w:sz w:val="18"/>
                          <w:szCs w:val="18"/>
                        </w:rPr>
                        <w:t>);</w:t>
                      </w:r>
                    </w:p>
                    <w:p w14:paraId="7A9A9E10" w14:textId="77777777" w:rsidR="00577243" w:rsidRPr="00577243" w:rsidRDefault="00577243" w:rsidP="00577243">
                      <w:pPr>
                        <w:rPr>
                          <w:rFonts w:ascii="Courier New" w:hAnsi="Courier New" w:cs="Courier New"/>
                          <w:color w:val="0070C0"/>
                          <w:sz w:val="18"/>
                          <w:szCs w:val="18"/>
                        </w:rPr>
                      </w:pPr>
                    </w:p>
                    <w:p w14:paraId="18AEBEAE" w14:textId="77777777" w:rsidR="00577243" w:rsidRPr="00577243" w:rsidRDefault="00577243" w:rsidP="00577243">
                      <w:pPr>
                        <w:rPr>
                          <w:rFonts w:ascii="Courier New" w:hAnsi="Courier New" w:cs="Courier New"/>
                          <w:color w:val="0070C0"/>
                          <w:sz w:val="18"/>
                          <w:szCs w:val="18"/>
                        </w:rPr>
                      </w:pPr>
                    </w:p>
                    <w:p w14:paraId="02D5DE39"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av</w:t>
                      </w:r>
                      <w:proofErr w:type="spellEnd"/>
                      <w:proofErr w:type="gramEnd"/>
                      <w:r w:rsidRPr="00577243">
                        <w:rPr>
                          <w:rFonts w:ascii="Courier New" w:hAnsi="Courier New" w:cs="Courier New"/>
                          <w:color w:val="0070C0"/>
                          <w:sz w:val="18"/>
                          <w:szCs w:val="18"/>
                        </w:rPr>
                        <w:t xml:space="preserve"> = 200;</w:t>
                      </w:r>
                    </w:p>
                    <w:p w14:paraId="61BAEF58"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bv</w:t>
                      </w:r>
                      <w:proofErr w:type="spellEnd"/>
                      <w:proofErr w:type="gramEnd"/>
                      <w:r w:rsidRPr="00577243">
                        <w:rPr>
                          <w:rFonts w:ascii="Courier New" w:hAnsi="Courier New" w:cs="Courier New"/>
                          <w:color w:val="0070C0"/>
                          <w:sz w:val="18"/>
                          <w:szCs w:val="18"/>
                        </w:rPr>
                        <w:t xml:space="preserve"> = 200;</w:t>
                      </w:r>
                    </w:p>
                    <w:p w14:paraId="5B7CFD7A"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yv</w:t>
                      </w:r>
                      <w:proofErr w:type="spellEnd"/>
                      <w:proofErr w:type="gramEnd"/>
                      <w:r w:rsidRPr="00577243">
                        <w:rPr>
                          <w:rFonts w:ascii="Courier New" w:hAnsi="Courier New" w:cs="Courier New"/>
                          <w:color w:val="0070C0"/>
                          <w:sz w:val="18"/>
                          <w:szCs w:val="18"/>
                        </w:rPr>
                        <w:t xml:space="preserve"> = </w:t>
                      </w:r>
                      <w:proofErr w:type="spellStart"/>
                      <w:r w:rsidRPr="00577243">
                        <w:rPr>
                          <w:rFonts w:ascii="Courier New" w:hAnsi="Courier New" w:cs="Courier New"/>
                          <w:color w:val="0070C0"/>
                          <w:sz w:val="18"/>
                          <w:szCs w:val="18"/>
                        </w:rPr>
                        <w:t>av</w:t>
                      </w:r>
                      <w:proofErr w:type="spellEnd"/>
                      <w:r w:rsidRPr="00577243">
                        <w:rPr>
                          <w:rFonts w:ascii="Courier New" w:hAnsi="Courier New" w:cs="Courier New"/>
                          <w:color w:val="0070C0"/>
                          <w:sz w:val="18"/>
                          <w:szCs w:val="18"/>
                        </w:rPr>
                        <w:t xml:space="preserve"> + </w:t>
                      </w:r>
                      <w:proofErr w:type="spellStart"/>
                      <w:r w:rsidRPr="00577243">
                        <w:rPr>
                          <w:rFonts w:ascii="Courier New" w:hAnsi="Courier New" w:cs="Courier New"/>
                          <w:color w:val="0070C0"/>
                          <w:sz w:val="18"/>
                          <w:szCs w:val="18"/>
                        </w:rPr>
                        <w:t>bv</w:t>
                      </w:r>
                      <w:proofErr w:type="spellEnd"/>
                      <w:r w:rsidRPr="00577243">
                        <w:rPr>
                          <w:rFonts w:ascii="Courier New" w:hAnsi="Courier New" w:cs="Courier New"/>
                          <w:color w:val="0070C0"/>
                          <w:sz w:val="18"/>
                          <w:szCs w:val="18"/>
                        </w:rPr>
                        <w:t>;</w:t>
                      </w:r>
                    </w:p>
                    <w:p w14:paraId="6515217C"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Serial.println</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nAdd</w:t>
                      </w:r>
                      <w:proofErr w:type="spellEnd"/>
                      <w:r w:rsidRPr="00577243">
                        <w:rPr>
                          <w:rFonts w:ascii="Courier New" w:hAnsi="Courier New" w:cs="Courier New"/>
                          <w:color w:val="0070C0"/>
                          <w:sz w:val="18"/>
                          <w:szCs w:val="18"/>
                        </w:rPr>
                        <w:t xml:space="preserve"> two numbers (200+200)");</w:t>
                      </w:r>
                    </w:p>
                    <w:p w14:paraId="76B28F06"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 xml:space="preserve">"a = ");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av</w:t>
                      </w:r>
                      <w:proofErr w:type="spellEnd"/>
                      <w:r w:rsidRPr="00577243">
                        <w:rPr>
                          <w:rFonts w:ascii="Courier New" w:hAnsi="Courier New" w:cs="Courier New"/>
                          <w:color w:val="0070C0"/>
                          <w:sz w:val="18"/>
                          <w:szCs w:val="18"/>
                        </w:rPr>
                        <w:t xml:space="preserve">);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 xml:space="preserve">("\t");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("\t");</w:t>
                      </w:r>
                    </w:p>
                    <w:p w14:paraId="3B25D87C"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 xml:space="preserve">"b = ");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bv</w:t>
                      </w:r>
                      <w:proofErr w:type="spellEnd"/>
                      <w:r w:rsidRPr="00577243">
                        <w:rPr>
                          <w:rFonts w:ascii="Courier New" w:hAnsi="Courier New" w:cs="Courier New"/>
                          <w:color w:val="0070C0"/>
                          <w:sz w:val="18"/>
                          <w:szCs w:val="18"/>
                        </w:rPr>
                        <w:t xml:space="preserve">);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 xml:space="preserve">("\t");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("\t");</w:t>
                      </w:r>
                    </w:p>
                    <w:p w14:paraId="35EED7E7"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 xml:space="preserve">"y = </w:t>
                      </w:r>
                      <w:proofErr w:type="spellStart"/>
                      <w:r w:rsidRPr="00577243">
                        <w:rPr>
                          <w:rFonts w:ascii="Courier New" w:hAnsi="Courier New" w:cs="Courier New"/>
                          <w:color w:val="0070C0"/>
                          <w:sz w:val="18"/>
                          <w:szCs w:val="18"/>
                        </w:rPr>
                        <w:t>a+b</w:t>
                      </w:r>
                      <w:proofErr w:type="spellEnd"/>
                      <w:r w:rsidRPr="00577243">
                        <w:rPr>
                          <w:rFonts w:ascii="Courier New" w:hAnsi="Courier New" w:cs="Courier New"/>
                          <w:color w:val="0070C0"/>
                          <w:sz w:val="18"/>
                          <w:szCs w:val="18"/>
                        </w:rPr>
                        <w:t xml:space="preserve"> = "); </w:t>
                      </w:r>
                      <w:proofErr w:type="spellStart"/>
                      <w:r w:rsidRPr="00577243">
                        <w:rPr>
                          <w:rFonts w:ascii="Courier New" w:hAnsi="Courier New" w:cs="Courier New"/>
                          <w:color w:val="0070C0"/>
                          <w:sz w:val="18"/>
                          <w:szCs w:val="18"/>
                        </w:rPr>
                        <w:t>Serial.println</w:t>
                      </w:r>
                      <w:proofErr w:type="spell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yv</w:t>
                      </w:r>
                      <w:proofErr w:type="spellEnd"/>
                      <w:r w:rsidRPr="00577243">
                        <w:rPr>
                          <w:rFonts w:ascii="Courier New" w:hAnsi="Courier New" w:cs="Courier New"/>
                          <w:color w:val="0070C0"/>
                          <w:sz w:val="18"/>
                          <w:szCs w:val="18"/>
                        </w:rPr>
                        <w:t>);</w:t>
                      </w:r>
                    </w:p>
                    <w:p w14:paraId="26DD7E01" w14:textId="77777777" w:rsidR="00577243" w:rsidRPr="00577243" w:rsidRDefault="00577243" w:rsidP="00577243">
                      <w:pPr>
                        <w:rPr>
                          <w:rFonts w:ascii="Courier New" w:hAnsi="Courier New" w:cs="Courier New"/>
                          <w:color w:val="0070C0"/>
                          <w:sz w:val="18"/>
                          <w:szCs w:val="18"/>
                        </w:rPr>
                      </w:pPr>
                    </w:p>
                    <w:p w14:paraId="1A37B1F9" w14:textId="77777777" w:rsidR="00577243" w:rsidRPr="00577243" w:rsidRDefault="00577243" w:rsidP="00577243">
                      <w:pPr>
                        <w:rPr>
                          <w:rFonts w:ascii="Courier New" w:hAnsi="Courier New" w:cs="Courier New"/>
                          <w:color w:val="0070C0"/>
                          <w:sz w:val="18"/>
                          <w:szCs w:val="18"/>
                        </w:rPr>
                      </w:pPr>
                    </w:p>
                    <w:p w14:paraId="65B36D7A"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av</w:t>
                      </w:r>
                      <w:proofErr w:type="spellEnd"/>
                      <w:proofErr w:type="gramEnd"/>
                      <w:r w:rsidRPr="00577243">
                        <w:rPr>
                          <w:rFonts w:ascii="Courier New" w:hAnsi="Courier New" w:cs="Courier New"/>
                          <w:color w:val="0070C0"/>
                          <w:sz w:val="18"/>
                          <w:szCs w:val="18"/>
                        </w:rPr>
                        <w:t xml:space="preserve"> = 20000;</w:t>
                      </w:r>
                    </w:p>
                    <w:p w14:paraId="2F7BE139"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bv</w:t>
                      </w:r>
                      <w:proofErr w:type="spellEnd"/>
                      <w:proofErr w:type="gramEnd"/>
                      <w:r w:rsidRPr="00577243">
                        <w:rPr>
                          <w:rFonts w:ascii="Courier New" w:hAnsi="Courier New" w:cs="Courier New"/>
                          <w:color w:val="0070C0"/>
                          <w:sz w:val="18"/>
                          <w:szCs w:val="18"/>
                        </w:rPr>
                        <w:t xml:space="preserve"> = 20000;</w:t>
                      </w:r>
                    </w:p>
                    <w:p w14:paraId="3E7C23DF"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yv</w:t>
                      </w:r>
                      <w:proofErr w:type="spellEnd"/>
                      <w:proofErr w:type="gramEnd"/>
                      <w:r w:rsidRPr="00577243">
                        <w:rPr>
                          <w:rFonts w:ascii="Courier New" w:hAnsi="Courier New" w:cs="Courier New"/>
                          <w:color w:val="0070C0"/>
                          <w:sz w:val="18"/>
                          <w:szCs w:val="18"/>
                        </w:rPr>
                        <w:t xml:space="preserve"> = </w:t>
                      </w:r>
                      <w:proofErr w:type="spellStart"/>
                      <w:r w:rsidRPr="00577243">
                        <w:rPr>
                          <w:rFonts w:ascii="Courier New" w:hAnsi="Courier New" w:cs="Courier New"/>
                          <w:color w:val="0070C0"/>
                          <w:sz w:val="18"/>
                          <w:szCs w:val="18"/>
                        </w:rPr>
                        <w:t>av</w:t>
                      </w:r>
                      <w:proofErr w:type="spellEnd"/>
                      <w:r w:rsidRPr="00577243">
                        <w:rPr>
                          <w:rFonts w:ascii="Courier New" w:hAnsi="Courier New" w:cs="Courier New"/>
                          <w:color w:val="0070C0"/>
                          <w:sz w:val="18"/>
                          <w:szCs w:val="18"/>
                        </w:rPr>
                        <w:t xml:space="preserve"> + </w:t>
                      </w:r>
                      <w:proofErr w:type="spellStart"/>
                      <w:r w:rsidRPr="00577243">
                        <w:rPr>
                          <w:rFonts w:ascii="Courier New" w:hAnsi="Courier New" w:cs="Courier New"/>
                          <w:color w:val="0070C0"/>
                          <w:sz w:val="18"/>
                          <w:szCs w:val="18"/>
                        </w:rPr>
                        <w:t>bv</w:t>
                      </w:r>
                      <w:proofErr w:type="spellEnd"/>
                      <w:r w:rsidRPr="00577243">
                        <w:rPr>
                          <w:rFonts w:ascii="Courier New" w:hAnsi="Courier New" w:cs="Courier New"/>
                          <w:color w:val="0070C0"/>
                          <w:sz w:val="18"/>
                          <w:szCs w:val="18"/>
                        </w:rPr>
                        <w:t>;</w:t>
                      </w:r>
                    </w:p>
                    <w:p w14:paraId="3B78E586"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Serial.println</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nAdd</w:t>
                      </w:r>
                      <w:proofErr w:type="spellEnd"/>
                      <w:r w:rsidRPr="00577243">
                        <w:rPr>
                          <w:rFonts w:ascii="Courier New" w:hAnsi="Courier New" w:cs="Courier New"/>
                          <w:color w:val="0070C0"/>
                          <w:sz w:val="18"/>
                          <w:szCs w:val="18"/>
                        </w:rPr>
                        <w:t xml:space="preserve"> two numbers (20,000+20,000)");</w:t>
                      </w:r>
                    </w:p>
                    <w:p w14:paraId="280A1268"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 xml:space="preserve">"a = ");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av</w:t>
                      </w:r>
                      <w:proofErr w:type="spellEnd"/>
                      <w:r w:rsidRPr="00577243">
                        <w:rPr>
                          <w:rFonts w:ascii="Courier New" w:hAnsi="Courier New" w:cs="Courier New"/>
                          <w:color w:val="0070C0"/>
                          <w:sz w:val="18"/>
                          <w:szCs w:val="18"/>
                        </w:rPr>
                        <w:t xml:space="preserve">);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 xml:space="preserve">("\t");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("\t");</w:t>
                      </w:r>
                    </w:p>
                    <w:p w14:paraId="2570F99F"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 xml:space="preserve">"b = ");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bv</w:t>
                      </w:r>
                      <w:proofErr w:type="spellEnd"/>
                      <w:r w:rsidRPr="00577243">
                        <w:rPr>
                          <w:rFonts w:ascii="Courier New" w:hAnsi="Courier New" w:cs="Courier New"/>
                          <w:color w:val="0070C0"/>
                          <w:sz w:val="18"/>
                          <w:szCs w:val="18"/>
                        </w:rPr>
                        <w:t xml:space="preserve">);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 xml:space="preserve">("\t"); </w:t>
                      </w:r>
                      <w:proofErr w:type="spell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("\t");</w:t>
                      </w:r>
                    </w:p>
                    <w:p w14:paraId="7A251A6E"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 xml:space="preserve">"y = </w:t>
                      </w:r>
                      <w:proofErr w:type="spellStart"/>
                      <w:r w:rsidRPr="00577243">
                        <w:rPr>
                          <w:rFonts w:ascii="Courier New" w:hAnsi="Courier New" w:cs="Courier New"/>
                          <w:color w:val="0070C0"/>
                          <w:sz w:val="18"/>
                          <w:szCs w:val="18"/>
                        </w:rPr>
                        <w:t>a+b</w:t>
                      </w:r>
                      <w:proofErr w:type="spellEnd"/>
                      <w:r w:rsidRPr="00577243">
                        <w:rPr>
                          <w:rFonts w:ascii="Courier New" w:hAnsi="Courier New" w:cs="Courier New"/>
                          <w:color w:val="0070C0"/>
                          <w:sz w:val="18"/>
                          <w:szCs w:val="18"/>
                        </w:rPr>
                        <w:t xml:space="preserve"> = "); </w:t>
                      </w:r>
                      <w:proofErr w:type="spellStart"/>
                      <w:r w:rsidRPr="00577243">
                        <w:rPr>
                          <w:rFonts w:ascii="Courier New" w:hAnsi="Courier New" w:cs="Courier New"/>
                          <w:color w:val="0070C0"/>
                          <w:sz w:val="18"/>
                          <w:szCs w:val="18"/>
                        </w:rPr>
                        <w:t>Serial.println</w:t>
                      </w:r>
                      <w:proofErr w:type="spell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yv</w:t>
                      </w:r>
                      <w:proofErr w:type="spellEnd"/>
                      <w:r w:rsidRPr="00577243">
                        <w:rPr>
                          <w:rFonts w:ascii="Courier New" w:hAnsi="Courier New" w:cs="Courier New"/>
                          <w:color w:val="0070C0"/>
                          <w:sz w:val="18"/>
                          <w:szCs w:val="18"/>
                        </w:rPr>
                        <w:t>);</w:t>
                      </w:r>
                    </w:p>
                    <w:p w14:paraId="7C73EDB6"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w:t>
                      </w:r>
                    </w:p>
                    <w:p w14:paraId="067353C9" w14:textId="77777777" w:rsidR="00577243" w:rsidRPr="00577243" w:rsidRDefault="00577243" w:rsidP="00577243">
                      <w:pPr>
                        <w:rPr>
                          <w:rFonts w:ascii="Courier New" w:hAnsi="Courier New" w:cs="Courier New"/>
                          <w:color w:val="0070C0"/>
                          <w:sz w:val="18"/>
                          <w:szCs w:val="18"/>
                        </w:rPr>
                      </w:pPr>
                    </w:p>
                    <w:p w14:paraId="1161F275" w14:textId="77777777" w:rsidR="00577243" w:rsidRPr="00577243" w:rsidRDefault="00577243" w:rsidP="00577243">
                      <w:pPr>
                        <w:rPr>
                          <w:rFonts w:ascii="Courier New" w:hAnsi="Courier New" w:cs="Courier New"/>
                          <w:color w:val="0070C0"/>
                          <w:sz w:val="18"/>
                          <w:szCs w:val="18"/>
                        </w:rPr>
                      </w:pPr>
                      <w:proofErr w:type="gramStart"/>
                      <w:r w:rsidRPr="00577243">
                        <w:rPr>
                          <w:rFonts w:ascii="Courier New" w:hAnsi="Courier New" w:cs="Courier New"/>
                          <w:color w:val="0070C0"/>
                          <w:sz w:val="18"/>
                          <w:szCs w:val="18"/>
                        </w:rPr>
                        <w:t>void</w:t>
                      </w:r>
                      <w:proofErr w:type="gramEnd"/>
                      <w:r w:rsidRPr="00577243">
                        <w:rPr>
                          <w:rFonts w:ascii="Courier New" w:hAnsi="Courier New" w:cs="Courier New"/>
                          <w:color w:val="0070C0"/>
                          <w:sz w:val="18"/>
                          <w:szCs w:val="18"/>
                        </w:rPr>
                        <w:t xml:space="preserve"> loop() {</w:t>
                      </w:r>
                    </w:p>
                    <w:p w14:paraId="759F1AF6"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spellStart"/>
                      <w:proofErr w:type="gramStart"/>
                      <w:r w:rsidRPr="00577243">
                        <w:rPr>
                          <w:rFonts w:ascii="Courier New" w:hAnsi="Courier New" w:cs="Courier New"/>
                          <w:color w:val="0070C0"/>
                          <w:sz w:val="18"/>
                          <w:szCs w:val="18"/>
                        </w:rPr>
                        <w:t>Serial.println</w:t>
                      </w:r>
                      <w:proofErr w:type="spellEnd"/>
                      <w:r w:rsidRPr="00577243">
                        <w:rPr>
                          <w:rFonts w:ascii="Courier New" w:hAnsi="Courier New" w:cs="Courier New"/>
                          <w:color w:val="0070C0"/>
                          <w:sz w:val="18"/>
                          <w:szCs w:val="18"/>
                        </w:rPr>
                        <w:t>(</w:t>
                      </w:r>
                      <w:proofErr w:type="gramEnd"/>
                      <w:r w:rsidRPr="00577243">
                        <w:rPr>
                          <w:rFonts w:ascii="Courier New" w:hAnsi="Courier New" w:cs="Courier New"/>
                          <w:color w:val="0070C0"/>
                          <w:sz w:val="18"/>
                          <w:szCs w:val="18"/>
                        </w:rPr>
                        <w:t>"\</w:t>
                      </w:r>
                      <w:proofErr w:type="spellStart"/>
                      <w:r w:rsidRPr="00577243">
                        <w:rPr>
                          <w:rFonts w:ascii="Courier New" w:hAnsi="Courier New" w:cs="Courier New"/>
                          <w:color w:val="0070C0"/>
                          <w:sz w:val="18"/>
                          <w:szCs w:val="18"/>
                        </w:rPr>
                        <w:t>nAdd</w:t>
                      </w:r>
                      <w:proofErr w:type="spellEnd"/>
                      <w:r w:rsidRPr="00577243">
                        <w:rPr>
                          <w:rFonts w:ascii="Courier New" w:hAnsi="Courier New" w:cs="Courier New"/>
                          <w:color w:val="0070C0"/>
                          <w:sz w:val="18"/>
                          <w:szCs w:val="18"/>
                        </w:rPr>
                        <w:t xml:space="preserve"> numbers from array");</w:t>
                      </w:r>
                    </w:p>
                    <w:p w14:paraId="73DA52DD" w14:textId="77777777" w:rsidR="00577243" w:rsidRPr="00577243" w:rsidRDefault="00577243" w:rsidP="00577243">
                      <w:pPr>
                        <w:rPr>
                          <w:rFonts w:ascii="Courier New" w:hAnsi="Courier New" w:cs="Courier New"/>
                          <w:color w:val="0070C0"/>
                          <w:sz w:val="18"/>
                          <w:szCs w:val="18"/>
                        </w:rPr>
                      </w:pPr>
                    </w:p>
                    <w:p w14:paraId="19A9E019"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 TODO: Add a for-loop to run through all the 'a' and 'b' values in the</w:t>
                      </w:r>
                    </w:p>
                    <w:p w14:paraId="2506E3A5"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 arrays '</w:t>
                      </w:r>
                      <w:proofErr w:type="spellStart"/>
                      <w:r w:rsidRPr="00577243">
                        <w:rPr>
                          <w:rFonts w:ascii="Courier New" w:hAnsi="Courier New" w:cs="Courier New"/>
                          <w:color w:val="0070C0"/>
                          <w:sz w:val="18"/>
                          <w:szCs w:val="18"/>
                        </w:rPr>
                        <w:t>avl</w:t>
                      </w:r>
                      <w:proofErr w:type="spellEnd"/>
                      <w:r w:rsidRPr="00577243">
                        <w:rPr>
                          <w:rFonts w:ascii="Courier New" w:hAnsi="Courier New" w:cs="Courier New"/>
                          <w:color w:val="0070C0"/>
                          <w:sz w:val="18"/>
                          <w:szCs w:val="18"/>
                        </w:rPr>
                        <w:t>' and '</w:t>
                      </w:r>
                      <w:proofErr w:type="spellStart"/>
                      <w:r w:rsidRPr="00577243">
                        <w:rPr>
                          <w:rFonts w:ascii="Courier New" w:hAnsi="Courier New" w:cs="Courier New"/>
                          <w:color w:val="0070C0"/>
                          <w:sz w:val="18"/>
                          <w:szCs w:val="18"/>
                        </w:rPr>
                        <w:t>bvl</w:t>
                      </w:r>
                      <w:proofErr w:type="spellEnd"/>
                      <w:r w:rsidRPr="00577243">
                        <w:rPr>
                          <w:rFonts w:ascii="Courier New" w:hAnsi="Courier New" w:cs="Courier New"/>
                          <w:color w:val="0070C0"/>
                          <w:sz w:val="18"/>
                          <w:szCs w:val="18"/>
                        </w:rPr>
                        <w:t>'. Start at index 0 and run through all 16 values in the array.</w:t>
                      </w:r>
                    </w:p>
                    <w:p w14:paraId="1457EC23"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 Inside the for-loop:</w:t>
                      </w:r>
                    </w:p>
                    <w:p w14:paraId="0C0AC13A"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 1) set </w:t>
                      </w:r>
                      <w:proofErr w:type="spellStart"/>
                      <w:r w:rsidRPr="00577243">
                        <w:rPr>
                          <w:rFonts w:ascii="Courier New" w:hAnsi="Courier New" w:cs="Courier New"/>
                          <w:color w:val="0070C0"/>
                          <w:sz w:val="18"/>
                          <w:szCs w:val="18"/>
                        </w:rPr>
                        <w:t>av</w:t>
                      </w:r>
                      <w:proofErr w:type="spellEnd"/>
                      <w:r w:rsidRPr="00577243">
                        <w:rPr>
                          <w:rFonts w:ascii="Courier New" w:hAnsi="Courier New" w:cs="Courier New"/>
                          <w:color w:val="0070C0"/>
                          <w:sz w:val="18"/>
                          <w:szCs w:val="18"/>
                        </w:rPr>
                        <w:t xml:space="preserve"> and </w:t>
                      </w:r>
                      <w:proofErr w:type="spellStart"/>
                      <w:proofErr w:type="gramStart"/>
                      <w:r w:rsidRPr="00577243">
                        <w:rPr>
                          <w:rFonts w:ascii="Courier New" w:hAnsi="Courier New" w:cs="Courier New"/>
                          <w:color w:val="0070C0"/>
                          <w:sz w:val="18"/>
                          <w:szCs w:val="18"/>
                        </w:rPr>
                        <w:t>bv</w:t>
                      </w:r>
                      <w:proofErr w:type="spellEnd"/>
                      <w:proofErr w:type="gramEnd"/>
                      <w:r w:rsidRPr="00577243">
                        <w:rPr>
                          <w:rFonts w:ascii="Courier New" w:hAnsi="Courier New" w:cs="Courier New"/>
                          <w:color w:val="0070C0"/>
                          <w:sz w:val="18"/>
                          <w:szCs w:val="18"/>
                        </w:rPr>
                        <w:t xml:space="preserve"> to values picked from '</w:t>
                      </w:r>
                      <w:proofErr w:type="spellStart"/>
                      <w:r w:rsidRPr="00577243">
                        <w:rPr>
                          <w:rFonts w:ascii="Courier New" w:hAnsi="Courier New" w:cs="Courier New"/>
                          <w:color w:val="0070C0"/>
                          <w:sz w:val="18"/>
                          <w:szCs w:val="18"/>
                        </w:rPr>
                        <w:t>avl</w:t>
                      </w:r>
                      <w:proofErr w:type="spellEnd"/>
                      <w:r w:rsidRPr="00577243">
                        <w:rPr>
                          <w:rFonts w:ascii="Courier New" w:hAnsi="Courier New" w:cs="Courier New"/>
                          <w:color w:val="0070C0"/>
                          <w:sz w:val="18"/>
                          <w:szCs w:val="18"/>
                        </w:rPr>
                        <w:t>' and '</w:t>
                      </w:r>
                      <w:proofErr w:type="spellStart"/>
                      <w:r w:rsidRPr="00577243">
                        <w:rPr>
                          <w:rFonts w:ascii="Courier New" w:hAnsi="Courier New" w:cs="Courier New"/>
                          <w:color w:val="0070C0"/>
                          <w:sz w:val="18"/>
                          <w:szCs w:val="18"/>
                        </w:rPr>
                        <w:t>bvl</w:t>
                      </w:r>
                      <w:proofErr w:type="spellEnd"/>
                      <w:r w:rsidRPr="00577243">
                        <w:rPr>
                          <w:rFonts w:ascii="Courier New" w:hAnsi="Courier New" w:cs="Courier New"/>
                          <w:color w:val="0070C0"/>
                          <w:sz w:val="18"/>
                          <w:szCs w:val="18"/>
                        </w:rPr>
                        <w:t>'</w:t>
                      </w:r>
                    </w:p>
                    <w:p w14:paraId="13A37EA0"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 2) perform the addition</w:t>
                      </w:r>
                    </w:p>
                    <w:p w14:paraId="023D8E94"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 3) print the a and b values and the result </w:t>
                      </w:r>
                      <w:proofErr w:type="spellStart"/>
                      <w:r w:rsidRPr="00577243">
                        <w:rPr>
                          <w:rFonts w:ascii="Courier New" w:hAnsi="Courier New" w:cs="Courier New"/>
                          <w:color w:val="0070C0"/>
                          <w:sz w:val="18"/>
                          <w:szCs w:val="18"/>
                        </w:rPr>
                        <w:t>yv</w:t>
                      </w:r>
                      <w:proofErr w:type="spellEnd"/>
                    </w:p>
                    <w:p w14:paraId="0E937E10" w14:textId="77777777" w:rsidR="00577243" w:rsidRPr="00577243" w:rsidRDefault="00577243" w:rsidP="00577243">
                      <w:pPr>
                        <w:rPr>
                          <w:rFonts w:ascii="Courier New" w:hAnsi="Courier New" w:cs="Courier New"/>
                          <w:color w:val="0070C0"/>
                          <w:sz w:val="18"/>
                          <w:szCs w:val="18"/>
                        </w:rPr>
                      </w:pPr>
                    </w:p>
                    <w:p w14:paraId="4B57EB6E"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 INSERT YOUR CODE HERE</w:t>
                      </w:r>
                    </w:p>
                    <w:p w14:paraId="06EFAD9C" w14:textId="77777777" w:rsidR="00577243" w:rsidRPr="00577243" w:rsidRDefault="00577243" w:rsidP="00577243">
                      <w:pPr>
                        <w:rPr>
                          <w:rFonts w:ascii="Courier New" w:hAnsi="Courier New" w:cs="Courier New"/>
                          <w:color w:val="0070C0"/>
                          <w:sz w:val="18"/>
                          <w:szCs w:val="18"/>
                        </w:rPr>
                      </w:pPr>
                    </w:p>
                    <w:p w14:paraId="33E3FA90" w14:textId="77777777" w:rsidR="00577243" w:rsidRPr="00577243" w:rsidRDefault="00577243" w:rsidP="00577243">
                      <w:pPr>
                        <w:rPr>
                          <w:rFonts w:ascii="Courier New" w:hAnsi="Courier New" w:cs="Courier New"/>
                          <w:color w:val="0070C0"/>
                          <w:sz w:val="18"/>
                          <w:szCs w:val="18"/>
                        </w:rPr>
                      </w:pPr>
                    </w:p>
                    <w:p w14:paraId="4C102554" w14:textId="77777777" w:rsidR="00577243" w:rsidRPr="00577243" w:rsidRDefault="00577243" w:rsidP="00577243">
                      <w:pPr>
                        <w:rPr>
                          <w:rFonts w:ascii="Courier New" w:hAnsi="Courier New" w:cs="Courier New"/>
                          <w:color w:val="0070C0"/>
                          <w:sz w:val="18"/>
                          <w:szCs w:val="18"/>
                        </w:rPr>
                      </w:pPr>
                    </w:p>
                    <w:p w14:paraId="2274D824" w14:textId="77777777" w:rsidR="00577243" w:rsidRPr="00577243" w:rsidRDefault="00577243" w:rsidP="00577243">
                      <w:pPr>
                        <w:rPr>
                          <w:rFonts w:ascii="Courier New" w:hAnsi="Courier New" w:cs="Courier New"/>
                          <w:color w:val="0070C0"/>
                          <w:sz w:val="18"/>
                          <w:szCs w:val="18"/>
                        </w:rPr>
                      </w:pPr>
                    </w:p>
                    <w:p w14:paraId="7794A1A2"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 END INSERTION OF CODE</w:t>
                      </w:r>
                    </w:p>
                    <w:p w14:paraId="1C09CBC6" w14:textId="77777777" w:rsidR="00577243" w:rsidRPr="00577243" w:rsidRDefault="00577243" w:rsidP="00577243">
                      <w:pPr>
                        <w:rPr>
                          <w:rFonts w:ascii="Courier New" w:hAnsi="Courier New" w:cs="Courier New"/>
                          <w:color w:val="0070C0"/>
                          <w:sz w:val="18"/>
                          <w:szCs w:val="18"/>
                        </w:rPr>
                      </w:pPr>
                      <w:r w:rsidRPr="00577243">
                        <w:rPr>
                          <w:rFonts w:ascii="Courier New" w:hAnsi="Courier New" w:cs="Courier New"/>
                          <w:color w:val="0070C0"/>
                          <w:sz w:val="18"/>
                          <w:szCs w:val="18"/>
                        </w:rPr>
                        <w:t xml:space="preserve">  </w:t>
                      </w:r>
                      <w:proofErr w:type="gramStart"/>
                      <w:r w:rsidRPr="00577243">
                        <w:rPr>
                          <w:rFonts w:ascii="Courier New" w:hAnsi="Courier New" w:cs="Courier New"/>
                          <w:color w:val="0070C0"/>
                          <w:sz w:val="18"/>
                          <w:szCs w:val="18"/>
                        </w:rPr>
                        <w:t>while</w:t>
                      </w:r>
                      <w:proofErr w:type="gramEnd"/>
                      <w:r w:rsidRPr="00577243">
                        <w:rPr>
                          <w:rFonts w:ascii="Courier New" w:hAnsi="Courier New" w:cs="Courier New"/>
                          <w:color w:val="0070C0"/>
                          <w:sz w:val="18"/>
                          <w:szCs w:val="18"/>
                        </w:rPr>
                        <w:t xml:space="preserve"> (true) {}; // spin forever</w:t>
                      </w:r>
                    </w:p>
                    <w:p w14:paraId="21F12D8A" w14:textId="3EDB3196" w:rsidR="00085AF0" w:rsidRPr="00447202" w:rsidRDefault="00577243" w:rsidP="00577243">
                      <w:pPr>
                        <w:rPr>
                          <w:rFonts w:ascii="Courier New" w:hAnsi="Courier New" w:cs="Courier New"/>
                          <w:sz w:val="18"/>
                          <w:szCs w:val="18"/>
                        </w:rPr>
                      </w:pPr>
                      <w:r w:rsidRPr="00577243">
                        <w:rPr>
                          <w:rFonts w:ascii="Courier New" w:hAnsi="Courier New" w:cs="Courier New"/>
                          <w:color w:val="0070C0"/>
                          <w:sz w:val="18"/>
                          <w:szCs w:val="18"/>
                        </w:rPr>
                        <w:t>}</w:t>
                      </w:r>
                    </w:p>
                  </w:txbxContent>
                </v:textbox>
                <w10:anchorlock/>
              </v:shape>
            </w:pict>
          </mc:Fallback>
        </mc:AlternateContent>
      </w:r>
    </w:p>
    <w:p w14:paraId="472FEB25" w14:textId="77777777" w:rsidR="00763345" w:rsidRPr="00B44A29" w:rsidRDefault="00763345" w:rsidP="00D53E44"/>
    <w:p w14:paraId="787A950D" w14:textId="77777777" w:rsidR="000C4066" w:rsidRPr="00B44A29" w:rsidRDefault="000C4066" w:rsidP="000C4066">
      <w:pPr>
        <w:rPr>
          <w:sz w:val="22"/>
          <w:szCs w:val="22"/>
        </w:rPr>
      </w:pPr>
    </w:p>
    <w:p w14:paraId="11B5102F" w14:textId="18BE3312" w:rsidR="000C4066" w:rsidRPr="006B5FAB" w:rsidRDefault="000C4066" w:rsidP="006B5FAB">
      <w:pPr>
        <w:pStyle w:val="Body1"/>
        <w:spacing w:after="120"/>
        <w:jc w:val="center"/>
        <w:rPr>
          <w:b/>
          <w:sz w:val="22"/>
          <w:szCs w:val="22"/>
        </w:rPr>
      </w:pPr>
      <w:r w:rsidRPr="006B5FAB">
        <w:rPr>
          <w:b/>
          <w:sz w:val="22"/>
          <w:szCs w:val="22"/>
        </w:rPr>
        <w:t xml:space="preserve">Table </w:t>
      </w:r>
      <w:r w:rsidR="00580443">
        <w:rPr>
          <w:b/>
          <w:sz w:val="22"/>
          <w:szCs w:val="22"/>
        </w:rPr>
        <w:t>5</w:t>
      </w:r>
      <w:r w:rsidRPr="006B5FAB">
        <w:rPr>
          <w:b/>
          <w:sz w:val="22"/>
          <w:szCs w:val="22"/>
        </w:rPr>
        <w:t>-1</w:t>
      </w:r>
      <w:r w:rsidR="009F781C" w:rsidRPr="006B5FAB">
        <w:rPr>
          <w:b/>
          <w:sz w:val="22"/>
          <w:szCs w:val="22"/>
        </w:rPr>
        <w:t>a</w:t>
      </w:r>
      <w:r w:rsidR="006B5FAB" w:rsidRPr="006B5FAB">
        <w:rPr>
          <w:b/>
          <w:sz w:val="22"/>
          <w:szCs w:val="22"/>
        </w:rPr>
        <w:t xml:space="preserve"> – Addition with Various Data Types</w:t>
      </w:r>
    </w:p>
    <w:tbl>
      <w:tblPr>
        <w:tblW w:w="8902" w:type="dxa"/>
        <w:tblInd w:w="93" w:type="dxa"/>
        <w:tblLayout w:type="fixed"/>
        <w:tblLook w:val="04A0" w:firstRow="1" w:lastRow="0" w:firstColumn="1" w:lastColumn="0" w:noHBand="0" w:noVBand="1"/>
      </w:tblPr>
      <w:tblGrid>
        <w:gridCol w:w="1162"/>
        <w:gridCol w:w="1260"/>
        <w:gridCol w:w="1530"/>
        <w:gridCol w:w="900"/>
        <w:gridCol w:w="1260"/>
        <w:gridCol w:w="1350"/>
        <w:gridCol w:w="1440"/>
      </w:tblGrid>
      <w:tr w:rsidR="000C4066" w:rsidRPr="00B44A29" w14:paraId="0E004C0A" w14:textId="77777777" w:rsidTr="006B5FAB">
        <w:trPr>
          <w:trHeight w:val="576"/>
        </w:trPr>
        <w:tc>
          <w:tcPr>
            <w:tcW w:w="116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3A834F" w14:textId="77777777" w:rsidR="000C4066" w:rsidRPr="00B44A29" w:rsidRDefault="000C4066" w:rsidP="0087696D">
            <w:pPr>
              <w:jc w:val="center"/>
              <w:rPr>
                <w:rFonts w:cs="Calibri"/>
                <w:color w:val="000000"/>
                <w:sz w:val="22"/>
                <w:szCs w:val="22"/>
              </w:rPr>
            </w:pPr>
            <w:r w:rsidRPr="00B44A29">
              <w:rPr>
                <w:rFonts w:cs="Calibri"/>
                <w:color w:val="000000"/>
                <w:sz w:val="22"/>
                <w:szCs w:val="22"/>
              </w:rPr>
              <w:t xml:space="preserve">input </w:t>
            </w:r>
            <w:r w:rsidRPr="00B44A29">
              <w:rPr>
                <w:rFonts w:cs="Calibri"/>
                <w:color w:val="000000"/>
                <w:sz w:val="22"/>
                <w:szCs w:val="22"/>
              </w:rPr>
              <w:br/>
              <w:t>a</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61CC5C4B" w14:textId="77777777" w:rsidR="000C4066" w:rsidRPr="00B44A29" w:rsidRDefault="000C4066" w:rsidP="0087696D">
            <w:pPr>
              <w:jc w:val="center"/>
              <w:rPr>
                <w:rFonts w:cs="Calibri"/>
                <w:color w:val="000000"/>
                <w:sz w:val="22"/>
                <w:szCs w:val="22"/>
              </w:rPr>
            </w:pPr>
            <w:r w:rsidRPr="00B44A29">
              <w:rPr>
                <w:rFonts w:cs="Calibri"/>
                <w:color w:val="000000"/>
                <w:sz w:val="22"/>
                <w:szCs w:val="22"/>
              </w:rPr>
              <w:t xml:space="preserve">input </w:t>
            </w:r>
            <w:r w:rsidRPr="00B44A29">
              <w:rPr>
                <w:rFonts w:cs="Calibri"/>
                <w:color w:val="000000"/>
                <w:sz w:val="22"/>
                <w:szCs w:val="22"/>
              </w:rPr>
              <w:br/>
              <w:t>b</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77FD86FA" w14:textId="37F571D2" w:rsidR="000C4066" w:rsidRPr="00B44A29" w:rsidRDefault="006B5FAB" w:rsidP="0087696D">
            <w:pPr>
              <w:jc w:val="center"/>
              <w:rPr>
                <w:rFonts w:cs="Calibri"/>
                <w:color w:val="000000"/>
                <w:sz w:val="22"/>
                <w:szCs w:val="22"/>
              </w:rPr>
            </w:pPr>
            <w:r>
              <w:rPr>
                <w:rFonts w:cs="Calibri"/>
                <w:color w:val="000000"/>
                <w:sz w:val="22"/>
                <w:szCs w:val="22"/>
              </w:rPr>
              <w:t>Correct Mathematical Result</w:t>
            </w:r>
            <w:r w:rsidR="000C4066" w:rsidRPr="00B44A29">
              <w:rPr>
                <w:rFonts w:cs="Calibri"/>
                <w:color w:val="000000"/>
                <w:sz w:val="22"/>
                <w:szCs w:val="22"/>
              </w:rPr>
              <w:br/>
            </w:r>
            <w:proofErr w:type="spellStart"/>
            <w:r w:rsidR="000C4066" w:rsidRPr="00B44A29">
              <w:rPr>
                <w:rFonts w:cs="Calibri"/>
                <w:color w:val="000000"/>
                <w:sz w:val="22"/>
                <w:szCs w:val="22"/>
              </w:rPr>
              <w:t>a+b</w:t>
            </w:r>
            <w:proofErr w:type="spellEnd"/>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54302DF0" w14:textId="77777777" w:rsidR="000C4066" w:rsidRPr="00B44A29" w:rsidRDefault="000C4066" w:rsidP="0087696D">
            <w:pPr>
              <w:jc w:val="center"/>
              <w:rPr>
                <w:rFonts w:cs="Calibri"/>
                <w:color w:val="000000"/>
                <w:sz w:val="22"/>
                <w:szCs w:val="22"/>
              </w:rPr>
            </w:pPr>
            <w:r w:rsidRPr="00B44A29">
              <w:rPr>
                <w:rFonts w:cs="Calibri"/>
                <w:color w:val="000000"/>
                <w:sz w:val="22"/>
                <w:szCs w:val="22"/>
              </w:rPr>
              <w:t>actual result</w:t>
            </w:r>
            <w:r w:rsidRPr="00B44A29">
              <w:rPr>
                <w:rFonts w:cs="Calibri"/>
                <w:color w:val="000000"/>
                <w:sz w:val="22"/>
                <w:szCs w:val="22"/>
              </w:rPr>
              <w:br/>
              <w:t>byte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575F399C" w14:textId="77777777" w:rsidR="000C4066" w:rsidRPr="00B44A29" w:rsidRDefault="000C4066" w:rsidP="0087696D">
            <w:pPr>
              <w:jc w:val="center"/>
              <w:rPr>
                <w:rFonts w:cs="Calibri"/>
                <w:color w:val="000000"/>
                <w:sz w:val="22"/>
                <w:szCs w:val="22"/>
              </w:rPr>
            </w:pPr>
            <w:r w:rsidRPr="00B44A29">
              <w:rPr>
                <w:rFonts w:cs="Calibri"/>
                <w:color w:val="000000"/>
                <w:sz w:val="22"/>
                <w:szCs w:val="22"/>
              </w:rPr>
              <w:t>actual result</w:t>
            </w:r>
            <w:r w:rsidRPr="00B44A29">
              <w:rPr>
                <w:rFonts w:cs="Calibri"/>
                <w:color w:val="000000"/>
                <w:sz w:val="22"/>
                <w:szCs w:val="22"/>
              </w:rPr>
              <w:br/>
              <w:t>int</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7B320550" w14:textId="77777777" w:rsidR="000C4066" w:rsidRPr="00B44A29" w:rsidRDefault="000C4066" w:rsidP="0087696D">
            <w:pPr>
              <w:jc w:val="center"/>
              <w:rPr>
                <w:rFonts w:cs="Calibri"/>
                <w:color w:val="000000"/>
                <w:sz w:val="22"/>
                <w:szCs w:val="22"/>
              </w:rPr>
            </w:pPr>
            <w:r w:rsidRPr="00B44A29">
              <w:rPr>
                <w:rFonts w:cs="Calibri"/>
                <w:color w:val="000000"/>
                <w:sz w:val="22"/>
                <w:szCs w:val="22"/>
              </w:rPr>
              <w:t>actual result</w:t>
            </w:r>
            <w:r w:rsidRPr="00B44A29">
              <w:rPr>
                <w:rFonts w:cs="Calibri"/>
                <w:color w:val="000000"/>
                <w:sz w:val="22"/>
                <w:szCs w:val="22"/>
              </w:rPr>
              <w:br/>
              <w:t>long</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4902C0A1" w14:textId="77777777" w:rsidR="000C4066" w:rsidRPr="00B44A29" w:rsidRDefault="000C4066" w:rsidP="0087696D">
            <w:pPr>
              <w:jc w:val="center"/>
              <w:rPr>
                <w:rFonts w:cs="Calibri"/>
                <w:color w:val="000000"/>
                <w:sz w:val="22"/>
                <w:szCs w:val="22"/>
              </w:rPr>
            </w:pPr>
            <w:r w:rsidRPr="00B44A29">
              <w:rPr>
                <w:rFonts w:cs="Calibri"/>
                <w:color w:val="000000"/>
                <w:sz w:val="22"/>
                <w:szCs w:val="22"/>
              </w:rPr>
              <w:t>actual</w:t>
            </w:r>
          </w:p>
          <w:p w14:paraId="09A4AFFE" w14:textId="77777777" w:rsidR="000C4066" w:rsidRPr="00B44A29" w:rsidRDefault="000C4066" w:rsidP="0087696D">
            <w:pPr>
              <w:jc w:val="center"/>
              <w:rPr>
                <w:rFonts w:cs="Calibri"/>
                <w:color w:val="000000"/>
                <w:sz w:val="22"/>
                <w:szCs w:val="22"/>
              </w:rPr>
            </w:pPr>
            <w:r w:rsidRPr="00B44A29">
              <w:rPr>
                <w:rFonts w:cs="Calibri"/>
                <w:color w:val="000000"/>
                <w:sz w:val="22"/>
                <w:szCs w:val="22"/>
              </w:rPr>
              <w:t>result</w:t>
            </w:r>
            <w:r w:rsidRPr="00B44A29">
              <w:rPr>
                <w:rFonts w:cs="Calibri"/>
                <w:color w:val="000000"/>
                <w:sz w:val="22"/>
                <w:szCs w:val="22"/>
              </w:rPr>
              <w:br/>
              <w:t>float</w:t>
            </w:r>
          </w:p>
        </w:tc>
      </w:tr>
      <w:tr w:rsidR="000C4066" w:rsidRPr="00B44A29" w14:paraId="58EFCD74" w14:textId="77777777" w:rsidTr="006B5FAB">
        <w:trPr>
          <w:trHeight w:val="288"/>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3C71C7EA" w14:textId="77777777" w:rsidR="000C4066" w:rsidRPr="00B44A29" w:rsidRDefault="000C4066" w:rsidP="0087696D">
            <w:pPr>
              <w:jc w:val="center"/>
              <w:rPr>
                <w:rFonts w:cs="Calibri"/>
                <w:color w:val="000000"/>
                <w:sz w:val="22"/>
                <w:szCs w:val="22"/>
              </w:rPr>
            </w:pPr>
            <w:r w:rsidRPr="00B44A29">
              <w:rPr>
                <w:rFonts w:cs="Calibri"/>
                <w:color w:val="000000"/>
                <w:sz w:val="22"/>
                <w:szCs w:val="22"/>
              </w:rPr>
              <w:t>100</w:t>
            </w:r>
          </w:p>
        </w:tc>
        <w:tc>
          <w:tcPr>
            <w:tcW w:w="1260" w:type="dxa"/>
            <w:tcBorders>
              <w:top w:val="nil"/>
              <w:left w:val="nil"/>
              <w:bottom w:val="single" w:sz="4" w:space="0" w:color="auto"/>
              <w:right w:val="single" w:sz="4" w:space="0" w:color="auto"/>
            </w:tcBorders>
            <w:shd w:val="clear" w:color="auto" w:fill="auto"/>
            <w:noWrap/>
            <w:vAlign w:val="bottom"/>
            <w:hideMark/>
          </w:tcPr>
          <w:p w14:paraId="740F4342" w14:textId="77777777" w:rsidR="000C4066" w:rsidRPr="00B44A29" w:rsidRDefault="000C4066" w:rsidP="0087696D">
            <w:pPr>
              <w:jc w:val="center"/>
              <w:rPr>
                <w:rFonts w:cs="Calibri"/>
                <w:color w:val="000000"/>
                <w:sz w:val="22"/>
                <w:szCs w:val="22"/>
              </w:rPr>
            </w:pPr>
            <w:r w:rsidRPr="00B44A29">
              <w:rPr>
                <w:rFonts w:cs="Calibri"/>
                <w:color w:val="000000"/>
                <w:sz w:val="22"/>
                <w:szCs w:val="22"/>
              </w:rPr>
              <w:t>100</w:t>
            </w:r>
          </w:p>
        </w:tc>
        <w:tc>
          <w:tcPr>
            <w:tcW w:w="1530" w:type="dxa"/>
            <w:tcBorders>
              <w:top w:val="nil"/>
              <w:left w:val="nil"/>
              <w:bottom w:val="single" w:sz="4" w:space="0" w:color="auto"/>
              <w:right w:val="single" w:sz="4" w:space="0" w:color="auto"/>
            </w:tcBorders>
            <w:shd w:val="clear" w:color="auto" w:fill="auto"/>
            <w:noWrap/>
            <w:vAlign w:val="bottom"/>
            <w:hideMark/>
          </w:tcPr>
          <w:p w14:paraId="0894205C" w14:textId="77777777" w:rsidR="000C4066" w:rsidRPr="00B44A29" w:rsidRDefault="000C4066" w:rsidP="0087696D">
            <w:pPr>
              <w:jc w:val="center"/>
              <w:rPr>
                <w:rFonts w:cs="Calibri"/>
                <w:color w:val="000000"/>
                <w:sz w:val="22"/>
                <w:szCs w:val="22"/>
              </w:rPr>
            </w:pPr>
            <w:r w:rsidRPr="00B44A29">
              <w:rPr>
                <w:rFonts w:cs="Calibri"/>
                <w:color w:val="000000"/>
                <w:sz w:val="22"/>
                <w:szCs w:val="22"/>
              </w:rPr>
              <w:t>200</w:t>
            </w:r>
          </w:p>
        </w:tc>
        <w:tc>
          <w:tcPr>
            <w:tcW w:w="900" w:type="dxa"/>
            <w:tcBorders>
              <w:top w:val="nil"/>
              <w:left w:val="nil"/>
              <w:bottom w:val="single" w:sz="4" w:space="0" w:color="auto"/>
              <w:right w:val="single" w:sz="4" w:space="0" w:color="auto"/>
            </w:tcBorders>
            <w:shd w:val="clear" w:color="auto" w:fill="auto"/>
            <w:noWrap/>
            <w:vAlign w:val="bottom"/>
            <w:hideMark/>
          </w:tcPr>
          <w:p w14:paraId="35AA13C2" w14:textId="77777777" w:rsidR="000C4066" w:rsidRPr="00B44A29" w:rsidRDefault="000C4066" w:rsidP="0087696D">
            <w:pPr>
              <w:jc w:val="center"/>
              <w:rPr>
                <w:rFonts w:cs="Calibri"/>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58C4C501" w14:textId="77777777" w:rsidR="000C4066" w:rsidRPr="00B44A29" w:rsidRDefault="000C4066" w:rsidP="0087696D">
            <w:pPr>
              <w:jc w:val="center"/>
              <w:rPr>
                <w:rFonts w:cs="Calibri"/>
                <w:color w:val="000000"/>
                <w:sz w:val="22"/>
                <w:szCs w:val="22"/>
              </w:rPr>
            </w:pPr>
          </w:p>
        </w:tc>
        <w:tc>
          <w:tcPr>
            <w:tcW w:w="1350" w:type="dxa"/>
            <w:tcBorders>
              <w:top w:val="nil"/>
              <w:left w:val="nil"/>
              <w:bottom w:val="single" w:sz="4" w:space="0" w:color="auto"/>
              <w:right w:val="single" w:sz="4" w:space="0" w:color="auto"/>
            </w:tcBorders>
            <w:shd w:val="clear" w:color="auto" w:fill="auto"/>
            <w:noWrap/>
            <w:vAlign w:val="bottom"/>
            <w:hideMark/>
          </w:tcPr>
          <w:p w14:paraId="0FC694CD" w14:textId="77777777" w:rsidR="000C4066" w:rsidRPr="00B44A29" w:rsidRDefault="000C4066" w:rsidP="0087696D">
            <w:pPr>
              <w:jc w:val="center"/>
              <w:rPr>
                <w:rFonts w:cs="Calibri"/>
                <w:color w:val="000000"/>
                <w:sz w:val="22"/>
                <w:szCs w:val="22"/>
              </w:rPr>
            </w:pPr>
          </w:p>
        </w:tc>
        <w:tc>
          <w:tcPr>
            <w:tcW w:w="1440" w:type="dxa"/>
            <w:tcBorders>
              <w:top w:val="nil"/>
              <w:left w:val="nil"/>
              <w:bottom w:val="single" w:sz="4" w:space="0" w:color="auto"/>
              <w:right w:val="single" w:sz="4" w:space="0" w:color="auto"/>
            </w:tcBorders>
            <w:shd w:val="clear" w:color="auto" w:fill="auto"/>
            <w:noWrap/>
            <w:vAlign w:val="bottom"/>
            <w:hideMark/>
          </w:tcPr>
          <w:p w14:paraId="5047435B" w14:textId="77777777" w:rsidR="000C4066" w:rsidRPr="00B44A29" w:rsidRDefault="000C4066" w:rsidP="0087696D">
            <w:pPr>
              <w:jc w:val="center"/>
              <w:rPr>
                <w:rFonts w:cs="Calibri"/>
                <w:color w:val="000000"/>
                <w:sz w:val="22"/>
                <w:szCs w:val="22"/>
              </w:rPr>
            </w:pPr>
          </w:p>
        </w:tc>
      </w:tr>
      <w:tr w:rsidR="000C4066" w:rsidRPr="00B44A29" w14:paraId="025D1406" w14:textId="77777777" w:rsidTr="006B5FAB">
        <w:trPr>
          <w:trHeight w:val="288"/>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02A9BB5A" w14:textId="77777777" w:rsidR="000C4066" w:rsidRPr="00B44A29" w:rsidRDefault="000C4066" w:rsidP="0087696D">
            <w:pPr>
              <w:jc w:val="center"/>
              <w:rPr>
                <w:rFonts w:cs="Calibri"/>
                <w:color w:val="000000"/>
                <w:sz w:val="22"/>
                <w:szCs w:val="22"/>
              </w:rPr>
            </w:pPr>
            <w:r w:rsidRPr="00B44A29">
              <w:rPr>
                <w:rFonts w:cs="Calibri"/>
                <w:color w:val="000000"/>
                <w:sz w:val="22"/>
                <w:szCs w:val="22"/>
              </w:rPr>
              <w:t>200</w:t>
            </w:r>
          </w:p>
        </w:tc>
        <w:tc>
          <w:tcPr>
            <w:tcW w:w="1260" w:type="dxa"/>
            <w:tcBorders>
              <w:top w:val="nil"/>
              <w:left w:val="nil"/>
              <w:bottom w:val="single" w:sz="4" w:space="0" w:color="auto"/>
              <w:right w:val="single" w:sz="4" w:space="0" w:color="auto"/>
            </w:tcBorders>
            <w:shd w:val="clear" w:color="auto" w:fill="auto"/>
            <w:noWrap/>
            <w:vAlign w:val="bottom"/>
            <w:hideMark/>
          </w:tcPr>
          <w:p w14:paraId="448527DD" w14:textId="77777777" w:rsidR="000C4066" w:rsidRPr="00B44A29" w:rsidRDefault="000C4066" w:rsidP="0087696D">
            <w:pPr>
              <w:jc w:val="center"/>
              <w:rPr>
                <w:rFonts w:cs="Calibri"/>
                <w:color w:val="000000"/>
                <w:sz w:val="22"/>
                <w:szCs w:val="22"/>
              </w:rPr>
            </w:pPr>
            <w:r w:rsidRPr="00B44A29">
              <w:rPr>
                <w:rFonts w:cs="Calibri"/>
                <w:color w:val="000000"/>
                <w:sz w:val="22"/>
                <w:szCs w:val="22"/>
              </w:rPr>
              <w:t>200</w:t>
            </w:r>
          </w:p>
        </w:tc>
        <w:tc>
          <w:tcPr>
            <w:tcW w:w="1530" w:type="dxa"/>
            <w:tcBorders>
              <w:top w:val="nil"/>
              <w:left w:val="nil"/>
              <w:bottom w:val="single" w:sz="4" w:space="0" w:color="auto"/>
              <w:right w:val="single" w:sz="4" w:space="0" w:color="auto"/>
            </w:tcBorders>
            <w:shd w:val="clear" w:color="auto" w:fill="auto"/>
            <w:noWrap/>
            <w:vAlign w:val="bottom"/>
            <w:hideMark/>
          </w:tcPr>
          <w:p w14:paraId="43571DA8" w14:textId="77777777" w:rsidR="000C4066" w:rsidRPr="00B44A29" w:rsidRDefault="000C4066" w:rsidP="0087696D">
            <w:pPr>
              <w:jc w:val="center"/>
              <w:rPr>
                <w:rFonts w:cs="Calibri"/>
                <w:color w:val="000000"/>
                <w:sz w:val="22"/>
                <w:szCs w:val="22"/>
              </w:rPr>
            </w:pPr>
            <w:r w:rsidRPr="00B44A29">
              <w:rPr>
                <w:rFonts w:cs="Calibri"/>
                <w:color w:val="000000"/>
                <w:sz w:val="22"/>
                <w:szCs w:val="22"/>
              </w:rPr>
              <w:t>400</w:t>
            </w:r>
          </w:p>
        </w:tc>
        <w:tc>
          <w:tcPr>
            <w:tcW w:w="900" w:type="dxa"/>
            <w:tcBorders>
              <w:top w:val="nil"/>
              <w:left w:val="nil"/>
              <w:bottom w:val="single" w:sz="4" w:space="0" w:color="auto"/>
              <w:right w:val="single" w:sz="4" w:space="0" w:color="auto"/>
            </w:tcBorders>
            <w:shd w:val="clear" w:color="auto" w:fill="auto"/>
            <w:noWrap/>
            <w:vAlign w:val="bottom"/>
            <w:hideMark/>
          </w:tcPr>
          <w:p w14:paraId="001994BF" w14:textId="77777777" w:rsidR="000C4066" w:rsidRPr="00B44A29" w:rsidRDefault="000C4066" w:rsidP="0087696D">
            <w:pPr>
              <w:jc w:val="center"/>
              <w:rPr>
                <w:rFonts w:cs="Calibri"/>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706C0746" w14:textId="77777777" w:rsidR="000C4066" w:rsidRPr="00B44A29" w:rsidRDefault="000C4066" w:rsidP="0087696D">
            <w:pPr>
              <w:jc w:val="center"/>
              <w:rPr>
                <w:rFonts w:cs="Calibri"/>
                <w:color w:val="000000"/>
                <w:sz w:val="22"/>
                <w:szCs w:val="22"/>
              </w:rPr>
            </w:pPr>
          </w:p>
        </w:tc>
        <w:tc>
          <w:tcPr>
            <w:tcW w:w="1350" w:type="dxa"/>
            <w:tcBorders>
              <w:top w:val="nil"/>
              <w:left w:val="nil"/>
              <w:bottom w:val="single" w:sz="4" w:space="0" w:color="auto"/>
              <w:right w:val="single" w:sz="4" w:space="0" w:color="auto"/>
            </w:tcBorders>
            <w:shd w:val="clear" w:color="auto" w:fill="auto"/>
            <w:noWrap/>
            <w:vAlign w:val="bottom"/>
            <w:hideMark/>
          </w:tcPr>
          <w:p w14:paraId="7B6008DB" w14:textId="77777777" w:rsidR="000C4066" w:rsidRPr="00B44A29" w:rsidRDefault="000C4066" w:rsidP="0087696D">
            <w:pPr>
              <w:jc w:val="center"/>
              <w:rPr>
                <w:rFonts w:cs="Calibri"/>
                <w:color w:val="000000"/>
                <w:sz w:val="22"/>
                <w:szCs w:val="22"/>
              </w:rPr>
            </w:pPr>
          </w:p>
        </w:tc>
        <w:tc>
          <w:tcPr>
            <w:tcW w:w="1440" w:type="dxa"/>
            <w:tcBorders>
              <w:top w:val="nil"/>
              <w:left w:val="nil"/>
              <w:bottom w:val="single" w:sz="4" w:space="0" w:color="auto"/>
              <w:right w:val="single" w:sz="4" w:space="0" w:color="auto"/>
            </w:tcBorders>
            <w:shd w:val="clear" w:color="auto" w:fill="auto"/>
            <w:noWrap/>
            <w:vAlign w:val="bottom"/>
            <w:hideMark/>
          </w:tcPr>
          <w:p w14:paraId="2E40ADEC" w14:textId="77777777" w:rsidR="000C4066" w:rsidRPr="00B44A29" w:rsidRDefault="000C4066" w:rsidP="0087696D">
            <w:pPr>
              <w:jc w:val="center"/>
              <w:rPr>
                <w:rFonts w:cs="Calibri"/>
                <w:color w:val="000000"/>
                <w:sz w:val="22"/>
                <w:szCs w:val="22"/>
              </w:rPr>
            </w:pPr>
          </w:p>
        </w:tc>
      </w:tr>
      <w:tr w:rsidR="000C4066" w:rsidRPr="00B44A29" w14:paraId="3A9D9738" w14:textId="77777777" w:rsidTr="006B5FAB">
        <w:trPr>
          <w:trHeight w:val="288"/>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47D5E320" w14:textId="77777777" w:rsidR="000C4066" w:rsidRPr="00B44A29" w:rsidRDefault="000C4066" w:rsidP="0087696D">
            <w:pPr>
              <w:jc w:val="center"/>
              <w:rPr>
                <w:rFonts w:cs="Calibri"/>
                <w:color w:val="000000"/>
                <w:sz w:val="22"/>
                <w:szCs w:val="22"/>
              </w:rPr>
            </w:pPr>
            <w:r w:rsidRPr="00B44A29">
              <w:rPr>
                <w:rFonts w:cs="Calibri"/>
                <w:color w:val="000000"/>
                <w:sz w:val="22"/>
                <w:szCs w:val="22"/>
              </w:rPr>
              <w:t>20,000</w:t>
            </w:r>
          </w:p>
        </w:tc>
        <w:tc>
          <w:tcPr>
            <w:tcW w:w="1260" w:type="dxa"/>
            <w:tcBorders>
              <w:top w:val="nil"/>
              <w:left w:val="nil"/>
              <w:bottom w:val="single" w:sz="4" w:space="0" w:color="auto"/>
              <w:right w:val="single" w:sz="4" w:space="0" w:color="auto"/>
            </w:tcBorders>
            <w:shd w:val="clear" w:color="auto" w:fill="auto"/>
            <w:noWrap/>
            <w:vAlign w:val="bottom"/>
            <w:hideMark/>
          </w:tcPr>
          <w:p w14:paraId="73771E43" w14:textId="77777777" w:rsidR="000C4066" w:rsidRPr="00B44A29" w:rsidRDefault="000C4066" w:rsidP="0087696D">
            <w:pPr>
              <w:jc w:val="center"/>
              <w:rPr>
                <w:rFonts w:cs="Calibri"/>
                <w:color w:val="000000"/>
                <w:sz w:val="22"/>
                <w:szCs w:val="22"/>
              </w:rPr>
            </w:pPr>
            <w:r w:rsidRPr="00B44A29">
              <w:rPr>
                <w:rFonts w:cs="Calibri"/>
                <w:color w:val="000000"/>
                <w:sz w:val="22"/>
                <w:szCs w:val="22"/>
              </w:rPr>
              <w:t>20,000</w:t>
            </w:r>
          </w:p>
        </w:tc>
        <w:tc>
          <w:tcPr>
            <w:tcW w:w="1530" w:type="dxa"/>
            <w:tcBorders>
              <w:top w:val="nil"/>
              <w:left w:val="nil"/>
              <w:bottom w:val="single" w:sz="4" w:space="0" w:color="auto"/>
              <w:right w:val="single" w:sz="4" w:space="0" w:color="auto"/>
            </w:tcBorders>
            <w:shd w:val="clear" w:color="auto" w:fill="auto"/>
            <w:noWrap/>
            <w:vAlign w:val="bottom"/>
            <w:hideMark/>
          </w:tcPr>
          <w:p w14:paraId="3BD0E6CD" w14:textId="77777777" w:rsidR="000C4066" w:rsidRPr="00B44A29" w:rsidRDefault="000C4066" w:rsidP="0087696D">
            <w:pPr>
              <w:jc w:val="center"/>
              <w:rPr>
                <w:rFonts w:cs="Calibri"/>
                <w:color w:val="000000"/>
                <w:sz w:val="22"/>
                <w:szCs w:val="22"/>
              </w:rPr>
            </w:pPr>
            <w:r w:rsidRPr="00B44A29">
              <w:rPr>
                <w:rFonts w:cs="Calibri"/>
                <w:color w:val="000000"/>
                <w:sz w:val="22"/>
                <w:szCs w:val="22"/>
              </w:rPr>
              <w:t>40,000</w:t>
            </w:r>
          </w:p>
        </w:tc>
        <w:tc>
          <w:tcPr>
            <w:tcW w:w="900" w:type="dxa"/>
            <w:tcBorders>
              <w:top w:val="nil"/>
              <w:left w:val="nil"/>
              <w:bottom w:val="single" w:sz="4" w:space="0" w:color="auto"/>
              <w:right w:val="single" w:sz="4" w:space="0" w:color="auto"/>
            </w:tcBorders>
            <w:shd w:val="clear" w:color="auto" w:fill="auto"/>
            <w:noWrap/>
            <w:vAlign w:val="bottom"/>
            <w:hideMark/>
          </w:tcPr>
          <w:p w14:paraId="5833270E" w14:textId="77777777" w:rsidR="000C4066" w:rsidRPr="00B44A29" w:rsidRDefault="000C4066" w:rsidP="0087696D">
            <w:pPr>
              <w:jc w:val="center"/>
              <w:rPr>
                <w:rFonts w:cs="Calibri"/>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3D6E2318" w14:textId="77777777" w:rsidR="000C4066" w:rsidRPr="00B44A29" w:rsidRDefault="000C4066" w:rsidP="0087696D">
            <w:pPr>
              <w:jc w:val="center"/>
              <w:rPr>
                <w:rFonts w:cs="Calibri"/>
                <w:color w:val="000000"/>
                <w:sz w:val="22"/>
                <w:szCs w:val="22"/>
              </w:rPr>
            </w:pPr>
          </w:p>
        </w:tc>
        <w:tc>
          <w:tcPr>
            <w:tcW w:w="1350" w:type="dxa"/>
            <w:tcBorders>
              <w:top w:val="nil"/>
              <w:left w:val="nil"/>
              <w:bottom w:val="single" w:sz="4" w:space="0" w:color="auto"/>
              <w:right w:val="single" w:sz="4" w:space="0" w:color="auto"/>
            </w:tcBorders>
            <w:shd w:val="clear" w:color="auto" w:fill="auto"/>
            <w:noWrap/>
            <w:vAlign w:val="bottom"/>
            <w:hideMark/>
          </w:tcPr>
          <w:p w14:paraId="454535D9" w14:textId="77777777" w:rsidR="000C4066" w:rsidRPr="00B44A29" w:rsidRDefault="000C4066" w:rsidP="0087696D">
            <w:pPr>
              <w:jc w:val="center"/>
              <w:rPr>
                <w:rFonts w:cs="Calibri"/>
                <w:color w:val="000000"/>
                <w:sz w:val="22"/>
                <w:szCs w:val="22"/>
              </w:rPr>
            </w:pPr>
          </w:p>
        </w:tc>
        <w:tc>
          <w:tcPr>
            <w:tcW w:w="1440" w:type="dxa"/>
            <w:tcBorders>
              <w:top w:val="nil"/>
              <w:left w:val="nil"/>
              <w:bottom w:val="single" w:sz="4" w:space="0" w:color="auto"/>
              <w:right w:val="single" w:sz="4" w:space="0" w:color="auto"/>
            </w:tcBorders>
            <w:shd w:val="clear" w:color="auto" w:fill="auto"/>
            <w:noWrap/>
            <w:vAlign w:val="bottom"/>
            <w:hideMark/>
          </w:tcPr>
          <w:p w14:paraId="0B2F8F6A" w14:textId="77777777" w:rsidR="000C4066" w:rsidRPr="00B44A29" w:rsidRDefault="000C4066" w:rsidP="0087696D">
            <w:pPr>
              <w:jc w:val="center"/>
              <w:rPr>
                <w:rFonts w:cs="Calibri"/>
                <w:color w:val="000000"/>
                <w:sz w:val="22"/>
                <w:szCs w:val="22"/>
              </w:rPr>
            </w:pPr>
          </w:p>
        </w:tc>
      </w:tr>
      <w:tr w:rsidR="000C4066" w:rsidRPr="00B44A29" w14:paraId="6F41187E" w14:textId="77777777" w:rsidTr="006B5FAB">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BF24A5" w14:textId="77777777" w:rsidR="000C4066" w:rsidRPr="00B44A29" w:rsidRDefault="000C4066" w:rsidP="0087696D">
            <w:pPr>
              <w:jc w:val="center"/>
              <w:rPr>
                <w:rFonts w:cs="Calibri"/>
                <w:color w:val="000000"/>
                <w:sz w:val="22"/>
                <w:szCs w:val="22"/>
              </w:rPr>
            </w:pPr>
            <w:r w:rsidRPr="00B44A29">
              <w:rPr>
                <w:rFonts w:cs="Calibri"/>
                <w:color w:val="000000"/>
                <w:sz w:val="22"/>
                <w:szCs w:val="22"/>
              </w:rPr>
              <w:t>100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21EDBDF6" w14:textId="77777777" w:rsidR="000C4066" w:rsidRPr="00B44A29" w:rsidRDefault="000C4066" w:rsidP="0087696D">
            <w:pPr>
              <w:jc w:val="center"/>
              <w:rPr>
                <w:rFonts w:cs="Calibri"/>
                <w:color w:val="000000"/>
                <w:sz w:val="22"/>
                <w:szCs w:val="22"/>
              </w:rPr>
            </w:pPr>
            <w:r w:rsidRPr="00B44A29">
              <w:rPr>
                <w:rFonts w:cs="Calibri"/>
                <w:color w:val="000000"/>
                <w:sz w:val="22"/>
                <w:szCs w:val="22"/>
              </w:rPr>
              <w:t>155</w:t>
            </w:r>
          </w:p>
        </w:tc>
        <w:tc>
          <w:tcPr>
            <w:tcW w:w="1530" w:type="dxa"/>
            <w:tcBorders>
              <w:top w:val="single" w:sz="4" w:space="0" w:color="auto"/>
              <w:left w:val="nil"/>
              <w:bottom w:val="single" w:sz="4" w:space="0" w:color="auto"/>
              <w:right w:val="single" w:sz="4" w:space="0" w:color="auto"/>
            </w:tcBorders>
            <w:shd w:val="clear" w:color="auto" w:fill="auto"/>
            <w:noWrap/>
            <w:vAlign w:val="bottom"/>
          </w:tcPr>
          <w:p w14:paraId="389D4F0C"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05EE608C" w14:textId="77777777"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24FA7E87" w14:textId="77777777"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8D4C634" w14:textId="77777777"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55C48577" w14:textId="77777777" w:rsidR="000C4066" w:rsidRPr="00B44A29" w:rsidRDefault="000C4066" w:rsidP="0087696D">
            <w:pPr>
              <w:jc w:val="center"/>
              <w:rPr>
                <w:rFonts w:cs="Calibri"/>
                <w:color w:val="000000"/>
                <w:sz w:val="22"/>
                <w:szCs w:val="22"/>
              </w:rPr>
            </w:pPr>
          </w:p>
        </w:tc>
      </w:tr>
      <w:tr w:rsidR="000C4066" w:rsidRPr="00B44A29" w14:paraId="6D0DD029" w14:textId="77777777" w:rsidTr="006B5FAB">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559A0D" w14:textId="77777777" w:rsidR="000C4066" w:rsidRPr="00B44A29" w:rsidRDefault="000C4066" w:rsidP="0087696D">
            <w:pPr>
              <w:jc w:val="center"/>
              <w:rPr>
                <w:rFonts w:cs="Calibri"/>
                <w:color w:val="000000"/>
                <w:sz w:val="22"/>
                <w:szCs w:val="22"/>
              </w:rPr>
            </w:pPr>
            <w:r w:rsidRPr="00B44A29">
              <w:rPr>
                <w:rFonts w:cs="Calibri"/>
                <w:color w:val="000000"/>
                <w:sz w:val="22"/>
                <w:szCs w:val="22"/>
              </w:rPr>
              <w:t>100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0203BD5E" w14:textId="77777777" w:rsidR="000C4066" w:rsidRPr="00B44A29" w:rsidRDefault="000C4066" w:rsidP="0087696D">
            <w:pPr>
              <w:jc w:val="center"/>
              <w:rPr>
                <w:rFonts w:cs="Calibri"/>
                <w:color w:val="000000"/>
                <w:sz w:val="22"/>
                <w:szCs w:val="22"/>
              </w:rPr>
            </w:pPr>
            <w:r w:rsidRPr="00B44A29">
              <w:rPr>
                <w:rFonts w:cs="Calibri"/>
                <w:color w:val="000000"/>
                <w:sz w:val="22"/>
                <w:szCs w:val="22"/>
              </w:rPr>
              <w:t>156</w:t>
            </w:r>
          </w:p>
        </w:tc>
        <w:tc>
          <w:tcPr>
            <w:tcW w:w="1530" w:type="dxa"/>
            <w:tcBorders>
              <w:top w:val="single" w:sz="4" w:space="0" w:color="auto"/>
              <w:left w:val="nil"/>
              <w:bottom w:val="single" w:sz="4" w:space="0" w:color="auto"/>
              <w:right w:val="single" w:sz="4" w:space="0" w:color="auto"/>
            </w:tcBorders>
            <w:shd w:val="clear" w:color="auto" w:fill="auto"/>
            <w:noWrap/>
            <w:vAlign w:val="bottom"/>
          </w:tcPr>
          <w:p w14:paraId="64846E0D"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477EDDB0" w14:textId="77777777"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690B882B" w14:textId="77777777"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A73D4A6" w14:textId="77777777"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48B1EE3F" w14:textId="77777777" w:rsidR="000C4066" w:rsidRPr="00B44A29" w:rsidRDefault="000C4066" w:rsidP="0087696D">
            <w:pPr>
              <w:jc w:val="center"/>
              <w:rPr>
                <w:rFonts w:cs="Calibri"/>
                <w:color w:val="000000"/>
                <w:sz w:val="22"/>
                <w:szCs w:val="22"/>
              </w:rPr>
            </w:pPr>
          </w:p>
        </w:tc>
      </w:tr>
      <w:tr w:rsidR="000C4066" w:rsidRPr="00B44A29" w14:paraId="314B8DD9" w14:textId="77777777" w:rsidTr="006B5FAB">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F7969A" w14:textId="77777777" w:rsidR="000C4066" w:rsidRPr="00B44A29" w:rsidRDefault="000C4066" w:rsidP="0087696D">
            <w:pPr>
              <w:jc w:val="center"/>
              <w:rPr>
                <w:rFonts w:cs="Calibri"/>
                <w:color w:val="000000"/>
                <w:sz w:val="22"/>
                <w:szCs w:val="22"/>
              </w:rPr>
            </w:pPr>
            <w:r w:rsidRPr="00B44A29">
              <w:rPr>
                <w:rFonts w:cs="Calibri"/>
                <w:color w:val="000000"/>
                <w:sz w:val="22"/>
                <w:szCs w:val="22"/>
              </w:rPr>
              <w:t>100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46596664" w14:textId="77777777" w:rsidR="000C4066" w:rsidRPr="00B44A29" w:rsidRDefault="000C4066" w:rsidP="0087696D">
            <w:pPr>
              <w:jc w:val="center"/>
              <w:rPr>
                <w:rFonts w:cs="Calibri"/>
                <w:color w:val="000000"/>
                <w:sz w:val="22"/>
                <w:szCs w:val="22"/>
              </w:rPr>
            </w:pPr>
            <w:r w:rsidRPr="00B44A29">
              <w:rPr>
                <w:rFonts w:cs="Calibri"/>
                <w:color w:val="000000"/>
                <w:sz w:val="22"/>
                <w:szCs w:val="22"/>
              </w:rPr>
              <w:t>157</w:t>
            </w:r>
          </w:p>
        </w:tc>
        <w:tc>
          <w:tcPr>
            <w:tcW w:w="1530" w:type="dxa"/>
            <w:tcBorders>
              <w:top w:val="single" w:sz="4" w:space="0" w:color="auto"/>
              <w:left w:val="nil"/>
              <w:bottom w:val="single" w:sz="4" w:space="0" w:color="auto"/>
              <w:right w:val="single" w:sz="4" w:space="0" w:color="auto"/>
            </w:tcBorders>
            <w:shd w:val="clear" w:color="auto" w:fill="auto"/>
            <w:noWrap/>
            <w:vAlign w:val="bottom"/>
          </w:tcPr>
          <w:p w14:paraId="6EB9D900"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6AC6CA8F" w14:textId="77777777"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6755D000" w14:textId="77777777"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62197A2C" w14:textId="77777777"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0670D297" w14:textId="77777777" w:rsidR="000C4066" w:rsidRPr="00B44A29" w:rsidRDefault="000C4066" w:rsidP="0087696D">
            <w:pPr>
              <w:jc w:val="center"/>
              <w:rPr>
                <w:rFonts w:cs="Calibri"/>
                <w:color w:val="000000"/>
                <w:sz w:val="22"/>
                <w:szCs w:val="22"/>
              </w:rPr>
            </w:pPr>
          </w:p>
        </w:tc>
      </w:tr>
      <w:tr w:rsidR="000C4066" w:rsidRPr="00B44A29" w14:paraId="714978D9" w14:textId="77777777" w:rsidTr="006B5FAB">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8D9101" w14:textId="77777777" w:rsidR="000C4066" w:rsidRPr="00B44A29" w:rsidRDefault="000C4066" w:rsidP="009F781C">
            <w:pPr>
              <w:jc w:val="center"/>
              <w:rPr>
                <w:rFonts w:cs="Calibri"/>
                <w:color w:val="000000"/>
                <w:sz w:val="22"/>
                <w:szCs w:val="22"/>
              </w:rPr>
            </w:pPr>
            <w:r w:rsidRPr="00B44A29">
              <w:rPr>
                <w:rFonts w:cs="Calibri"/>
                <w:color w:val="000000"/>
                <w:sz w:val="22"/>
                <w:szCs w:val="22"/>
              </w:rPr>
              <w:t>255</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06ABAFEB" w14:textId="01A235F6" w:rsidR="000C4066" w:rsidRPr="00B44A29" w:rsidRDefault="009F781C" w:rsidP="009F781C">
            <w:pPr>
              <w:jc w:val="center"/>
              <w:rPr>
                <w:rFonts w:cs="Calibri"/>
                <w:color w:val="000000"/>
                <w:sz w:val="22"/>
                <w:szCs w:val="22"/>
              </w:rPr>
            </w:pPr>
            <w:r w:rsidRPr="00B44A29">
              <w:rPr>
                <w:rFonts w:cs="Calibri"/>
                <w:color w:val="000000"/>
                <w:sz w:val="22"/>
                <w:szCs w:val="22"/>
              </w:rPr>
              <w:t>100</w:t>
            </w:r>
          </w:p>
        </w:tc>
        <w:tc>
          <w:tcPr>
            <w:tcW w:w="1530" w:type="dxa"/>
            <w:tcBorders>
              <w:top w:val="single" w:sz="4" w:space="0" w:color="auto"/>
              <w:left w:val="nil"/>
              <w:bottom w:val="single" w:sz="4" w:space="0" w:color="auto"/>
              <w:right w:val="single" w:sz="4" w:space="0" w:color="auto"/>
            </w:tcBorders>
            <w:shd w:val="clear" w:color="auto" w:fill="auto"/>
            <w:noWrap/>
            <w:vAlign w:val="bottom"/>
          </w:tcPr>
          <w:p w14:paraId="03887648"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252E6C91" w14:textId="19D32252" w:rsidR="000C4066" w:rsidRPr="00B44A29" w:rsidRDefault="000C4066" w:rsidP="009F781C">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0107CA4D" w14:textId="09263530" w:rsidR="000C4066" w:rsidRPr="00B44A29" w:rsidRDefault="000C4066" w:rsidP="009F781C">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22E8945C" w14:textId="7375CC29" w:rsidR="000C4066" w:rsidRPr="00B44A29" w:rsidRDefault="000C4066" w:rsidP="009F781C">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4F906397" w14:textId="3B6381C2" w:rsidR="000C4066" w:rsidRPr="00B44A29" w:rsidRDefault="000C4066" w:rsidP="009F781C">
            <w:pPr>
              <w:jc w:val="center"/>
              <w:rPr>
                <w:rFonts w:cs="Calibri"/>
                <w:color w:val="000000"/>
                <w:sz w:val="22"/>
                <w:szCs w:val="22"/>
              </w:rPr>
            </w:pPr>
          </w:p>
        </w:tc>
      </w:tr>
      <w:tr w:rsidR="000C4066" w:rsidRPr="00B44A29" w14:paraId="437CB443" w14:textId="77777777" w:rsidTr="006B5FAB">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E0F06" w14:textId="77777777" w:rsidR="000C4066" w:rsidRPr="00B44A29" w:rsidRDefault="000C4066" w:rsidP="0087696D">
            <w:pPr>
              <w:jc w:val="center"/>
              <w:rPr>
                <w:rFonts w:cs="Calibri"/>
                <w:color w:val="000000"/>
                <w:sz w:val="22"/>
                <w:szCs w:val="22"/>
              </w:rPr>
            </w:pPr>
            <w:r w:rsidRPr="00B44A29">
              <w:rPr>
                <w:rFonts w:cs="Calibri"/>
                <w:color w:val="000000"/>
                <w:sz w:val="22"/>
                <w:szCs w:val="22"/>
              </w:rPr>
              <w:t>255</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72832C1F" w14:textId="77777777" w:rsidR="000C4066" w:rsidRPr="00B44A29" w:rsidRDefault="000C4066" w:rsidP="0087696D">
            <w:pPr>
              <w:jc w:val="center"/>
              <w:rPr>
                <w:rFonts w:cs="Calibri"/>
                <w:color w:val="000000"/>
                <w:sz w:val="22"/>
                <w:szCs w:val="22"/>
              </w:rPr>
            </w:pPr>
            <w:r w:rsidRPr="00B44A29">
              <w:rPr>
                <w:rFonts w:cs="Calibri"/>
                <w:color w:val="000000"/>
                <w:sz w:val="22"/>
                <w:szCs w:val="22"/>
              </w:rPr>
              <w:t>10</w:t>
            </w:r>
          </w:p>
        </w:tc>
        <w:tc>
          <w:tcPr>
            <w:tcW w:w="1530" w:type="dxa"/>
            <w:tcBorders>
              <w:top w:val="single" w:sz="4" w:space="0" w:color="auto"/>
              <w:left w:val="nil"/>
              <w:bottom w:val="single" w:sz="4" w:space="0" w:color="auto"/>
              <w:right w:val="single" w:sz="4" w:space="0" w:color="auto"/>
            </w:tcBorders>
            <w:shd w:val="clear" w:color="auto" w:fill="auto"/>
            <w:noWrap/>
            <w:vAlign w:val="bottom"/>
          </w:tcPr>
          <w:p w14:paraId="2D40A463"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23EF3F03" w14:textId="77777777"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2C510FC9" w14:textId="77777777"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CD7669D" w14:textId="77777777"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2E8871A6" w14:textId="77777777" w:rsidR="000C4066" w:rsidRPr="00B44A29" w:rsidRDefault="000C4066" w:rsidP="0087696D">
            <w:pPr>
              <w:jc w:val="center"/>
              <w:rPr>
                <w:rFonts w:cs="Calibri"/>
                <w:color w:val="000000"/>
                <w:sz w:val="22"/>
                <w:szCs w:val="22"/>
              </w:rPr>
            </w:pPr>
          </w:p>
        </w:tc>
      </w:tr>
      <w:tr w:rsidR="000C4066" w:rsidRPr="00B44A29" w14:paraId="62F8E596" w14:textId="77777777" w:rsidTr="006B5FAB">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C48B5" w14:textId="77777777" w:rsidR="000C4066" w:rsidRPr="00B44A29" w:rsidRDefault="000C4066" w:rsidP="0087696D">
            <w:pPr>
              <w:jc w:val="center"/>
              <w:rPr>
                <w:rFonts w:cs="Calibri"/>
                <w:color w:val="000000"/>
                <w:sz w:val="22"/>
                <w:szCs w:val="22"/>
              </w:rPr>
            </w:pPr>
            <w:r w:rsidRPr="00B44A29">
              <w:rPr>
                <w:rFonts w:cs="Calibri"/>
                <w:color w:val="000000"/>
                <w:sz w:val="22"/>
                <w:szCs w:val="22"/>
              </w:rPr>
              <w:t>25,500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321DFD7B" w14:textId="77777777" w:rsidR="000C4066" w:rsidRPr="00B44A29" w:rsidRDefault="000C4066" w:rsidP="0087696D">
            <w:pPr>
              <w:jc w:val="center"/>
              <w:rPr>
                <w:rFonts w:cs="Calibri"/>
                <w:color w:val="000000"/>
                <w:sz w:val="22"/>
                <w:szCs w:val="22"/>
              </w:rPr>
            </w:pPr>
            <w:r w:rsidRPr="00B44A29">
              <w:rPr>
                <w:rFonts w:cs="Calibri"/>
                <w:color w:val="000000"/>
                <w:sz w:val="22"/>
                <w:szCs w:val="22"/>
              </w:rPr>
              <w:t>25,500</w:t>
            </w:r>
          </w:p>
        </w:tc>
        <w:tc>
          <w:tcPr>
            <w:tcW w:w="1530" w:type="dxa"/>
            <w:tcBorders>
              <w:top w:val="single" w:sz="4" w:space="0" w:color="auto"/>
              <w:left w:val="nil"/>
              <w:bottom w:val="single" w:sz="4" w:space="0" w:color="auto"/>
              <w:right w:val="single" w:sz="4" w:space="0" w:color="auto"/>
            </w:tcBorders>
            <w:shd w:val="clear" w:color="auto" w:fill="auto"/>
            <w:noWrap/>
            <w:vAlign w:val="bottom"/>
          </w:tcPr>
          <w:p w14:paraId="4392143A"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561EC5EB" w14:textId="77777777"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759BA1D5" w14:textId="77777777"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6E9C63EF" w14:textId="77777777"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00B2B5E6" w14:textId="77777777" w:rsidR="000C4066" w:rsidRPr="00B44A29" w:rsidRDefault="000C4066" w:rsidP="0087696D">
            <w:pPr>
              <w:jc w:val="center"/>
              <w:rPr>
                <w:rFonts w:cs="Calibri"/>
                <w:color w:val="000000"/>
                <w:sz w:val="22"/>
                <w:szCs w:val="22"/>
              </w:rPr>
            </w:pPr>
          </w:p>
        </w:tc>
      </w:tr>
      <w:tr w:rsidR="000C4066" w:rsidRPr="00B44A29" w14:paraId="14274DAF" w14:textId="77777777" w:rsidTr="006B5FAB">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C8BB5" w14:textId="77777777" w:rsidR="000C4066" w:rsidRPr="00B44A29" w:rsidRDefault="000C4066" w:rsidP="0087696D">
            <w:pPr>
              <w:jc w:val="center"/>
              <w:rPr>
                <w:rFonts w:cs="Calibri"/>
                <w:color w:val="000000"/>
                <w:sz w:val="22"/>
                <w:szCs w:val="22"/>
              </w:rPr>
            </w:pPr>
            <w:r w:rsidRPr="00B44A29">
              <w:rPr>
                <w:rFonts w:cs="Calibri"/>
                <w:color w:val="000000"/>
                <w:sz w:val="22"/>
                <w:szCs w:val="22"/>
              </w:rPr>
              <w:t>20,000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07D84007" w14:textId="77777777" w:rsidR="000C4066" w:rsidRPr="00B44A29" w:rsidRDefault="000C4066" w:rsidP="0087696D">
            <w:pPr>
              <w:jc w:val="center"/>
              <w:rPr>
                <w:rFonts w:cs="Calibri"/>
                <w:color w:val="000000"/>
                <w:sz w:val="22"/>
                <w:szCs w:val="22"/>
              </w:rPr>
            </w:pPr>
            <w:r w:rsidRPr="00B44A29">
              <w:rPr>
                <w:rFonts w:cs="Calibri"/>
                <w:color w:val="000000"/>
                <w:sz w:val="22"/>
                <w:szCs w:val="22"/>
              </w:rPr>
              <w:t>12,767</w:t>
            </w:r>
          </w:p>
        </w:tc>
        <w:tc>
          <w:tcPr>
            <w:tcW w:w="1530" w:type="dxa"/>
            <w:tcBorders>
              <w:top w:val="single" w:sz="4" w:space="0" w:color="auto"/>
              <w:left w:val="nil"/>
              <w:bottom w:val="single" w:sz="4" w:space="0" w:color="auto"/>
              <w:right w:val="single" w:sz="4" w:space="0" w:color="auto"/>
            </w:tcBorders>
            <w:shd w:val="clear" w:color="auto" w:fill="auto"/>
            <w:noWrap/>
            <w:vAlign w:val="bottom"/>
          </w:tcPr>
          <w:p w14:paraId="0E1CF289"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07913446" w14:textId="77777777"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688F09A0" w14:textId="77777777"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52713D6A" w14:textId="77777777"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5D4DFE72" w14:textId="77777777" w:rsidR="000C4066" w:rsidRPr="00B44A29" w:rsidRDefault="000C4066" w:rsidP="0087696D">
            <w:pPr>
              <w:jc w:val="center"/>
              <w:rPr>
                <w:rFonts w:cs="Calibri"/>
                <w:color w:val="000000"/>
                <w:sz w:val="22"/>
                <w:szCs w:val="22"/>
              </w:rPr>
            </w:pPr>
          </w:p>
        </w:tc>
      </w:tr>
      <w:tr w:rsidR="000C4066" w:rsidRPr="00B44A29" w14:paraId="4D572767" w14:textId="77777777" w:rsidTr="006B5FAB">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DBE620" w14:textId="77777777" w:rsidR="000C4066" w:rsidRPr="00B44A29" w:rsidRDefault="000C4066" w:rsidP="0087696D">
            <w:pPr>
              <w:jc w:val="center"/>
              <w:rPr>
                <w:rFonts w:cs="Calibri"/>
                <w:color w:val="000000"/>
                <w:sz w:val="22"/>
                <w:szCs w:val="22"/>
              </w:rPr>
            </w:pPr>
            <w:r w:rsidRPr="00B44A29">
              <w:rPr>
                <w:rFonts w:cs="Calibri"/>
                <w:color w:val="000000"/>
                <w:sz w:val="22"/>
                <w:szCs w:val="22"/>
              </w:rPr>
              <w:t>20,000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09183245" w14:textId="77777777" w:rsidR="000C4066" w:rsidRPr="00B44A29" w:rsidRDefault="000C4066" w:rsidP="0087696D">
            <w:pPr>
              <w:jc w:val="center"/>
              <w:rPr>
                <w:rFonts w:cs="Calibri"/>
                <w:color w:val="000000"/>
                <w:sz w:val="22"/>
                <w:szCs w:val="22"/>
              </w:rPr>
            </w:pPr>
            <w:r w:rsidRPr="00B44A29">
              <w:rPr>
                <w:rFonts w:cs="Calibri"/>
                <w:color w:val="000000"/>
                <w:sz w:val="22"/>
                <w:szCs w:val="22"/>
              </w:rPr>
              <w:t>12,768</w:t>
            </w:r>
          </w:p>
        </w:tc>
        <w:tc>
          <w:tcPr>
            <w:tcW w:w="1530" w:type="dxa"/>
            <w:tcBorders>
              <w:top w:val="single" w:sz="4" w:space="0" w:color="auto"/>
              <w:left w:val="nil"/>
              <w:bottom w:val="single" w:sz="4" w:space="0" w:color="auto"/>
              <w:right w:val="single" w:sz="4" w:space="0" w:color="auto"/>
            </w:tcBorders>
            <w:shd w:val="clear" w:color="auto" w:fill="auto"/>
            <w:noWrap/>
            <w:vAlign w:val="bottom"/>
          </w:tcPr>
          <w:p w14:paraId="004D2FFA"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2C36320F" w14:textId="77777777"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362B31AF" w14:textId="77777777"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21DCC55" w14:textId="77777777"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3C34B6D7" w14:textId="77777777" w:rsidR="000C4066" w:rsidRPr="00B44A29" w:rsidRDefault="000C4066" w:rsidP="0087696D">
            <w:pPr>
              <w:jc w:val="center"/>
              <w:rPr>
                <w:rFonts w:cs="Calibri"/>
                <w:color w:val="000000"/>
                <w:sz w:val="22"/>
                <w:szCs w:val="22"/>
              </w:rPr>
            </w:pPr>
          </w:p>
        </w:tc>
      </w:tr>
      <w:tr w:rsidR="000C4066" w:rsidRPr="00B44A29" w14:paraId="4217C6AB" w14:textId="77777777" w:rsidTr="006B5FAB">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8F7755" w14:textId="77777777" w:rsidR="000C4066" w:rsidRPr="00B44A29" w:rsidRDefault="000C4066" w:rsidP="0087696D">
            <w:pPr>
              <w:jc w:val="center"/>
              <w:rPr>
                <w:rFonts w:cs="Calibri"/>
                <w:color w:val="000000"/>
                <w:sz w:val="22"/>
                <w:szCs w:val="22"/>
              </w:rPr>
            </w:pPr>
            <w:r w:rsidRPr="00B44A29">
              <w:rPr>
                <w:rFonts w:cs="Calibri"/>
                <w:color w:val="000000"/>
                <w:sz w:val="22"/>
                <w:szCs w:val="22"/>
              </w:rPr>
              <w:t>20,000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51E1B458" w14:textId="77777777" w:rsidR="000C4066" w:rsidRPr="00B44A29" w:rsidRDefault="000C4066" w:rsidP="0087696D">
            <w:pPr>
              <w:jc w:val="center"/>
              <w:rPr>
                <w:rFonts w:cs="Calibri"/>
                <w:color w:val="000000"/>
                <w:sz w:val="22"/>
                <w:szCs w:val="22"/>
              </w:rPr>
            </w:pPr>
            <w:r w:rsidRPr="00B44A29">
              <w:rPr>
                <w:rFonts w:cs="Calibri"/>
                <w:color w:val="000000"/>
                <w:sz w:val="22"/>
                <w:szCs w:val="22"/>
              </w:rPr>
              <w:t>12,769</w:t>
            </w:r>
          </w:p>
        </w:tc>
        <w:tc>
          <w:tcPr>
            <w:tcW w:w="1530" w:type="dxa"/>
            <w:tcBorders>
              <w:top w:val="single" w:sz="4" w:space="0" w:color="auto"/>
              <w:left w:val="nil"/>
              <w:bottom w:val="single" w:sz="4" w:space="0" w:color="auto"/>
              <w:right w:val="single" w:sz="4" w:space="0" w:color="auto"/>
            </w:tcBorders>
            <w:shd w:val="clear" w:color="auto" w:fill="auto"/>
            <w:noWrap/>
            <w:vAlign w:val="bottom"/>
          </w:tcPr>
          <w:p w14:paraId="5AD08436"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0C6CE935" w14:textId="77777777"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493B44B6" w14:textId="77777777"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01C7C546" w14:textId="77777777"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67E7C906" w14:textId="77777777" w:rsidR="000C4066" w:rsidRPr="00B44A29" w:rsidRDefault="000C4066" w:rsidP="0087696D">
            <w:pPr>
              <w:jc w:val="center"/>
              <w:rPr>
                <w:rFonts w:cs="Calibri"/>
                <w:color w:val="000000"/>
                <w:sz w:val="22"/>
                <w:szCs w:val="22"/>
              </w:rPr>
            </w:pPr>
          </w:p>
        </w:tc>
      </w:tr>
      <w:tr w:rsidR="000C4066" w:rsidRPr="00B44A29" w14:paraId="42BF0384" w14:textId="77777777" w:rsidTr="006B5FAB">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2D76A6" w14:textId="77777777" w:rsidR="000C4066" w:rsidRPr="00B44A29" w:rsidRDefault="000C4066" w:rsidP="0087696D">
            <w:pPr>
              <w:jc w:val="center"/>
              <w:rPr>
                <w:rFonts w:cs="Calibri"/>
                <w:color w:val="000000"/>
                <w:sz w:val="22"/>
                <w:szCs w:val="22"/>
              </w:rPr>
            </w:pPr>
            <w:r w:rsidRPr="00B44A29">
              <w:rPr>
                <w:rFonts w:cs="Calibri"/>
                <w:color w:val="000000"/>
                <w:sz w:val="22"/>
                <w:szCs w:val="22"/>
              </w:rPr>
              <w:t>20,000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5C2D80B1" w14:textId="77777777" w:rsidR="000C4066" w:rsidRPr="00B44A29" w:rsidRDefault="000C4066" w:rsidP="0087696D">
            <w:pPr>
              <w:jc w:val="center"/>
              <w:rPr>
                <w:rFonts w:cs="Calibri"/>
                <w:color w:val="000000"/>
                <w:sz w:val="22"/>
                <w:szCs w:val="22"/>
              </w:rPr>
            </w:pPr>
            <w:r w:rsidRPr="00B44A29">
              <w:rPr>
                <w:rFonts w:cs="Calibri"/>
                <w:color w:val="000000"/>
                <w:sz w:val="22"/>
                <w:szCs w:val="22"/>
              </w:rPr>
              <w:t>12,770</w:t>
            </w:r>
          </w:p>
        </w:tc>
        <w:tc>
          <w:tcPr>
            <w:tcW w:w="1530" w:type="dxa"/>
            <w:tcBorders>
              <w:top w:val="single" w:sz="4" w:space="0" w:color="auto"/>
              <w:left w:val="nil"/>
              <w:bottom w:val="single" w:sz="4" w:space="0" w:color="auto"/>
              <w:right w:val="single" w:sz="4" w:space="0" w:color="auto"/>
            </w:tcBorders>
            <w:shd w:val="clear" w:color="auto" w:fill="auto"/>
            <w:noWrap/>
            <w:vAlign w:val="bottom"/>
          </w:tcPr>
          <w:p w14:paraId="58AEDD97"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4777DB26" w14:textId="77777777"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5C1F0CDB" w14:textId="77777777"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2E3D1569" w14:textId="77777777"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786B2D8A" w14:textId="77777777" w:rsidR="000C4066" w:rsidRPr="00B44A29" w:rsidRDefault="000C4066" w:rsidP="0087696D">
            <w:pPr>
              <w:jc w:val="center"/>
              <w:rPr>
                <w:rFonts w:cs="Calibri"/>
                <w:color w:val="000000"/>
                <w:sz w:val="22"/>
                <w:szCs w:val="22"/>
              </w:rPr>
            </w:pPr>
          </w:p>
        </w:tc>
      </w:tr>
      <w:tr w:rsidR="000C4066" w:rsidRPr="00B44A29" w14:paraId="39640131" w14:textId="77777777" w:rsidTr="006B5FAB">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6A683" w14:textId="77777777" w:rsidR="000C4066" w:rsidRPr="00B44A29" w:rsidRDefault="000C4066" w:rsidP="0087696D">
            <w:pPr>
              <w:jc w:val="center"/>
              <w:rPr>
                <w:rFonts w:cs="Calibri"/>
                <w:color w:val="000000"/>
                <w:sz w:val="22"/>
                <w:szCs w:val="22"/>
              </w:rPr>
            </w:pPr>
            <w:r w:rsidRPr="00B44A29">
              <w:rPr>
                <w:rFonts w:cs="Calibri"/>
                <w:color w:val="000000"/>
                <w:sz w:val="22"/>
                <w:szCs w:val="22"/>
              </w:rPr>
              <w:t>1,000,000, 000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755EB4F8" w14:textId="77777777" w:rsidR="000C4066" w:rsidRPr="00B44A29" w:rsidRDefault="000C4066" w:rsidP="0087696D">
            <w:pPr>
              <w:jc w:val="center"/>
              <w:rPr>
                <w:rFonts w:cs="Calibri"/>
                <w:color w:val="000000"/>
                <w:sz w:val="22"/>
                <w:szCs w:val="22"/>
              </w:rPr>
            </w:pPr>
            <w:r w:rsidRPr="00B44A29">
              <w:rPr>
                <w:rFonts w:cs="Calibri"/>
                <w:color w:val="000000"/>
                <w:sz w:val="22"/>
                <w:szCs w:val="22"/>
              </w:rPr>
              <w:t>1,000,000, 000</w:t>
            </w:r>
          </w:p>
        </w:tc>
        <w:tc>
          <w:tcPr>
            <w:tcW w:w="1530" w:type="dxa"/>
            <w:tcBorders>
              <w:top w:val="single" w:sz="4" w:space="0" w:color="auto"/>
              <w:left w:val="nil"/>
              <w:bottom w:val="single" w:sz="4" w:space="0" w:color="auto"/>
              <w:right w:val="single" w:sz="4" w:space="0" w:color="auto"/>
            </w:tcBorders>
            <w:shd w:val="clear" w:color="auto" w:fill="auto"/>
            <w:noWrap/>
            <w:vAlign w:val="bottom"/>
          </w:tcPr>
          <w:p w14:paraId="4D5195F0"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4DF1FE2A" w14:textId="77777777"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57B07343" w14:textId="77777777"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2742C1A9" w14:textId="77777777"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470C2E96" w14:textId="77777777" w:rsidR="000C4066" w:rsidRPr="00B44A29" w:rsidRDefault="000C4066" w:rsidP="0087696D">
            <w:pPr>
              <w:jc w:val="center"/>
              <w:rPr>
                <w:rFonts w:cs="Calibri"/>
                <w:color w:val="000000"/>
                <w:sz w:val="22"/>
                <w:szCs w:val="22"/>
              </w:rPr>
            </w:pPr>
          </w:p>
        </w:tc>
      </w:tr>
      <w:tr w:rsidR="000C4066" w:rsidRPr="00B44A29" w14:paraId="34F4788C" w14:textId="77777777" w:rsidTr="006B5FAB">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8E8054" w14:textId="77777777" w:rsidR="000C4066" w:rsidRPr="00B44A29" w:rsidRDefault="000C4066" w:rsidP="0087696D">
            <w:pPr>
              <w:jc w:val="center"/>
              <w:rPr>
                <w:rFonts w:cs="Calibri"/>
                <w:color w:val="000000"/>
                <w:sz w:val="22"/>
                <w:szCs w:val="22"/>
              </w:rPr>
            </w:pPr>
            <w:r w:rsidRPr="00B44A29">
              <w:rPr>
                <w:rFonts w:cs="Calibri"/>
                <w:color w:val="000000"/>
                <w:sz w:val="22"/>
                <w:szCs w:val="22"/>
              </w:rPr>
              <w:t>2,000,000, 000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11DDF3F4" w14:textId="77777777" w:rsidR="000C4066" w:rsidRPr="00B44A29" w:rsidRDefault="000C4066" w:rsidP="0087696D">
            <w:pPr>
              <w:jc w:val="center"/>
              <w:rPr>
                <w:rFonts w:cs="Calibri"/>
                <w:color w:val="000000"/>
                <w:sz w:val="22"/>
                <w:szCs w:val="22"/>
              </w:rPr>
            </w:pPr>
            <w:r w:rsidRPr="00B44A29">
              <w:rPr>
                <w:rFonts w:cs="Calibri"/>
                <w:color w:val="000000"/>
                <w:sz w:val="22"/>
                <w:szCs w:val="22"/>
              </w:rPr>
              <w:t>147,483, 649</w:t>
            </w:r>
          </w:p>
        </w:tc>
        <w:tc>
          <w:tcPr>
            <w:tcW w:w="1530" w:type="dxa"/>
            <w:tcBorders>
              <w:top w:val="single" w:sz="4" w:space="0" w:color="auto"/>
              <w:left w:val="nil"/>
              <w:bottom w:val="single" w:sz="4" w:space="0" w:color="auto"/>
              <w:right w:val="single" w:sz="4" w:space="0" w:color="auto"/>
            </w:tcBorders>
            <w:shd w:val="clear" w:color="auto" w:fill="auto"/>
            <w:noWrap/>
            <w:vAlign w:val="bottom"/>
          </w:tcPr>
          <w:p w14:paraId="0AE49E87"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7FA24E12" w14:textId="77777777"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109A0F1D" w14:textId="77777777"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014287B5" w14:textId="77777777"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705CD8C2" w14:textId="77777777" w:rsidR="000C4066" w:rsidRPr="00B44A29" w:rsidRDefault="000C4066" w:rsidP="0087696D">
            <w:pPr>
              <w:jc w:val="center"/>
              <w:rPr>
                <w:rFonts w:cs="Calibri"/>
                <w:color w:val="000000"/>
                <w:sz w:val="22"/>
                <w:szCs w:val="22"/>
              </w:rPr>
            </w:pPr>
          </w:p>
        </w:tc>
      </w:tr>
      <w:tr w:rsidR="000C4066" w:rsidRPr="00B44A29" w14:paraId="3DE1ED7F" w14:textId="77777777" w:rsidTr="006B5FAB">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C171CC" w14:textId="77777777" w:rsidR="000C4066" w:rsidRPr="00B44A29" w:rsidRDefault="000C4066" w:rsidP="0087696D">
            <w:pPr>
              <w:jc w:val="center"/>
              <w:rPr>
                <w:rFonts w:cs="Calibri"/>
                <w:color w:val="000000"/>
                <w:sz w:val="22"/>
                <w:szCs w:val="22"/>
              </w:rPr>
            </w:pPr>
            <w:r w:rsidRPr="00B44A29">
              <w:rPr>
                <w:rFonts w:cs="Calibri"/>
                <w:color w:val="000000"/>
                <w:sz w:val="22"/>
                <w:szCs w:val="22"/>
              </w:rPr>
              <w:t>2,000,000,000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07342CFC" w14:textId="4F8EF81C" w:rsidR="000C4066" w:rsidRPr="00B44A29" w:rsidRDefault="009F781C" w:rsidP="0087696D">
            <w:pPr>
              <w:jc w:val="center"/>
              <w:rPr>
                <w:rFonts w:cs="Calibri"/>
                <w:color w:val="000000"/>
                <w:sz w:val="22"/>
                <w:szCs w:val="22"/>
              </w:rPr>
            </w:pPr>
            <w:r w:rsidRPr="00B44A29">
              <w:rPr>
                <w:rFonts w:cs="Calibri"/>
                <w:color w:val="000000"/>
                <w:sz w:val="22"/>
                <w:szCs w:val="22"/>
              </w:rPr>
              <w:t>147483649</w:t>
            </w:r>
          </w:p>
        </w:tc>
        <w:tc>
          <w:tcPr>
            <w:tcW w:w="1530" w:type="dxa"/>
            <w:tcBorders>
              <w:top w:val="single" w:sz="4" w:space="0" w:color="auto"/>
              <w:left w:val="nil"/>
              <w:bottom w:val="single" w:sz="4" w:space="0" w:color="auto"/>
              <w:right w:val="single" w:sz="4" w:space="0" w:color="auto"/>
            </w:tcBorders>
            <w:shd w:val="clear" w:color="auto" w:fill="auto"/>
            <w:noWrap/>
            <w:vAlign w:val="bottom"/>
          </w:tcPr>
          <w:p w14:paraId="77AE80E2" w14:textId="13EC50BB" w:rsidR="000C4066" w:rsidRPr="00B44A29" w:rsidRDefault="009F781C" w:rsidP="009F781C">
            <w:pPr>
              <w:rPr>
                <w:rFonts w:cs="Calibri"/>
                <w:color w:val="000000"/>
                <w:sz w:val="22"/>
                <w:szCs w:val="22"/>
              </w:rPr>
            </w:pPr>
            <w:r w:rsidRPr="00B44A29">
              <w:rPr>
                <w:rFonts w:cs="Calibri"/>
                <w:color w:val="000000"/>
                <w:sz w:val="22"/>
                <w:szCs w:val="22"/>
              </w:rPr>
              <w:t>?</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7C9346EC" w14:textId="49428E62"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3914D06F" w14:textId="1895E36D"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6E8D002C" w14:textId="618724A6"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324C8D9F" w14:textId="5DF029F9" w:rsidR="000C4066" w:rsidRPr="00B44A29" w:rsidRDefault="000C4066" w:rsidP="0087696D">
            <w:pPr>
              <w:rPr>
                <w:rFonts w:cs="Calibri"/>
                <w:color w:val="000000"/>
                <w:sz w:val="22"/>
                <w:szCs w:val="22"/>
              </w:rPr>
            </w:pPr>
          </w:p>
        </w:tc>
      </w:tr>
    </w:tbl>
    <w:p w14:paraId="70B1BF3B" w14:textId="63562152" w:rsidR="009F781C" w:rsidRPr="00B44A29" w:rsidRDefault="009F781C" w:rsidP="000C4066"/>
    <w:p w14:paraId="7A493814" w14:textId="298914C1" w:rsidR="009F781C" w:rsidRPr="006B5FAB" w:rsidRDefault="009F781C" w:rsidP="006B5FAB">
      <w:pPr>
        <w:spacing w:after="120"/>
        <w:jc w:val="center"/>
        <w:rPr>
          <w:b/>
          <w:sz w:val="22"/>
        </w:rPr>
      </w:pPr>
      <w:r w:rsidRPr="006B5FAB">
        <w:rPr>
          <w:b/>
          <w:sz w:val="22"/>
        </w:rPr>
        <w:t xml:space="preserve">Table </w:t>
      </w:r>
      <w:r w:rsidR="00580443">
        <w:rPr>
          <w:b/>
          <w:sz w:val="22"/>
        </w:rPr>
        <w:t>5</w:t>
      </w:r>
      <w:r w:rsidRPr="006B5FAB">
        <w:rPr>
          <w:b/>
          <w:sz w:val="22"/>
        </w:rPr>
        <w:t>-1b.</w:t>
      </w:r>
      <w:r w:rsidR="006B5FAB" w:rsidRPr="006B5FAB">
        <w:rPr>
          <w:b/>
          <w:sz w:val="22"/>
        </w:rPr>
        <w:t xml:space="preserve"> – Addition Errors with BYTE and LONG Data Types</w:t>
      </w:r>
    </w:p>
    <w:tbl>
      <w:tblPr>
        <w:tblW w:w="10342" w:type="dxa"/>
        <w:tblInd w:w="93" w:type="dxa"/>
        <w:tblLayout w:type="fixed"/>
        <w:tblLook w:val="04A0" w:firstRow="1" w:lastRow="0" w:firstColumn="1" w:lastColumn="0" w:noHBand="0" w:noVBand="1"/>
      </w:tblPr>
      <w:tblGrid>
        <w:gridCol w:w="1162"/>
        <w:gridCol w:w="1260"/>
        <w:gridCol w:w="1530"/>
        <w:gridCol w:w="990"/>
        <w:gridCol w:w="1078"/>
        <w:gridCol w:w="1442"/>
        <w:gridCol w:w="1440"/>
        <w:gridCol w:w="1440"/>
      </w:tblGrid>
      <w:tr w:rsidR="006B5FAB" w:rsidRPr="00B44A29" w14:paraId="5BFE33D5" w14:textId="77777777" w:rsidTr="006B5FAB">
        <w:trPr>
          <w:trHeight w:val="576"/>
        </w:trPr>
        <w:tc>
          <w:tcPr>
            <w:tcW w:w="116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3E5181" w14:textId="77777777" w:rsidR="006B5FAB" w:rsidRPr="00B44A29" w:rsidRDefault="006B5FAB" w:rsidP="00447202">
            <w:pPr>
              <w:jc w:val="center"/>
              <w:rPr>
                <w:rFonts w:cs="Calibri"/>
                <w:color w:val="000000"/>
                <w:sz w:val="22"/>
                <w:szCs w:val="22"/>
              </w:rPr>
            </w:pPr>
            <w:r w:rsidRPr="00B44A29">
              <w:rPr>
                <w:rFonts w:cs="Calibri"/>
                <w:color w:val="000000"/>
                <w:sz w:val="22"/>
                <w:szCs w:val="22"/>
              </w:rPr>
              <w:t xml:space="preserve">input </w:t>
            </w:r>
            <w:r w:rsidRPr="00B44A29">
              <w:rPr>
                <w:rFonts w:cs="Calibri"/>
                <w:color w:val="000000"/>
                <w:sz w:val="22"/>
                <w:szCs w:val="22"/>
              </w:rPr>
              <w:br/>
              <w:t>a</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59207C19" w14:textId="5473A41B" w:rsidR="006B5FAB" w:rsidRPr="00B44A29" w:rsidRDefault="006B5FAB" w:rsidP="009F781C">
            <w:pPr>
              <w:jc w:val="center"/>
              <w:rPr>
                <w:rFonts w:cs="Calibri"/>
                <w:color w:val="000000"/>
                <w:sz w:val="22"/>
                <w:szCs w:val="22"/>
              </w:rPr>
            </w:pPr>
            <w:r w:rsidRPr="00B44A29">
              <w:rPr>
                <w:rFonts w:cs="Calibri"/>
                <w:color w:val="000000"/>
                <w:sz w:val="22"/>
                <w:szCs w:val="22"/>
              </w:rPr>
              <w:t>Find Positive number b</w:t>
            </w:r>
          </w:p>
          <w:p w14:paraId="08C962DF" w14:textId="3B4B8EF4" w:rsidR="006B5FAB" w:rsidRPr="00B44A29" w:rsidRDefault="006B5FAB" w:rsidP="009F781C">
            <w:pPr>
              <w:jc w:val="center"/>
              <w:rPr>
                <w:rFonts w:cs="Calibri"/>
                <w:color w:val="000000"/>
                <w:sz w:val="22"/>
                <w:szCs w:val="22"/>
              </w:rPr>
            </w:pP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30E2CC29" w14:textId="1B17016B" w:rsidR="006B5FAB" w:rsidRPr="00B44A29" w:rsidRDefault="006B5FAB" w:rsidP="00447202">
            <w:pPr>
              <w:jc w:val="center"/>
              <w:rPr>
                <w:rFonts w:cs="Calibri"/>
                <w:color w:val="000000"/>
                <w:sz w:val="22"/>
                <w:szCs w:val="22"/>
              </w:rPr>
            </w:pPr>
            <w:r>
              <w:rPr>
                <w:rFonts w:cs="Calibri"/>
                <w:color w:val="000000"/>
                <w:sz w:val="22"/>
                <w:szCs w:val="22"/>
              </w:rPr>
              <w:t>Correct Mathematical Result</w:t>
            </w:r>
            <w:r w:rsidRPr="00B44A29">
              <w:rPr>
                <w:rFonts w:cs="Calibri"/>
                <w:color w:val="000000"/>
                <w:sz w:val="22"/>
                <w:szCs w:val="22"/>
              </w:rPr>
              <w:br/>
            </w:r>
            <w:proofErr w:type="spellStart"/>
            <w:r w:rsidRPr="00B44A29">
              <w:rPr>
                <w:rFonts w:cs="Calibri"/>
                <w:color w:val="000000"/>
                <w:sz w:val="22"/>
                <w:szCs w:val="22"/>
              </w:rPr>
              <w:t>a+b</w:t>
            </w:r>
            <w:proofErr w:type="spellEnd"/>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07BF0A22" w14:textId="77777777" w:rsidR="006B5FAB" w:rsidRPr="00B44A29" w:rsidRDefault="006B5FAB" w:rsidP="00447202">
            <w:pPr>
              <w:jc w:val="center"/>
              <w:rPr>
                <w:rFonts w:cs="Calibri"/>
                <w:color w:val="000000"/>
                <w:sz w:val="22"/>
                <w:szCs w:val="22"/>
              </w:rPr>
            </w:pPr>
            <w:r w:rsidRPr="00B44A29">
              <w:rPr>
                <w:rFonts w:cs="Calibri"/>
                <w:color w:val="000000"/>
                <w:sz w:val="22"/>
                <w:szCs w:val="22"/>
              </w:rPr>
              <w:t>actual result</w:t>
            </w:r>
            <w:r w:rsidRPr="00B44A29">
              <w:rPr>
                <w:rFonts w:cs="Calibri"/>
                <w:color w:val="000000"/>
                <w:sz w:val="22"/>
                <w:szCs w:val="22"/>
              </w:rPr>
              <w:br/>
              <w:t>byte</w:t>
            </w:r>
          </w:p>
        </w:tc>
        <w:tc>
          <w:tcPr>
            <w:tcW w:w="1078" w:type="dxa"/>
            <w:tcBorders>
              <w:top w:val="single" w:sz="4" w:space="0" w:color="auto"/>
              <w:left w:val="nil"/>
              <w:bottom w:val="single" w:sz="4" w:space="0" w:color="auto"/>
              <w:right w:val="single" w:sz="4" w:space="0" w:color="auto"/>
            </w:tcBorders>
            <w:shd w:val="clear" w:color="auto" w:fill="auto"/>
            <w:vAlign w:val="bottom"/>
            <w:hideMark/>
          </w:tcPr>
          <w:p w14:paraId="46F460A4" w14:textId="77777777" w:rsidR="006B5FAB" w:rsidRPr="00B44A29" w:rsidRDefault="006B5FAB" w:rsidP="00447202">
            <w:pPr>
              <w:jc w:val="center"/>
              <w:rPr>
                <w:rFonts w:cs="Calibri"/>
                <w:color w:val="000000"/>
                <w:sz w:val="22"/>
                <w:szCs w:val="22"/>
              </w:rPr>
            </w:pPr>
            <w:r w:rsidRPr="00B44A29">
              <w:rPr>
                <w:rFonts w:cs="Calibri"/>
                <w:color w:val="000000"/>
                <w:sz w:val="22"/>
                <w:szCs w:val="22"/>
              </w:rPr>
              <w:t>actual result</w:t>
            </w:r>
            <w:r w:rsidRPr="00B44A29">
              <w:rPr>
                <w:rFonts w:cs="Calibri"/>
                <w:color w:val="000000"/>
                <w:sz w:val="22"/>
                <w:szCs w:val="22"/>
              </w:rPr>
              <w:br/>
              <w:t>int</w:t>
            </w:r>
          </w:p>
        </w:tc>
        <w:tc>
          <w:tcPr>
            <w:tcW w:w="1442" w:type="dxa"/>
            <w:tcBorders>
              <w:top w:val="single" w:sz="4" w:space="0" w:color="auto"/>
              <w:left w:val="nil"/>
              <w:bottom w:val="single" w:sz="4" w:space="0" w:color="auto"/>
              <w:right w:val="single" w:sz="4" w:space="0" w:color="auto"/>
            </w:tcBorders>
            <w:shd w:val="clear" w:color="auto" w:fill="auto"/>
            <w:vAlign w:val="bottom"/>
            <w:hideMark/>
          </w:tcPr>
          <w:p w14:paraId="282C4673" w14:textId="77777777" w:rsidR="006B5FAB" w:rsidRPr="00B44A29" w:rsidRDefault="006B5FAB" w:rsidP="00447202">
            <w:pPr>
              <w:jc w:val="center"/>
              <w:rPr>
                <w:rFonts w:cs="Calibri"/>
                <w:color w:val="000000"/>
                <w:sz w:val="22"/>
                <w:szCs w:val="22"/>
              </w:rPr>
            </w:pPr>
            <w:r w:rsidRPr="00B44A29">
              <w:rPr>
                <w:rFonts w:cs="Calibri"/>
                <w:color w:val="000000"/>
                <w:sz w:val="22"/>
                <w:szCs w:val="22"/>
              </w:rPr>
              <w:t>actual result</w:t>
            </w:r>
            <w:r w:rsidRPr="00B44A29">
              <w:rPr>
                <w:rFonts w:cs="Calibri"/>
                <w:color w:val="000000"/>
                <w:sz w:val="22"/>
                <w:szCs w:val="22"/>
              </w:rPr>
              <w:br/>
              <w:t>long</w:t>
            </w:r>
          </w:p>
        </w:tc>
        <w:tc>
          <w:tcPr>
            <w:tcW w:w="1440" w:type="dxa"/>
            <w:tcBorders>
              <w:top w:val="single" w:sz="4" w:space="0" w:color="auto"/>
              <w:left w:val="nil"/>
              <w:bottom w:val="single" w:sz="4" w:space="0" w:color="auto"/>
              <w:right w:val="nil"/>
            </w:tcBorders>
          </w:tcPr>
          <w:p w14:paraId="0E598919" w14:textId="77777777" w:rsidR="006B5FAB" w:rsidRPr="00B44A29" w:rsidRDefault="006B5FAB" w:rsidP="00447202">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45977F92" w14:textId="27E4C4AB" w:rsidR="006B5FAB" w:rsidRPr="00B44A29" w:rsidRDefault="006B5FAB" w:rsidP="00447202">
            <w:pPr>
              <w:jc w:val="center"/>
              <w:rPr>
                <w:rFonts w:cs="Calibri"/>
                <w:color w:val="000000"/>
                <w:sz w:val="22"/>
                <w:szCs w:val="22"/>
              </w:rPr>
            </w:pPr>
            <w:r w:rsidRPr="00B44A29">
              <w:rPr>
                <w:rFonts w:cs="Calibri"/>
                <w:color w:val="000000"/>
                <w:sz w:val="22"/>
                <w:szCs w:val="22"/>
              </w:rPr>
              <w:t>actual</w:t>
            </w:r>
          </w:p>
          <w:p w14:paraId="6005DD0D" w14:textId="77777777" w:rsidR="006B5FAB" w:rsidRPr="00B44A29" w:rsidRDefault="006B5FAB" w:rsidP="00447202">
            <w:pPr>
              <w:jc w:val="center"/>
              <w:rPr>
                <w:rFonts w:cs="Calibri"/>
                <w:color w:val="000000"/>
                <w:sz w:val="22"/>
                <w:szCs w:val="22"/>
              </w:rPr>
            </w:pPr>
            <w:r w:rsidRPr="00B44A29">
              <w:rPr>
                <w:rFonts w:cs="Calibri"/>
                <w:color w:val="000000"/>
                <w:sz w:val="22"/>
                <w:szCs w:val="22"/>
              </w:rPr>
              <w:t>result</w:t>
            </w:r>
            <w:r w:rsidRPr="00B44A29">
              <w:rPr>
                <w:rFonts w:cs="Calibri"/>
                <w:color w:val="000000"/>
                <w:sz w:val="22"/>
                <w:szCs w:val="22"/>
              </w:rPr>
              <w:br/>
              <w:t>float</w:t>
            </w:r>
          </w:p>
        </w:tc>
      </w:tr>
      <w:tr w:rsidR="006B5FAB" w:rsidRPr="00B44A29" w14:paraId="27436652" w14:textId="77777777" w:rsidTr="006B5FAB">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F17CEC" w14:textId="77777777" w:rsidR="006B5FAB" w:rsidRPr="00B44A29" w:rsidRDefault="006B5FAB" w:rsidP="00447202">
            <w:pPr>
              <w:jc w:val="center"/>
              <w:rPr>
                <w:rFonts w:cs="Calibri"/>
                <w:color w:val="000000"/>
                <w:sz w:val="22"/>
                <w:szCs w:val="22"/>
              </w:rPr>
            </w:pPr>
            <w:r w:rsidRPr="00B44A29">
              <w:rPr>
                <w:rFonts w:cs="Calibri"/>
                <w:color w:val="000000"/>
                <w:sz w:val="22"/>
                <w:szCs w:val="22"/>
              </w:rPr>
              <w:t>255</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3DDA93F9" w14:textId="24C77AAD" w:rsidR="006B5FAB" w:rsidRPr="00B44A29" w:rsidRDefault="006B5FAB" w:rsidP="009F781C">
            <w:pPr>
              <w:jc w:val="center"/>
              <w:rPr>
                <w:rFonts w:cs="Calibri"/>
                <w:color w:val="000000"/>
                <w:sz w:val="22"/>
                <w:szCs w:val="22"/>
              </w:rPr>
            </w:pPr>
            <w:r w:rsidRPr="00B44A29">
              <w:rPr>
                <w:rFonts w:cs="Calibri"/>
                <w:color w:val="000000"/>
                <w:sz w:val="22"/>
                <w:szCs w:val="22"/>
              </w:rPr>
              <w:t xml:space="preserve"> (?)</w:t>
            </w:r>
          </w:p>
        </w:tc>
        <w:tc>
          <w:tcPr>
            <w:tcW w:w="1530" w:type="dxa"/>
            <w:tcBorders>
              <w:top w:val="single" w:sz="4" w:space="0" w:color="auto"/>
              <w:left w:val="nil"/>
              <w:bottom w:val="single" w:sz="4" w:space="0" w:color="auto"/>
              <w:right w:val="single" w:sz="4" w:space="0" w:color="auto"/>
            </w:tcBorders>
            <w:shd w:val="clear" w:color="auto" w:fill="auto"/>
            <w:noWrap/>
            <w:vAlign w:val="bottom"/>
          </w:tcPr>
          <w:p w14:paraId="056B7AF9" w14:textId="5A4313B4" w:rsidR="006B5FAB" w:rsidRPr="00B44A29" w:rsidRDefault="006B5FAB" w:rsidP="00447202">
            <w:pPr>
              <w:rPr>
                <w:rFonts w:cs="Calibri"/>
                <w:color w:val="000000"/>
                <w:sz w:val="22"/>
                <w:szCs w:val="22"/>
              </w:rPr>
            </w:pPr>
            <w:r w:rsidRPr="00B44A29">
              <w:rPr>
                <w:rFonts w:cs="Calibri"/>
                <w:color w:val="000000"/>
                <w:sz w:val="22"/>
                <w:szCs w:val="22"/>
              </w:rPr>
              <w:t>//skip//</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075948D3" w14:textId="77777777" w:rsidR="006B5FAB" w:rsidRPr="00B44A29" w:rsidRDefault="006B5FAB" w:rsidP="00447202">
            <w:pPr>
              <w:jc w:val="center"/>
              <w:rPr>
                <w:rFonts w:cs="Calibri"/>
                <w:color w:val="000000"/>
                <w:sz w:val="22"/>
                <w:szCs w:val="22"/>
              </w:rPr>
            </w:pPr>
            <w:r w:rsidRPr="00B44A29">
              <w:rPr>
                <w:rFonts w:cs="Calibri"/>
                <w:color w:val="000000"/>
                <w:sz w:val="22"/>
                <w:szCs w:val="22"/>
              </w:rPr>
              <w:t>254</w:t>
            </w:r>
          </w:p>
        </w:tc>
        <w:tc>
          <w:tcPr>
            <w:tcW w:w="1078" w:type="dxa"/>
            <w:tcBorders>
              <w:top w:val="single" w:sz="4" w:space="0" w:color="auto"/>
              <w:left w:val="nil"/>
              <w:bottom w:val="single" w:sz="4" w:space="0" w:color="auto"/>
              <w:right w:val="single" w:sz="4" w:space="0" w:color="auto"/>
            </w:tcBorders>
            <w:shd w:val="clear" w:color="auto" w:fill="auto"/>
            <w:noWrap/>
            <w:vAlign w:val="bottom"/>
          </w:tcPr>
          <w:p w14:paraId="074B7A22" w14:textId="77777777" w:rsidR="006B5FAB" w:rsidRPr="00B44A29" w:rsidRDefault="006B5FAB" w:rsidP="00447202">
            <w:pPr>
              <w:jc w:val="center"/>
              <w:rPr>
                <w:rFonts w:cs="Calibri"/>
                <w:color w:val="000000"/>
                <w:sz w:val="22"/>
                <w:szCs w:val="22"/>
              </w:rPr>
            </w:pPr>
            <w:r w:rsidRPr="00B44A29">
              <w:rPr>
                <w:rFonts w:cs="Calibri"/>
                <w:color w:val="000000"/>
                <w:sz w:val="22"/>
                <w:szCs w:val="22"/>
              </w:rPr>
              <w:t>//skip//</w:t>
            </w:r>
          </w:p>
        </w:tc>
        <w:tc>
          <w:tcPr>
            <w:tcW w:w="1442" w:type="dxa"/>
            <w:tcBorders>
              <w:top w:val="single" w:sz="4" w:space="0" w:color="auto"/>
              <w:left w:val="nil"/>
              <w:bottom w:val="single" w:sz="4" w:space="0" w:color="auto"/>
              <w:right w:val="single" w:sz="4" w:space="0" w:color="auto"/>
            </w:tcBorders>
            <w:shd w:val="clear" w:color="auto" w:fill="auto"/>
            <w:noWrap/>
            <w:vAlign w:val="bottom"/>
          </w:tcPr>
          <w:p w14:paraId="759915A8" w14:textId="77777777" w:rsidR="006B5FAB" w:rsidRPr="00B44A29" w:rsidRDefault="006B5FAB" w:rsidP="00447202">
            <w:pPr>
              <w:jc w:val="center"/>
              <w:rPr>
                <w:rFonts w:cs="Calibri"/>
                <w:color w:val="000000"/>
                <w:sz w:val="22"/>
                <w:szCs w:val="22"/>
              </w:rPr>
            </w:pPr>
            <w:r w:rsidRPr="00B44A29">
              <w:rPr>
                <w:rFonts w:cs="Calibri"/>
                <w:color w:val="000000"/>
                <w:sz w:val="22"/>
                <w:szCs w:val="22"/>
              </w:rPr>
              <w:t>//skip//</w:t>
            </w:r>
          </w:p>
        </w:tc>
        <w:tc>
          <w:tcPr>
            <w:tcW w:w="1440" w:type="dxa"/>
            <w:tcBorders>
              <w:top w:val="single" w:sz="4" w:space="0" w:color="auto"/>
              <w:left w:val="nil"/>
              <w:bottom w:val="single" w:sz="4" w:space="0" w:color="auto"/>
              <w:right w:val="nil"/>
            </w:tcBorders>
          </w:tcPr>
          <w:p w14:paraId="78E33ED0" w14:textId="77777777" w:rsidR="006B5FAB" w:rsidRPr="00B44A29" w:rsidRDefault="006B5FAB" w:rsidP="00447202">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0CE0CDCA" w14:textId="1BED47AB" w:rsidR="006B5FAB" w:rsidRPr="00B44A29" w:rsidRDefault="006B5FAB" w:rsidP="00447202">
            <w:pPr>
              <w:jc w:val="center"/>
              <w:rPr>
                <w:rFonts w:cs="Calibri"/>
                <w:color w:val="000000"/>
                <w:sz w:val="22"/>
                <w:szCs w:val="22"/>
              </w:rPr>
            </w:pPr>
            <w:r w:rsidRPr="00B44A29">
              <w:rPr>
                <w:rFonts w:cs="Calibri"/>
                <w:color w:val="000000"/>
                <w:sz w:val="22"/>
                <w:szCs w:val="22"/>
              </w:rPr>
              <w:t>//skip//</w:t>
            </w:r>
          </w:p>
        </w:tc>
      </w:tr>
      <w:tr w:rsidR="006B5FAB" w:rsidRPr="00B44A29" w14:paraId="47DF9F9F" w14:textId="77777777" w:rsidTr="006B5FAB">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040F3" w14:textId="77777777" w:rsidR="006B5FAB" w:rsidRPr="00B44A29" w:rsidRDefault="006B5FAB" w:rsidP="00447202">
            <w:pPr>
              <w:jc w:val="center"/>
              <w:rPr>
                <w:rFonts w:cs="Calibri"/>
                <w:color w:val="000000"/>
                <w:sz w:val="22"/>
                <w:szCs w:val="22"/>
              </w:rPr>
            </w:pPr>
            <w:r w:rsidRPr="00B44A29">
              <w:rPr>
                <w:rFonts w:cs="Calibri"/>
                <w:color w:val="000000"/>
                <w:sz w:val="22"/>
                <w:szCs w:val="22"/>
              </w:rPr>
              <w:t>2,000,000,000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59CF2BF2" w14:textId="28F9E81F" w:rsidR="006B5FAB" w:rsidRPr="00B44A29" w:rsidRDefault="006B5FAB" w:rsidP="00447202">
            <w:pPr>
              <w:jc w:val="center"/>
              <w:rPr>
                <w:rFonts w:cs="Calibri"/>
                <w:color w:val="000000"/>
                <w:sz w:val="22"/>
                <w:szCs w:val="22"/>
              </w:rPr>
            </w:pPr>
            <w:r w:rsidRPr="00B44A29">
              <w:rPr>
                <w:rFonts w:cs="Calibri"/>
                <w:color w:val="000000"/>
                <w:sz w:val="22"/>
                <w:szCs w:val="22"/>
              </w:rPr>
              <w:t xml:space="preserve"> (?)</w:t>
            </w:r>
          </w:p>
        </w:tc>
        <w:tc>
          <w:tcPr>
            <w:tcW w:w="1530" w:type="dxa"/>
            <w:tcBorders>
              <w:top w:val="single" w:sz="4" w:space="0" w:color="auto"/>
              <w:left w:val="nil"/>
              <w:bottom w:val="single" w:sz="4" w:space="0" w:color="auto"/>
              <w:right w:val="single" w:sz="4" w:space="0" w:color="auto"/>
            </w:tcBorders>
            <w:shd w:val="clear" w:color="auto" w:fill="auto"/>
            <w:noWrap/>
            <w:vAlign w:val="bottom"/>
          </w:tcPr>
          <w:p w14:paraId="7BD5C42B" w14:textId="77777777" w:rsidR="006B5FAB" w:rsidRPr="00B44A29" w:rsidRDefault="006B5FAB" w:rsidP="00447202">
            <w:pPr>
              <w:jc w:val="center"/>
              <w:rPr>
                <w:rFonts w:cs="Calibri"/>
                <w:color w:val="000000"/>
                <w:sz w:val="22"/>
                <w:szCs w:val="22"/>
              </w:rPr>
            </w:pPr>
            <w:r w:rsidRPr="00B44A29">
              <w:rPr>
                <w:rFonts w:cs="Calibri"/>
                <w:color w:val="000000"/>
                <w:sz w:val="22"/>
                <w:szCs w:val="22"/>
              </w:rPr>
              <w:t>//skip//</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2D39CFB" w14:textId="77777777" w:rsidR="006B5FAB" w:rsidRPr="00B44A29" w:rsidRDefault="006B5FAB" w:rsidP="00447202">
            <w:pPr>
              <w:jc w:val="center"/>
              <w:rPr>
                <w:rFonts w:cs="Calibri"/>
                <w:color w:val="000000"/>
                <w:sz w:val="22"/>
                <w:szCs w:val="22"/>
              </w:rPr>
            </w:pPr>
            <w:r w:rsidRPr="00B44A29">
              <w:rPr>
                <w:rFonts w:cs="Calibri"/>
                <w:color w:val="000000"/>
                <w:sz w:val="22"/>
                <w:szCs w:val="22"/>
              </w:rPr>
              <w:t>//skip//</w:t>
            </w:r>
          </w:p>
        </w:tc>
        <w:tc>
          <w:tcPr>
            <w:tcW w:w="1078" w:type="dxa"/>
            <w:tcBorders>
              <w:top w:val="single" w:sz="4" w:space="0" w:color="auto"/>
              <w:left w:val="nil"/>
              <w:bottom w:val="single" w:sz="4" w:space="0" w:color="auto"/>
              <w:right w:val="single" w:sz="4" w:space="0" w:color="auto"/>
            </w:tcBorders>
            <w:shd w:val="clear" w:color="auto" w:fill="auto"/>
            <w:noWrap/>
            <w:vAlign w:val="bottom"/>
          </w:tcPr>
          <w:p w14:paraId="1B3A30AA" w14:textId="77777777" w:rsidR="006B5FAB" w:rsidRPr="00B44A29" w:rsidRDefault="006B5FAB" w:rsidP="00447202">
            <w:pPr>
              <w:jc w:val="center"/>
              <w:rPr>
                <w:rFonts w:cs="Calibri"/>
                <w:color w:val="000000"/>
                <w:sz w:val="22"/>
                <w:szCs w:val="22"/>
              </w:rPr>
            </w:pPr>
            <w:r w:rsidRPr="00B44A29">
              <w:rPr>
                <w:rFonts w:cs="Calibri"/>
                <w:color w:val="000000"/>
                <w:sz w:val="22"/>
                <w:szCs w:val="22"/>
              </w:rPr>
              <w:t>//skip//</w:t>
            </w:r>
          </w:p>
        </w:tc>
        <w:tc>
          <w:tcPr>
            <w:tcW w:w="1442" w:type="dxa"/>
            <w:tcBorders>
              <w:top w:val="single" w:sz="4" w:space="0" w:color="auto"/>
              <w:left w:val="nil"/>
              <w:bottom w:val="single" w:sz="4" w:space="0" w:color="auto"/>
              <w:right w:val="single" w:sz="4" w:space="0" w:color="auto"/>
            </w:tcBorders>
            <w:shd w:val="clear" w:color="auto" w:fill="auto"/>
            <w:noWrap/>
            <w:vAlign w:val="bottom"/>
          </w:tcPr>
          <w:p w14:paraId="22699751" w14:textId="77777777" w:rsidR="006B5FAB" w:rsidRPr="00B44A29" w:rsidRDefault="006B5FAB" w:rsidP="00447202">
            <w:pPr>
              <w:jc w:val="center"/>
              <w:rPr>
                <w:rFonts w:cs="Calibri"/>
                <w:color w:val="000000"/>
                <w:sz w:val="22"/>
                <w:szCs w:val="22"/>
              </w:rPr>
            </w:pPr>
            <w:r w:rsidRPr="00B44A29">
              <w:rPr>
                <w:rFonts w:cs="Calibri"/>
                <w:color w:val="000000"/>
                <w:sz w:val="22"/>
                <w:szCs w:val="22"/>
              </w:rPr>
              <w:t>-10</w:t>
            </w:r>
          </w:p>
        </w:tc>
        <w:tc>
          <w:tcPr>
            <w:tcW w:w="1440" w:type="dxa"/>
            <w:tcBorders>
              <w:top w:val="single" w:sz="4" w:space="0" w:color="auto"/>
              <w:left w:val="nil"/>
              <w:bottom w:val="single" w:sz="4" w:space="0" w:color="auto"/>
              <w:right w:val="nil"/>
            </w:tcBorders>
          </w:tcPr>
          <w:p w14:paraId="792B64FC" w14:textId="77777777" w:rsidR="006B5FAB" w:rsidRPr="00B44A29" w:rsidRDefault="006B5FAB" w:rsidP="009F781C">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47DEC2AF" w14:textId="40EDADA5" w:rsidR="006B5FAB" w:rsidRPr="00B44A29" w:rsidRDefault="006B5FAB" w:rsidP="009F781C">
            <w:pPr>
              <w:jc w:val="center"/>
              <w:rPr>
                <w:rFonts w:cs="Calibri"/>
                <w:color w:val="000000"/>
                <w:sz w:val="22"/>
                <w:szCs w:val="22"/>
              </w:rPr>
            </w:pPr>
            <w:r w:rsidRPr="00B44A29">
              <w:rPr>
                <w:rFonts w:cs="Calibri"/>
                <w:color w:val="000000"/>
                <w:sz w:val="22"/>
                <w:szCs w:val="22"/>
              </w:rPr>
              <w:t>//skip//</w:t>
            </w:r>
          </w:p>
        </w:tc>
      </w:tr>
    </w:tbl>
    <w:p w14:paraId="1F60E7B9" w14:textId="210A50CD" w:rsidR="000C4066" w:rsidRPr="00B44A29" w:rsidRDefault="000C4066" w:rsidP="000C4066">
      <w:r w:rsidRPr="00B44A29">
        <w:br w:type="page"/>
      </w:r>
    </w:p>
    <w:p w14:paraId="181D15FC" w14:textId="7824D852" w:rsidR="00F80E78" w:rsidRPr="00B44A29" w:rsidRDefault="00F80E78" w:rsidP="00E26FA7">
      <w:pPr>
        <w:pStyle w:val="Heading1"/>
      </w:pPr>
      <w:r w:rsidRPr="00B44A29">
        <w:lastRenderedPageBreak/>
        <w:t xml:space="preserve">Section 2 Illustration of </w:t>
      </w:r>
      <w:r w:rsidR="00106A07" w:rsidRPr="00B44A29">
        <w:t>Round</w:t>
      </w:r>
      <w:r w:rsidR="00580443">
        <w:t>-</w:t>
      </w:r>
      <w:r w:rsidR="00106A07" w:rsidRPr="00B44A29">
        <w:t>off</w:t>
      </w:r>
      <w:r w:rsidRPr="00B44A29">
        <w:t xml:space="preserve"> Error </w:t>
      </w:r>
      <w:r w:rsidR="00106A07" w:rsidRPr="00B44A29">
        <w:t>with</w:t>
      </w:r>
      <w:r w:rsidRPr="00B44A29">
        <w:t xml:space="preserve"> Floats</w:t>
      </w:r>
    </w:p>
    <w:p w14:paraId="57A7D068" w14:textId="77777777" w:rsidR="00D53E44" w:rsidRPr="00B44A29" w:rsidRDefault="00D53E44" w:rsidP="00F80E78">
      <w:pPr>
        <w:pStyle w:val="Body1"/>
      </w:pPr>
    </w:p>
    <w:p w14:paraId="0C0D33BC" w14:textId="4CB60CA3" w:rsidR="00F80E78" w:rsidRPr="00B44A29" w:rsidRDefault="00F80E78" w:rsidP="00F80E78">
      <w:pPr>
        <w:pStyle w:val="Body1"/>
        <w:rPr>
          <w:sz w:val="22"/>
        </w:rPr>
      </w:pPr>
      <w:r w:rsidRPr="00B44A29">
        <w:rPr>
          <w:sz w:val="22"/>
        </w:rPr>
        <w:t>The round</w:t>
      </w:r>
      <w:r w:rsidR="00580443">
        <w:rPr>
          <w:sz w:val="22"/>
        </w:rPr>
        <w:t>-</w:t>
      </w:r>
      <w:r w:rsidRPr="00B44A29">
        <w:rPr>
          <w:sz w:val="22"/>
        </w:rPr>
        <w:t>off error associated with floating point data</w:t>
      </w:r>
      <w:r w:rsidR="008E245F" w:rsidRPr="00B44A29">
        <w:rPr>
          <w:sz w:val="22"/>
        </w:rPr>
        <w:t xml:space="preserve"> </w:t>
      </w:r>
      <w:r w:rsidRPr="00B44A29">
        <w:rPr>
          <w:sz w:val="22"/>
        </w:rPr>
        <w:t xml:space="preserve">types can be illustrated by adding a </w:t>
      </w:r>
      <w:r w:rsidR="008E245F" w:rsidRPr="00B44A29">
        <w:rPr>
          <w:sz w:val="22"/>
        </w:rPr>
        <w:t xml:space="preserve">random </w:t>
      </w:r>
      <w:r w:rsidRPr="00B44A29">
        <w:rPr>
          <w:sz w:val="22"/>
        </w:rPr>
        <w:t>number to a float value and then sub</w:t>
      </w:r>
      <w:r w:rsidR="008E245F" w:rsidRPr="00B44A29">
        <w:rPr>
          <w:sz w:val="22"/>
        </w:rPr>
        <w:t>tracting the same number la</w:t>
      </w:r>
      <w:r w:rsidRPr="00B44A29">
        <w:rPr>
          <w:sz w:val="22"/>
        </w:rPr>
        <w:t>ter. In th</w:t>
      </w:r>
      <w:r w:rsidR="00E21D89" w:rsidRPr="00B44A29">
        <w:rPr>
          <w:sz w:val="22"/>
        </w:rPr>
        <w:t>is case</w:t>
      </w:r>
      <w:r w:rsidR="00580443">
        <w:rPr>
          <w:sz w:val="22"/>
        </w:rPr>
        <w:t>,</w:t>
      </w:r>
      <w:r w:rsidR="00E21D89" w:rsidRPr="00B44A29">
        <w:rPr>
          <w:sz w:val="22"/>
        </w:rPr>
        <w:t xml:space="preserve"> we </w:t>
      </w:r>
      <w:r w:rsidR="008E245F" w:rsidRPr="00B44A29">
        <w:rPr>
          <w:sz w:val="22"/>
        </w:rPr>
        <w:t>add random numbers A and B</w:t>
      </w:r>
      <w:r w:rsidRPr="00B44A29">
        <w:rPr>
          <w:sz w:val="22"/>
        </w:rPr>
        <w:t xml:space="preserve"> </w:t>
      </w:r>
      <w:r w:rsidR="00E21D89" w:rsidRPr="00B44A29">
        <w:rPr>
          <w:sz w:val="22"/>
        </w:rPr>
        <w:t xml:space="preserve">to a constant value of 1.0 </w:t>
      </w:r>
      <w:r w:rsidRPr="00B44A29">
        <w:rPr>
          <w:sz w:val="22"/>
        </w:rPr>
        <w:t xml:space="preserve">and then subtract </w:t>
      </w:r>
      <w:r w:rsidR="008E245F" w:rsidRPr="00B44A29">
        <w:rPr>
          <w:sz w:val="22"/>
        </w:rPr>
        <w:t xml:space="preserve">them both </w:t>
      </w:r>
      <w:r w:rsidRPr="00B44A29">
        <w:rPr>
          <w:sz w:val="22"/>
        </w:rPr>
        <w:t>from the original number. By comparing the ideal value to the actual value, you can see the roundoff error.</w:t>
      </w:r>
    </w:p>
    <w:p w14:paraId="19AC5B72" w14:textId="77777777" w:rsidR="00B6072A" w:rsidRPr="00B44A29" w:rsidRDefault="00B6072A" w:rsidP="00F80E78">
      <w:pPr>
        <w:pStyle w:val="Body1"/>
        <w:rPr>
          <w:sz w:val="22"/>
        </w:rPr>
      </w:pPr>
    </w:p>
    <w:p w14:paraId="71866EDD" w14:textId="043CF291" w:rsidR="008E4887" w:rsidRPr="00B44A29" w:rsidRDefault="008E4887" w:rsidP="00EE1135">
      <w:pPr>
        <w:pStyle w:val="Heading2"/>
        <w:spacing w:after="120"/>
      </w:pPr>
      <w:r w:rsidRPr="00B44A29">
        <w:t>Procedure:</w:t>
      </w:r>
    </w:p>
    <w:p w14:paraId="4D57FDA2" w14:textId="3733FF50" w:rsidR="008E4887" w:rsidRPr="00B44A29" w:rsidRDefault="008E245F" w:rsidP="00FF0AD8">
      <w:pPr>
        <w:pStyle w:val="Body1"/>
        <w:numPr>
          <w:ilvl w:val="0"/>
          <w:numId w:val="10"/>
        </w:numPr>
        <w:spacing w:after="120"/>
        <w:rPr>
          <w:sz w:val="22"/>
        </w:rPr>
      </w:pPr>
      <w:r w:rsidRPr="00B44A29">
        <w:rPr>
          <w:sz w:val="22"/>
        </w:rPr>
        <w:t>R</w:t>
      </w:r>
      <w:r w:rsidR="008E4887" w:rsidRPr="00B44A29">
        <w:rPr>
          <w:sz w:val="22"/>
        </w:rPr>
        <w:t xml:space="preserve">ead the code </w:t>
      </w:r>
      <w:r w:rsidR="00B87742" w:rsidRPr="00B44A29">
        <w:rPr>
          <w:sz w:val="22"/>
        </w:rPr>
        <w:t>from the text</w:t>
      </w:r>
      <w:r w:rsidR="00717E40">
        <w:rPr>
          <w:sz w:val="22"/>
        </w:rPr>
        <w:t>-</w:t>
      </w:r>
      <w:r w:rsidR="00B87742" w:rsidRPr="00B44A29">
        <w:rPr>
          <w:sz w:val="22"/>
        </w:rPr>
        <w:t xml:space="preserve">box below </w:t>
      </w:r>
      <w:r w:rsidR="008E4887" w:rsidRPr="00B44A29">
        <w:rPr>
          <w:sz w:val="22"/>
        </w:rPr>
        <w:t>to understand how it works.</w:t>
      </w:r>
    </w:p>
    <w:p w14:paraId="43AA18AD" w14:textId="4A2BAC34" w:rsidR="008E4887" w:rsidRPr="00B44A29" w:rsidRDefault="008E245F" w:rsidP="00FF0AD8">
      <w:pPr>
        <w:pStyle w:val="Body1"/>
        <w:numPr>
          <w:ilvl w:val="0"/>
          <w:numId w:val="10"/>
        </w:numPr>
        <w:spacing w:after="120"/>
        <w:rPr>
          <w:sz w:val="22"/>
        </w:rPr>
      </w:pPr>
      <w:r w:rsidRPr="00B44A29">
        <w:rPr>
          <w:sz w:val="22"/>
        </w:rPr>
        <w:t xml:space="preserve">Paste the code </w:t>
      </w:r>
      <w:r w:rsidR="007073A6" w:rsidRPr="00B44A29">
        <w:rPr>
          <w:sz w:val="22"/>
        </w:rPr>
        <w:t>from the text</w:t>
      </w:r>
      <w:r w:rsidR="00717E40">
        <w:rPr>
          <w:sz w:val="22"/>
        </w:rPr>
        <w:t>-</w:t>
      </w:r>
      <w:r w:rsidR="007073A6" w:rsidRPr="00B44A29">
        <w:rPr>
          <w:sz w:val="22"/>
        </w:rPr>
        <w:t>box</w:t>
      </w:r>
      <w:r w:rsidRPr="00B44A29">
        <w:rPr>
          <w:sz w:val="22"/>
        </w:rPr>
        <w:t xml:space="preserve"> into the Arduino IDE, l</w:t>
      </w:r>
      <w:r w:rsidR="008E4887" w:rsidRPr="00B44A29">
        <w:rPr>
          <w:sz w:val="22"/>
        </w:rPr>
        <w:t xml:space="preserve">oad and run the file. </w:t>
      </w:r>
    </w:p>
    <w:p w14:paraId="6F81831B" w14:textId="34990400" w:rsidR="00202D1F" w:rsidRPr="00B44A29" w:rsidRDefault="008E4887" w:rsidP="00FF0AD8">
      <w:pPr>
        <w:pStyle w:val="Body1"/>
        <w:numPr>
          <w:ilvl w:val="0"/>
          <w:numId w:val="10"/>
        </w:numPr>
        <w:spacing w:after="120"/>
        <w:rPr>
          <w:sz w:val="22"/>
        </w:rPr>
      </w:pPr>
      <w:r w:rsidRPr="00B44A29">
        <w:rPr>
          <w:sz w:val="22"/>
        </w:rPr>
        <w:t>Compare the ideal output value and the actual</w:t>
      </w:r>
      <w:r w:rsidR="00817DAB" w:rsidRPr="00B44A29">
        <w:rPr>
          <w:sz w:val="22"/>
        </w:rPr>
        <w:t xml:space="preserve"> </w:t>
      </w:r>
      <w:r w:rsidR="00717E40">
        <w:rPr>
          <w:sz w:val="22"/>
        </w:rPr>
        <w:t xml:space="preserve">output </w:t>
      </w:r>
      <w:r w:rsidR="00817DAB" w:rsidRPr="00B44A29">
        <w:rPr>
          <w:sz w:val="22"/>
        </w:rPr>
        <w:t>value</w:t>
      </w:r>
      <w:r w:rsidR="007073A6" w:rsidRPr="00B44A29">
        <w:rPr>
          <w:sz w:val="22"/>
        </w:rPr>
        <w:t xml:space="preserve"> and record the results</w:t>
      </w:r>
      <w:r w:rsidR="00717E40">
        <w:rPr>
          <w:sz w:val="22"/>
        </w:rPr>
        <w:t xml:space="preserve"> in Table 5-2.</w:t>
      </w:r>
    </w:p>
    <w:p w14:paraId="1C5790E0" w14:textId="4C4E8A7D" w:rsidR="00FD0C1F" w:rsidRPr="00B44A29" w:rsidRDefault="00FD0C1F" w:rsidP="00FF0AD8">
      <w:pPr>
        <w:pStyle w:val="Body1"/>
        <w:numPr>
          <w:ilvl w:val="0"/>
          <w:numId w:val="10"/>
        </w:numPr>
        <w:spacing w:after="120"/>
        <w:rPr>
          <w:sz w:val="22"/>
        </w:rPr>
      </w:pPr>
      <w:r w:rsidRPr="00B44A29">
        <w:rPr>
          <w:sz w:val="22"/>
        </w:rPr>
        <w:t xml:space="preserve">Modify the code so </w:t>
      </w:r>
      <w:r w:rsidR="00B771FA" w:rsidRPr="00B44A29">
        <w:rPr>
          <w:sz w:val="22"/>
        </w:rPr>
        <w:t>that the scale factor for the random numbers A and B is 10.0 instead of 1.0. Compile, upload and run the code</w:t>
      </w:r>
      <w:r w:rsidR="00717E40">
        <w:rPr>
          <w:sz w:val="22"/>
        </w:rPr>
        <w:t>, record your results and</w:t>
      </w:r>
      <w:r w:rsidR="00B771FA" w:rsidRPr="00B44A29">
        <w:rPr>
          <w:sz w:val="22"/>
        </w:rPr>
        <w:t xml:space="preserve"> note how the error changes.</w:t>
      </w:r>
      <w:r w:rsidRPr="00B44A29">
        <w:rPr>
          <w:sz w:val="22"/>
        </w:rPr>
        <w:t xml:space="preserve"> </w:t>
      </w:r>
    </w:p>
    <w:p w14:paraId="3C4087EA" w14:textId="0182F1CE" w:rsidR="00AE1EE8" w:rsidRPr="00B44A29" w:rsidRDefault="00FD0C1F" w:rsidP="00FF0AD8">
      <w:pPr>
        <w:pStyle w:val="Body1"/>
        <w:numPr>
          <w:ilvl w:val="0"/>
          <w:numId w:val="10"/>
        </w:numPr>
        <w:spacing w:after="120"/>
        <w:rPr>
          <w:sz w:val="22"/>
        </w:rPr>
      </w:pPr>
      <w:r w:rsidRPr="00B44A29">
        <w:rPr>
          <w:sz w:val="22"/>
        </w:rPr>
        <w:t>Compare the ideal output value</w:t>
      </w:r>
      <w:r w:rsidR="00717E40">
        <w:rPr>
          <w:sz w:val="22"/>
        </w:rPr>
        <w:t>,</w:t>
      </w:r>
      <w:r w:rsidRPr="00B44A29">
        <w:rPr>
          <w:sz w:val="22"/>
        </w:rPr>
        <w:t xml:space="preserve"> the actual</w:t>
      </w:r>
      <w:r w:rsidR="008F4D04" w:rsidRPr="00B44A29">
        <w:rPr>
          <w:sz w:val="22"/>
        </w:rPr>
        <w:t xml:space="preserve"> value and record </w:t>
      </w:r>
      <w:r w:rsidR="00717E40">
        <w:rPr>
          <w:sz w:val="22"/>
        </w:rPr>
        <w:t>your r</w:t>
      </w:r>
      <w:r w:rsidR="00F36358" w:rsidRPr="00B44A29">
        <w:rPr>
          <w:sz w:val="22"/>
        </w:rPr>
        <w:t xml:space="preserve">esults for </w:t>
      </w:r>
      <w:r w:rsidR="009A29EB">
        <w:rPr>
          <w:sz w:val="22"/>
        </w:rPr>
        <w:t xml:space="preserve">all of </w:t>
      </w:r>
      <w:r w:rsidR="00116126" w:rsidRPr="00B44A29">
        <w:rPr>
          <w:sz w:val="22"/>
        </w:rPr>
        <w:t xml:space="preserve">the different </w:t>
      </w:r>
      <w:r w:rsidR="00B2122C" w:rsidRPr="00B44A29">
        <w:rPr>
          <w:sz w:val="22"/>
        </w:rPr>
        <w:t>random number scale factors</w:t>
      </w:r>
      <w:r w:rsidR="00116126" w:rsidRPr="00B44A29">
        <w:rPr>
          <w:sz w:val="22"/>
        </w:rPr>
        <w:t xml:space="preserve"> listed in table</w:t>
      </w:r>
      <w:r w:rsidR="00717E40">
        <w:rPr>
          <w:sz w:val="22"/>
        </w:rPr>
        <w:t xml:space="preserve"> 5-2</w:t>
      </w:r>
      <w:r w:rsidR="00116126" w:rsidRPr="00B44A29">
        <w:rPr>
          <w:sz w:val="22"/>
        </w:rPr>
        <w:t>.</w:t>
      </w:r>
    </w:p>
    <w:p w14:paraId="3903B09E" w14:textId="77777777" w:rsidR="00E26FA7" w:rsidRPr="00B44A29" w:rsidRDefault="00E26FA7" w:rsidP="00E26FA7">
      <w:pPr>
        <w:pStyle w:val="Body1"/>
        <w:ind w:left="360"/>
        <w:rPr>
          <w:sz w:val="22"/>
        </w:rPr>
      </w:pPr>
    </w:p>
    <w:p w14:paraId="12AAFF37" w14:textId="0C92AF9E" w:rsidR="001277D6" w:rsidRPr="00B44A29" w:rsidRDefault="00AE1EE8" w:rsidP="00AE1EE8">
      <w:pPr>
        <w:jc w:val="center"/>
        <w:rPr>
          <w:sz w:val="22"/>
          <w:szCs w:val="22"/>
        </w:rPr>
      </w:pPr>
      <w:r w:rsidRPr="00B44A29">
        <w:rPr>
          <w:b/>
          <w:sz w:val="22"/>
          <w:szCs w:val="22"/>
        </w:rPr>
        <w:t xml:space="preserve">Table </w:t>
      </w:r>
      <w:r w:rsidR="00717E40">
        <w:rPr>
          <w:b/>
          <w:sz w:val="22"/>
          <w:szCs w:val="22"/>
        </w:rPr>
        <w:t>5</w:t>
      </w:r>
      <w:r w:rsidRPr="00B44A29">
        <w:rPr>
          <w:b/>
          <w:sz w:val="22"/>
          <w:szCs w:val="22"/>
        </w:rPr>
        <w:t>-2</w:t>
      </w:r>
    </w:p>
    <w:tbl>
      <w:tblPr>
        <w:tblW w:w="8835" w:type="dxa"/>
        <w:tblInd w:w="93" w:type="dxa"/>
        <w:tblLayout w:type="fixed"/>
        <w:tblLook w:val="04A0" w:firstRow="1" w:lastRow="0" w:firstColumn="1" w:lastColumn="0" w:noHBand="0" w:noVBand="1"/>
      </w:tblPr>
      <w:tblGrid>
        <w:gridCol w:w="1660"/>
        <w:gridCol w:w="1660"/>
        <w:gridCol w:w="1660"/>
        <w:gridCol w:w="1875"/>
        <w:gridCol w:w="1980"/>
      </w:tblGrid>
      <w:tr w:rsidR="007B563D" w:rsidRPr="00B44A29" w14:paraId="77FBBE97" w14:textId="77777777" w:rsidTr="0074307B">
        <w:trPr>
          <w:trHeight w:val="1200"/>
        </w:trPr>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0DA757" w14:textId="35A21FF6" w:rsidR="007B563D" w:rsidRPr="00B44A29" w:rsidRDefault="00B2122C" w:rsidP="00703154">
            <w:pPr>
              <w:jc w:val="center"/>
              <w:rPr>
                <w:rFonts w:cs="Calibri"/>
                <w:color w:val="000000"/>
                <w:sz w:val="22"/>
                <w:szCs w:val="22"/>
              </w:rPr>
            </w:pPr>
            <w:r w:rsidRPr="00B44A29">
              <w:rPr>
                <w:rFonts w:cs="Calibri"/>
                <w:color w:val="000000"/>
                <w:sz w:val="22"/>
                <w:szCs w:val="22"/>
              </w:rPr>
              <w:t>Scale factor for random numbers</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14:paraId="37D97D96" w14:textId="77777777" w:rsidR="007B563D" w:rsidRPr="00B44A29" w:rsidRDefault="007B563D" w:rsidP="00703154">
            <w:pPr>
              <w:jc w:val="center"/>
              <w:rPr>
                <w:rFonts w:cs="Calibri"/>
                <w:color w:val="000000"/>
                <w:sz w:val="22"/>
                <w:szCs w:val="22"/>
              </w:rPr>
            </w:pPr>
            <w:r w:rsidRPr="00B44A29">
              <w:rPr>
                <w:rFonts w:cs="Calibri"/>
                <w:color w:val="000000"/>
                <w:sz w:val="22"/>
                <w:szCs w:val="22"/>
              </w:rPr>
              <w:t>Starting value of x</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14:paraId="2DB3BA30" w14:textId="77777777" w:rsidR="007B563D" w:rsidRPr="00B44A29" w:rsidRDefault="007B563D" w:rsidP="00703154">
            <w:pPr>
              <w:jc w:val="center"/>
              <w:rPr>
                <w:rFonts w:cs="Calibri"/>
                <w:color w:val="000000"/>
                <w:sz w:val="22"/>
                <w:szCs w:val="22"/>
              </w:rPr>
            </w:pPr>
            <w:r w:rsidRPr="00B44A29">
              <w:rPr>
                <w:rFonts w:cs="Calibri"/>
                <w:color w:val="000000"/>
                <w:sz w:val="22"/>
                <w:szCs w:val="22"/>
              </w:rPr>
              <w:t>Ending value of x</w:t>
            </w:r>
          </w:p>
        </w:tc>
        <w:tc>
          <w:tcPr>
            <w:tcW w:w="1875" w:type="dxa"/>
            <w:tcBorders>
              <w:top w:val="single" w:sz="4" w:space="0" w:color="auto"/>
              <w:left w:val="nil"/>
              <w:bottom w:val="single" w:sz="4" w:space="0" w:color="auto"/>
              <w:right w:val="single" w:sz="4" w:space="0" w:color="auto"/>
            </w:tcBorders>
            <w:shd w:val="clear" w:color="auto" w:fill="auto"/>
            <w:vAlign w:val="bottom"/>
            <w:hideMark/>
          </w:tcPr>
          <w:p w14:paraId="62FA7CFB" w14:textId="5F13CF17" w:rsidR="007B563D" w:rsidRPr="00B44A29" w:rsidRDefault="00E61E82" w:rsidP="00703154">
            <w:pPr>
              <w:jc w:val="center"/>
              <w:rPr>
                <w:rFonts w:cs="Calibri"/>
                <w:color w:val="000000"/>
                <w:sz w:val="22"/>
                <w:szCs w:val="22"/>
              </w:rPr>
            </w:pPr>
            <w:r w:rsidRPr="00B44A29">
              <w:rPr>
                <w:rFonts w:cs="Calibri"/>
                <w:color w:val="000000"/>
                <w:sz w:val="22"/>
                <w:szCs w:val="22"/>
              </w:rPr>
              <w:t>The total error in percent after 1000 calculations</w:t>
            </w:r>
          </w:p>
        </w:tc>
        <w:tc>
          <w:tcPr>
            <w:tcW w:w="1980" w:type="dxa"/>
            <w:tcBorders>
              <w:top w:val="single" w:sz="4" w:space="0" w:color="auto"/>
              <w:left w:val="nil"/>
              <w:bottom w:val="single" w:sz="4" w:space="0" w:color="auto"/>
              <w:right w:val="single" w:sz="4" w:space="0" w:color="auto"/>
            </w:tcBorders>
            <w:shd w:val="clear" w:color="auto" w:fill="auto"/>
            <w:vAlign w:val="bottom"/>
            <w:hideMark/>
          </w:tcPr>
          <w:p w14:paraId="3E999634" w14:textId="01BFCA9B" w:rsidR="007B563D" w:rsidRPr="00B44A29" w:rsidRDefault="007B563D" w:rsidP="00703154">
            <w:pPr>
              <w:jc w:val="center"/>
              <w:rPr>
                <w:rFonts w:cs="Calibri"/>
                <w:color w:val="000000"/>
                <w:sz w:val="22"/>
                <w:szCs w:val="22"/>
              </w:rPr>
            </w:pPr>
            <w:r w:rsidRPr="00B44A29">
              <w:rPr>
                <w:rFonts w:cs="Calibri"/>
                <w:color w:val="000000"/>
                <w:sz w:val="22"/>
                <w:szCs w:val="22"/>
              </w:rPr>
              <w:t xml:space="preserve">Average error in </w:t>
            </w:r>
            <w:r w:rsidR="00E61E82" w:rsidRPr="00B44A29">
              <w:rPr>
                <w:rFonts w:cs="Calibri"/>
                <w:color w:val="000000"/>
                <w:sz w:val="22"/>
                <w:szCs w:val="22"/>
              </w:rPr>
              <w:t>percent</w:t>
            </w:r>
            <w:r w:rsidRPr="00B44A29">
              <w:rPr>
                <w:rFonts w:cs="Calibri"/>
                <w:color w:val="000000"/>
                <w:sz w:val="22"/>
                <w:szCs w:val="22"/>
              </w:rPr>
              <w:t xml:space="preserve"> </w:t>
            </w:r>
            <w:r w:rsidR="00E61E82" w:rsidRPr="00B44A29">
              <w:rPr>
                <w:rFonts w:cs="Calibri"/>
                <w:color w:val="000000"/>
                <w:sz w:val="22"/>
                <w:szCs w:val="22"/>
              </w:rPr>
              <w:t>for</w:t>
            </w:r>
            <w:r w:rsidRPr="00B44A29">
              <w:rPr>
                <w:rFonts w:cs="Calibri"/>
                <w:color w:val="000000"/>
                <w:sz w:val="22"/>
                <w:szCs w:val="22"/>
              </w:rPr>
              <w:t xml:space="preserve"> one calculation</w:t>
            </w:r>
          </w:p>
        </w:tc>
      </w:tr>
      <w:tr w:rsidR="007B563D" w:rsidRPr="00B44A29" w14:paraId="7C6D584F" w14:textId="77777777" w:rsidTr="0074307B">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BAEA1" w14:textId="77777777" w:rsidR="007B563D" w:rsidRPr="00B44A29" w:rsidRDefault="007B563D" w:rsidP="00AA3A77">
            <w:pPr>
              <w:jc w:val="right"/>
              <w:rPr>
                <w:rFonts w:cs="Calibri"/>
                <w:color w:val="000000"/>
                <w:sz w:val="22"/>
                <w:szCs w:val="22"/>
              </w:rPr>
            </w:pPr>
            <w:r w:rsidRPr="00B44A29">
              <w:rPr>
                <w:rFonts w:cs="Calibri"/>
                <w:color w:val="000000"/>
                <w:sz w:val="22"/>
                <w:szCs w:val="22"/>
              </w:rPr>
              <w:t>1.0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13F70F10" w14:textId="77777777" w:rsidR="007B563D" w:rsidRPr="00B44A29" w:rsidRDefault="007B563D" w:rsidP="00AA3A77">
            <w:pPr>
              <w:jc w:val="right"/>
              <w:rPr>
                <w:rFonts w:cs="Calibri"/>
                <w:color w:val="000000"/>
                <w:sz w:val="22"/>
                <w:szCs w:val="22"/>
              </w:rPr>
            </w:pPr>
            <w:r w:rsidRPr="00B44A29">
              <w:rPr>
                <w:rFonts w:cs="Calibri"/>
                <w:color w:val="000000"/>
                <w:sz w:val="22"/>
                <w:szCs w:val="22"/>
              </w:rPr>
              <w:t>1.0000000000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0809919D" w14:textId="77777777" w:rsidR="007B563D" w:rsidRPr="00B44A29" w:rsidRDefault="007B563D" w:rsidP="00AA3A77">
            <w:pPr>
              <w:rPr>
                <w:rFonts w:cs="Calibri"/>
                <w:color w:val="000000"/>
                <w:sz w:val="22"/>
                <w:szCs w:val="22"/>
              </w:rPr>
            </w:pPr>
            <w:r w:rsidRPr="00B44A29">
              <w:rPr>
                <w:rFonts w:cs="Calibri"/>
                <w:color w:val="000000"/>
                <w:sz w:val="22"/>
                <w:szCs w:val="22"/>
              </w:rPr>
              <w:t> </w:t>
            </w:r>
          </w:p>
        </w:tc>
        <w:tc>
          <w:tcPr>
            <w:tcW w:w="1875" w:type="dxa"/>
            <w:tcBorders>
              <w:top w:val="single" w:sz="4" w:space="0" w:color="auto"/>
              <w:left w:val="nil"/>
              <w:bottom w:val="single" w:sz="4" w:space="0" w:color="auto"/>
              <w:right w:val="single" w:sz="4" w:space="0" w:color="auto"/>
            </w:tcBorders>
            <w:shd w:val="clear" w:color="auto" w:fill="auto"/>
            <w:noWrap/>
            <w:vAlign w:val="bottom"/>
            <w:hideMark/>
          </w:tcPr>
          <w:p w14:paraId="7223DB5F" w14:textId="77777777" w:rsidR="007B563D" w:rsidRPr="00B44A29" w:rsidRDefault="007B563D" w:rsidP="00AA3A77">
            <w:pPr>
              <w:rPr>
                <w:rFonts w:cs="Calibri"/>
                <w:color w:val="000000"/>
                <w:sz w:val="22"/>
                <w:szCs w:val="22"/>
              </w:rPr>
            </w:pPr>
            <w:r w:rsidRPr="00B44A29">
              <w:rPr>
                <w:rFonts w:cs="Calibri"/>
                <w:color w:val="000000"/>
                <w:sz w:val="22"/>
                <w:szCs w:val="22"/>
              </w:rPr>
              <w:t> </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64A3B336" w14:textId="77777777" w:rsidR="007B563D" w:rsidRPr="00B44A29" w:rsidRDefault="007B563D" w:rsidP="00AA3A77">
            <w:pPr>
              <w:rPr>
                <w:rFonts w:cs="Calibri"/>
                <w:color w:val="000000"/>
                <w:sz w:val="22"/>
                <w:szCs w:val="22"/>
              </w:rPr>
            </w:pPr>
            <w:r w:rsidRPr="00B44A29">
              <w:rPr>
                <w:rFonts w:cs="Calibri"/>
                <w:color w:val="000000"/>
                <w:sz w:val="22"/>
                <w:szCs w:val="22"/>
              </w:rPr>
              <w:t> </w:t>
            </w:r>
          </w:p>
        </w:tc>
      </w:tr>
      <w:tr w:rsidR="007B563D" w:rsidRPr="00B44A29" w14:paraId="4CF808CA" w14:textId="77777777" w:rsidTr="0074307B">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E1BC06" w14:textId="2D54FE0B" w:rsidR="007B563D" w:rsidRPr="00B44A29" w:rsidRDefault="00B2122C" w:rsidP="00AA3A77">
            <w:pPr>
              <w:jc w:val="right"/>
              <w:rPr>
                <w:rFonts w:cs="Calibri"/>
                <w:color w:val="000000"/>
                <w:sz w:val="22"/>
                <w:szCs w:val="22"/>
              </w:rPr>
            </w:pPr>
            <w:r w:rsidRPr="00B44A29">
              <w:rPr>
                <w:rFonts w:cs="Calibri"/>
                <w:color w:val="000000"/>
                <w:sz w:val="22"/>
                <w:szCs w:val="22"/>
              </w:rPr>
              <w:t>10.0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33F6E642" w14:textId="77777777" w:rsidR="007B563D" w:rsidRPr="00B44A29" w:rsidRDefault="007B563D" w:rsidP="00AA3A77">
            <w:pPr>
              <w:jc w:val="right"/>
              <w:rPr>
                <w:rFonts w:cs="Calibri"/>
                <w:color w:val="000000"/>
                <w:sz w:val="22"/>
                <w:szCs w:val="22"/>
              </w:rPr>
            </w:pPr>
            <w:r w:rsidRPr="00B44A29">
              <w:rPr>
                <w:rFonts w:cs="Calibri"/>
                <w:color w:val="000000"/>
                <w:sz w:val="22"/>
                <w:szCs w:val="22"/>
              </w:rPr>
              <w:t>1.0000000000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1EC2EAC" w14:textId="77777777" w:rsidR="007B563D" w:rsidRPr="00B44A29" w:rsidRDefault="007B563D" w:rsidP="00AA3A77">
            <w:pPr>
              <w:rPr>
                <w:rFonts w:cs="Calibri"/>
                <w:color w:val="000000"/>
                <w:sz w:val="22"/>
                <w:szCs w:val="22"/>
              </w:rPr>
            </w:pPr>
            <w:r w:rsidRPr="00B44A29">
              <w:rPr>
                <w:rFonts w:cs="Calibri"/>
                <w:color w:val="000000"/>
                <w:sz w:val="22"/>
                <w:szCs w:val="22"/>
              </w:rPr>
              <w:t> </w:t>
            </w:r>
          </w:p>
        </w:tc>
        <w:tc>
          <w:tcPr>
            <w:tcW w:w="1875" w:type="dxa"/>
            <w:tcBorders>
              <w:top w:val="single" w:sz="4" w:space="0" w:color="auto"/>
              <w:left w:val="nil"/>
              <w:bottom w:val="single" w:sz="4" w:space="0" w:color="auto"/>
              <w:right w:val="single" w:sz="4" w:space="0" w:color="auto"/>
            </w:tcBorders>
            <w:shd w:val="clear" w:color="auto" w:fill="auto"/>
            <w:noWrap/>
            <w:vAlign w:val="bottom"/>
            <w:hideMark/>
          </w:tcPr>
          <w:p w14:paraId="7CC734E7" w14:textId="77777777" w:rsidR="007B563D" w:rsidRPr="00B44A29" w:rsidRDefault="007B563D" w:rsidP="00AA3A77">
            <w:pPr>
              <w:rPr>
                <w:rFonts w:cs="Calibri"/>
                <w:color w:val="000000"/>
                <w:sz w:val="22"/>
                <w:szCs w:val="22"/>
              </w:rPr>
            </w:pPr>
            <w:r w:rsidRPr="00B44A29">
              <w:rPr>
                <w:rFonts w:cs="Calibri"/>
                <w:color w:val="000000"/>
                <w:sz w:val="22"/>
                <w:szCs w:val="22"/>
              </w:rPr>
              <w:t> </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01457982" w14:textId="77777777" w:rsidR="007B563D" w:rsidRPr="00B44A29" w:rsidRDefault="007B563D" w:rsidP="00AA3A77">
            <w:pPr>
              <w:rPr>
                <w:rFonts w:cs="Calibri"/>
                <w:color w:val="000000"/>
                <w:sz w:val="22"/>
                <w:szCs w:val="22"/>
              </w:rPr>
            </w:pPr>
            <w:r w:rsidRPr="00B44A29">
              <w:rPr>
                <w:rFonts w:cs="Calibri"/>
                <w:color w:val="000000"/>
                <w:sz w:val="22"/>
                <w:szCs w:val="22"/>
              </w:rPr>
              <w:t> </w:t>
            </w:r>
          </w:p>
        </w:tc>
      </w:tr>
      <w:tr w:rsidR="007B563D" w:rsidRPr="00B44A29" w14:paraId="1B9042C6" w14:textId="77777777" w:rsidTr="0074307B">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6025A" w14:textId="4E083E90" w:rsidR="007B563D" w:rsidRPr="00B44A29" w:rsidRDefault="007B563D" w:rsidP="00AA3A77">
            <w:pPr>
              <w:jc w:val="right"/>
              <w:rPr>
                <w:rFonts w:cs="Calibri"/>
                <w:color w:val="000000"/>
                <w:sz w:val="22"/>
                <w:szCs w:val="22"/>
              </w:rPr>
            </w:pPr>
            <w:r w:rsidRPr="00B44A29">
              <w:rPr>
                <w:rFonts w:cs="Calibri"/>
                <w:color w:val="000000"/>
                <w:sz w:val="22"/>
                <w:szCs w:val="22"/>
              </w:rPr>
              <w:t>100</w:t>
            </w:r>
            <w:r w:rsidR="00B2122C" w:rsidRPr="00B44A29">
              <w:rPr>
                <w:rFonts w:cs="Calibri"/>
                <w:color w:val="000000"/>
                <w:sz w:val="22"/>
                <w:szCs w:val="22"/>
              </w:rPr>
              <w:t>.0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4450FC8" w14:textId="77777777" w:rsidR="007B563D" w:rsidRPr="00B44A29" w:rsidRDefault="007B563D" w:rsidP="00AA3A77">
            <w:pPr>
              <w:jc w:val="right"/>
              <w:rPr>
                <w:rFonts w:cs="Calibri"/>
                <w:color w:val="000000"/>
                <w:sz w:val="22"/>
                <w:szCs w:val="22"/>
              </w:rPr>
            </w:pPr>
            <w:r w:rsidRPr="00B44A29">
              <w:rPr>
                <w:rFonts w:cs="Calibri"/>
                <w:color w:val="000000"/>
                <w:sz w:val="22"/>
                <w:szCs w:val="22"/>
              </w:rPr>
              <w:t>1.0000000000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487B6ABC" w14:textId="77777777" w:rsidR="007B563D" w:rsidRPr="00B44A29" w:rsidRDefault="007B563D" w:rsidP="00AA3A77">
            <w:pPr>
              <w:rPr>
                <w:rFonts w:cs="Calibri"/>
                <w:color w:val="000000"/>
                <w:sz w:val="22"/>
                <w:szCs w:val="22"/>
              </w:rPr>
            </w:pPr>
            <w:r w:rsidRPr="00B44A29">
              <w:rPr>
                <w:rFonts w:cs="Calibri"/>
                <w:color w:val="000000"/>
                <w:sz w:val="22"/>
                <w:szCs w:val="22"/>
              </w:rPr>
              <w:t> </w:t>
            </w:r>
          </w:p>
        </w:tc>
        <w:tc>
          <w:tcPr>
            <w:tcW w:w="1875" w:type="dxa"/>
            <w:tcBorders>
              <w:top w:val="single" w:sz="4" w:space="0" w:color="auto"/>
              <w:left w:val="nil"/>
              <w:bottom w:val="single" w:sz="4" w:space="0" w:color="auto"/>
              <w:right w:val="single" w:sz="4" w:space="0" w:color="auto"/>
            </w:tcBorders>
            <w:shd w:val="clear" w:color="auto" w:fill="auto"/>
            <w:noWrap/>
            <w:vAlign w:val="bottom"/>
            <w:hideMark/>
          </w:tcPr>
          <w:p w14:paraId="41BA8A89" w14:textId="77777777" w:rsidR="007B563D" w:rsidRPr="00B44A29" w:rsidRDefault="007B563D" w:rsidP="00AA3A77">
            <w:pPr>
              <w:rPr>
                <w:rFonts w:cs="Calibri"/>
                <w:color w:val="000000"/>
                <w:sz w:val="22"/>
                <w:szCs w:val="22"/>
              </w:rPr>
            </w:pPr>
            <w:r w:rsidRPr="00B44A29">
              <w:rPr>
                <w:rFonts w:cs="Calibri"/>
                <w:color w:val="000000"/>
                <w:sz w:val="22"/>
                <w:szCs w:val="22"/>
              </w:rPr>
              <w:t> </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2C617440" w14:textId="77777777" w:rsidR="007B563D" w:rsidRPr="00B44A29" w:rsidRDefault="007B563D" w:rsidP="00AA3A77">
            <w:pPr>
              <w:rPr>
                <w:rFonts w:cs="Calibri"/>
                <w:color w:val="000000"/>
                <w:sz w:val="22"/>
                <w:szCs w:val="22"/>
              </w:rPr>
            </w:pPr>
            <w:r w:rsidRPr="00B44A29">
              <w:rPr>
                <w:rFonts w:cs="Calibri"/>
                <w:color w:val="000000"/>
                <w:sz w:val="22"/>
                <w:szCs w:val="22"/>
              </w:rPr>
              <w:t> </w:t>
            </w:r>
          </w:p>
        </w:tc>
      </w:tr>
      <w:tr w:rsidR="00B2122C" w:rsidRPr="00B44A29" w14:paraId="60A35281" w14:textId="77777777" w:rsidTr="0074307B">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270947" w14:textId="30A2BCC5" w:rsidR="00B2122C" w:rsidRPr="00B44A29" w:rsidRDefault="00B2122C" w:rsidP="00AA3A77">
            <w:pPr>
              <w:jc w:val="right"/>
              <w:rPr>
                <w:rFonts w:cs="Calibri"/>
                <w:color w:val="000000"/>
                <w:sz w:val="22"/>
                <w:szCs w:val="22"/>
              </w:rPr>
            </w:pPr>
            <w:r w:rsidRPr="00B44A29">
              <w:rPr>
                <w:rFonts w:cs="Calibri"/>
                <w:color w:val="000000"/>
                <w:sz w:val="22"/>
                <w:szCs w:val="22"/>
              </w:rPr>
              <w:t>1000.0</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4C9BBEE3" w14:textId="668B20C2" w:rsidR="00B2122C" w:rsidRPr="00B44A29" w:rsidRDefault="00B2122C" w:rsidP="00AA3A77">
            <w:pPr>
              <w:jc w:val="right"/>
              <w:rPr>
                <w:rFonts w:cs="Calibri"/>
                <w:color w:val="000000"/>
                <w:sz w:val="22"/>
                <w:szCs w:val="22"/>
              </w:rPr>
            </w:pPr>
            <w:r w:rsidRPr="00B44A29">
              <w:rPr>
                <w:rFonts w:cs="Calibri"/>
                <w:color w:val="000000"/>
                <w:sz w:val="22"/>
                <w:szCs w:val="22"/>
              </w:rPr>
              <w:t>1.0000000000</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0DF6D8FE" w14:textId="77777777" w:rsidR="00B2122C" w:rsidRPr="00B44A29" w:rsidRDefault="00B2122C" w:rsidP="00AA3A77">
            <w:pPr>
              <w:rPr>
                <w:rFonts w:cs="Calibri"/>
                <w:color w:val="000000"/>
                <w:sz w:val="22"/>
                <w:szCs w:val="22"/>
              </w:rPr>
            </w:pPr>
          </w:p>
        </w:tc>
        <w:tc>
          <w:tcPr>
            <w:tcW w:w="1875" w:type="dxa"/>
            <w:tcBorders>
              <w:top w:val="single" w:sz="4" w:space="0" w:color="auto"/>
              <w:left w:val="nil"/>
              <w:bottom w:val="single" w:sz="4" w:space="0" w:color="auto"/>
              <w:right w:val="single" w:sz="4" w:space="0" w:color="auto"/>
            </w:tcBorders>
            <w:shd w:val="clear" w:color="auto" w:fill="auto"/>
            <w:noWrap/>
            <w:vAlign w:val="bottom"/>
          </w:tcPr>
          <w:p w14:paraId="51EF4989" w14:textId="77777777" w:rsidR="00B2122C" w:rsidRPr="00B44A29" w:rsidRDefault="00B2122C" w:rsidP="00AA3A77">
            <w:pPr>
              <w:rPr>
                <w:rFonts w:cs="Calibri"/>
                <w:color w:val="000000"/>
                <w:sz w:val="22"/>
                <w:szCs w:val="22"/>
              </w:rPr>
            </w:pP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3E4EEA0" w14:textId="77777777" w:rsidR="00B2122C" w:rsidRPr="00B44A29" w:rsidRDefault="00B2122C" w:rsidP="00AA3A77">
            <w:pPr>
              <w:rPr>
                <w:rFonts w:cs="Calibri"/>
                <w:color w:val="000000"/>
                <w:sz w:val="22"/>
                <w:szCs w:val="22"/>
              </w:rPr>
            </w:pPr>
          </w:p>
        </w:tc>
      </w:tr>
      <w:tr w:rsidR="00B2122C" w:rsidRPr="00B44A29" w14:paraId="2BB80505" w14:textId="77777777" w:rsidTr="0074307B">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AD32D" w14:textId="6E30A40F" w:rsidR="00B2122C" w:rsidRPr="00B44A29" w:rsidRDefault="00B2122C" w:rsidP="00AA3A77">
            <w:pPr>
              <w:jc w:val="right"/>
              <w:rPr>
                <w:rFonts w:cs="Calibri"/>
                <w:color w:val="000000"/>
                <w:sz w:val="22"/>
                <w:szCs w:val="22"/>
              </w:rPr>
            </w:pPr>
            <w:r w:rsidRPr="00B44A29">
              <w:rPr>
                <w:rFonts w:cs="Calibri"/>
                <w:color w:val="000000"/>
                <w:sz w:val="22"/>
                <w:szCs w:val="22"/>
              </w:rPr>
              <w:t>10000.0</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29445046" w14:textId="0274A499" w:rsidR="00B2122C" w:rsidRPr="00B44A29" w:rsidRDefault="00B2122C" w:rsidP="00AA3A77">
            <w:pPr>
              <w:jc w:val="right"/>
              <w:rPr>
                <w:rFonts w:cs="Calibri"/>
                <w:color w:val="000000"/>
                <w:sz w:val="22"/>
                <w:szCs w:val="22"/>
              </w:rPr>
            </w:pPr>
            <w:r w:rsidRPr="00B44A29">
              <w:rPr>
                <w:rFonts w:cs="Calibri"/>
                <w:color w:val="000000"/>
                <w:sz w:val="22"/>
                <w:szCs w:val="22"/>
              </w:rPr>
              <w:t>1.0000000000</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3CC848A0" w14:textId="77777777" w:rsidR="00B2122C" w:rsidRPr="00B44A29" w:rsidRDefault="00B2122C" w:rsidP="00AA3A77">
            <w:pPr>
              <w:rPr>
                <w:rFonts w:cs="Calibri"/>
                <w:color w:val="000000"/>
                <w:sz w:val="22"/>
                <w:szCs w:val="22"/>
              </w:rPr>
            </w:pPr>
          </w:p>
        </w:tc>
        <w:tc>
          <w:tcPr>
            <w:tcW w:w="1875" w:type="dxa"/>
            <w:tcBorders>
              <w:top w:val="single" w:sz="4" w:space="0" w:color="auto"/>
              <w:left w:val="nil"/>
              <w:bottom w:val="single" w:sz="4" w:space="0" w:color="auto"/>
              <w:right w:val="single" w:sz="4" w:space="0" w:color="auto"/>
            </w:tcBorders>
            <w:shd w:val="clear" w:color="auto" w:fill="auto"/>
            <w:noWrap/>
            <w:vAlign w:val="bottom"/>
          </w:tcPr>
          <w:p w14:paraId="6A96E8A1" w14:textId="77777777" w:rsidR="00B2122C" w:rsidRPr="00B44A29" w:rsidRDefault="00B2122C" w:rsidP="00AA3A77">
            <w:pPr>
              <w:rPr>
                <w:rFonts w:cs="Calibri"/>
                <w:color w:val="000000"/>
                <w:sz w:val="22"/>
                <w:szCs w:val="22"/>
              </w:rPr>
            </w:pP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3A6765C5" w14:textId="77777777" w:rsidR="00B2122C" w:rsidRPr="00B44A29" w:rsidRDefault="00B2122C" w:rsidP="00AA3A77">
            <w:pPr>
              <w:rPr>
                <w:rFonts w:cs="Calibri"/>
                <w:color w:val="000000"/>
                <w:sz w:val="22"/>
                <w:szCs w:val="22"/>
              </w:rPr>
            </w:pPr>
          </w:p>
        </w:tc>
      </w:tr>
      <w:tr w:rsidR="00B2122C" w:rsidRPr="00B44A29" w14:paraId="4FD9EADF" w14:textId="77777777" w:rsidTr="0074307B">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54B1C" w14:textId="5B12D320" w:rsidR="00B2122C" w:rsidRPr="00B44A29" w:rsidRDefault="00B2122C" w:rsidP="00AA3A77">
            <w:pPr>
              <w:jc w:val="right"/>
              <w:rPr>
                <w:rFonts w:cs="Calibri"/>
                <w:color w:val="000000"/>
                <w:sz w:val="22"/>
                <w:szCs w:val="22"/>
              </w:rPr>
            </w:pPr>
            <w:r w:rsidRPr="00B44A29">
              <w:rPr>
                <w:rFonts w:cs="Calibri"/>
                <w:color w:val="000000"/>
                <w:sz w:val="22"/>
                <w:szCs w:val="22"/>
              </w:rPr>
              <w:t>100000.0</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593F5726" w14:textId="4FDB2732" w:rsidR="00B2122C" w:rsidRPr="00B44A29" w:rsidRDefault="00B2122C" w:rsidP="00AA3A77">
            <w:pPr>
              <w:jc w:val="right"/>
              <w:rPr>
                <w:rFonts w:cs="Calibri"/>
                <w:color w:val="000000"/>
                <w:sz w:val="22"/>
                <w:szCs w:val="22"/>
              </w:rPr>
            </w:pPr>
            <w:r w:rsidRPr="00B44A29">
              <w:rPr>
                <w:rFonts w:cs="Calibri"/>
                <w:color w:val="000000"/>
                <w:sz w:val="22"/>
                <w:szCs w:val="22"/>
              </w:rPr>
              <w:t>1.0000000000</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6DFF2ECF" w14:textId="77777777" w:rsidR="00B2122C" w:rsidRPr="00B44A29" w:rsidRDefault="00B2122C" w:rsidP="00AA3A77">
            <w:pPr>
              <w:rPr>
                <w:rFonts w:cs="Calibri"/>
                <w:color w:val="000000"/>
                <w:sz w:val="22"/>
                <w:szCs w:val="22"/>
              </w:rPr>
            </w:pPr>
          </w:p>
        </w:tc>
        <w:tc>
          <w:tcPr>
            <w:tcW w:w="1875" w:type="dxa"/>
            <w:tcBorders>
              <w:top w:val="single" w:sz="4" w:space="0" w:color="auto"/>
              <w:left w:val="nil"/>
              <w:bottom w:val="single" w:sz="4" w:space="0" w:color="auto"/>
              <w:right w:val="single" w:sz="4" w:space="0" w:color="auto"/>
            </w:tcBorders>
            <w:shd w:val="clear" w:color="auto" w:fill="auto"/>
            <w:noWrap/>
            <w:vAlign w:val="bottom"/>
          </w:tcPr>
          <w:p w14:paraId="71B3AB84" w14:textId="77777777" w:rsidR="00B2122C" w:rsidRPr="00B44A29" w:rsidRDefault="00B2122C" w:rsidP="00AA3A77">
            <w:pPr>
              <w:rPr>
                <w:rFonts w:cs="Calibri"/>
                <w:color w:val="000000"/>
                <w:sz w:val="22"/>
                <w:szCs w:val="22"/>
              </w:rPr>
            </w:pP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14C7CB96" w14:textId="77777777" w:rsidR="00B2122C" w:rsidRPr="00B44A29" w:rsidRDefault="00B2122C" w:rsidP="00AA3A77">
            <w:pPr>
              <w:rPr>
                <w:rFonts w:cs="Calibri"/>
                <w:color w:val="000000"/>
                <w:sz w:val="22"/>
                <w:szCs w:val="22"/>
              </w:rPr>
            </w:pPr>
          </w:p>
        </w:tc>
      </w:tr>
    </w:tbl>
    <w:p w14:paraId="085E7415" w14:textId="370D6382" w:rsidR="00EC2DB2" w:rsidRPr="00B44A29" w:rsidRDefault="00EC2DB2" w:rsidP="001277D6">
      <w:pPr>
        <w:rPr>
          <w:sz w:val="22"/>
          <w:szCs w:val="22"/>
        </w:rPr>
      </w:pPr>
    </w:p>
    <w:p w14:paraId="1BFDAB9A" w14:textId="77777777" w:rsidR="003A4D6D" w:rsidRPr="00B44A29" w:rsidRDefault="003A4D6D" w:rsidP="003A4D6D">
      <w:pPr>
        <w:jc w:val="center"/>
        <w:rPr>
          <w:sz w:val="22"/>
          <w:szCs w:val="22"/>
        </w:rPr>
      </w:pPr>
    </w:p>
    <w:p w14:paraId="2A980E6A" w14:textId="6E186A05" w:rsidR="008E4887" w:rsidRPr="00435E4F" w:rsidRDefault="00202D1F" w:rsidP="00202D1F">
      <w:pPr>
        <w:rPr>
          <w:sz w:val="22"/>
          <w:szCs w:val="22"/>
        </w:rPr>
      </w:pPr>
      <w:r w:rsidRPr="00B44A29">
        <w:rPr>
          <w:b/>
          <w:sz w:val="22"/>
          <w:szCs w:val="22"/>
        </w:rPr>
        <w:t>Q</w:t>
      </w:r>
      <w:r w:rsidR="00435E4F">
        <w:rPr>
          <w:b/>
          <w:sz w:val="22"/>
          <w:szCs w:val="22"/>
        </w:rPr>
        <w:t>5</w:t>
      </w:r>
      <w:r w:rsidRPr="00B44A29">
        <w:rPr>
          <w:b/>
          <w:sz w:val="22"/>
          <w:szCs w:val="22"/>
        </w:rPr>
        <w:t>-1</w:t>
      </w:r>
      <w:r w:rsidR="00435E4F">
        <w:rPr>
          <w:b/>
          <w:sz w:val="22"/>
          <w:szCs w:val="22"/>
        </w:rPr>
        <w:t>:</w:t>
      </w:r>
      <w:r w:rsidR="00BE2255" w:rsidRPr="00B44A29">
        <w:rPr>
          <w:b/>
          <w:sz w:val="22"/>
          <w:szCs w:val="22"/>
        </w:rPr>
        <w:t xml:space="preserve"> </w:t>
      </w:r>
      <w:r w:rsidR="00BE2255" w:rsidRPr="00435E4F">
        <w:rPr>
          <w:sz w:val="22"/>
          <w:szCs w:val="22"/>
        </w:rPr>
        <w:t>If</w:t>
      </w:r>
      <w:r w:rsidRPr="00435E4F">
        <w:rPr>
          <w:sz w:val="22"/>
          <w:szCs w:val="22"/>
        </w:rPr>
        <w:t xml:space="preserve"> the signal is the original value of x and the final value of x contains the signal plus noise, what is the resulting signal to noise ra</w:t>
      </w:r>
      <w:r w:rsidR="00BE2255" w:rsidRPr="00435E4F">
        <w:rPr>
          <w:sz w:val="22"/>
          <w:szCs w:val="22"/>
        </w:rPr>
        <w:t xml:space="preserve">tio (in </w:t>
      </w:r>
      <w:r w:rsidR="00EB33E6" w:rsidRPr="00435E4F">
        <w:rPr>
          <w:sz w:val="22"/>
          <w:szCs w:val="22"/>
        </w:rPr>
        <w:t>dB) of the final result when the random scale factor is 10,000.0</w:t>
      </w:r>
      <w:r w:rsidR="00BE2255" w:rsidRPr="00435E4F">
        <w:rPr>
          <w:sz w:val="22"/>
          <w:szCs w:val="22"/>
        </w:rPr>
        <w:t>?</w:t>
      </w:r>
    </w:p>
    <w:p w14:paraId="266DC89C" w14:textId="77777777" w:rsidR="00B151F8" w:rsidRPr="00B44A29" w:rsidRDefault="00B151F8" w:rsidP="00BE2255">
      <w:pPr>
        <w:rPr>
          <w:b/>
          <w:sz w:val="22"/>
          <w:szCs w:val="22"/>
        </w:rPr>
      </w:pPr>
    </w:p>
    <w:p w14:paraId="5CB5C2D1" w14:textId="3E53E5F0" w:rsidR="00BE2255" w:rsidRPr="00B44A29" w:rsidRDefault="006E32D2" w:rsidP="00BE2255">
      <w:pPr>
        <w:rPr>
          <w:b/>
          <w:sz w:val="22"/>
          <w:szCs w:val="22"/>
        </w:rPr>
      </w:pPr>
      <w:r w:rsidRPr="00B44A29">
        <w:rPr>
          <w:b/>
          <w:sz w:val="22"/>
          <w:szCs w:val="22"/>
        </w:rPr>
        <w:t>Q</w:t>
      </w:r>
      <w:r w:rsidR="00435E4F">
        <w:rPr>
          <w:b/>
          <w:sz w:val="22"/>
          <w:szCs w:val="22"/>
        </w:rPr>
        <w:t>5</w:t>
      </w:r>
      <w:r w:rsidRPr="00B44A29">
        <w:rPr>
          <w:b/>
          <w:sz w:val="22"/>
          <w:szCs w:val="22"/>
        </w:rPr>
        <w:t>-2</w:t>
      </w:r>
      <w:r w:rsidR="00435E4F">
        <w:rPr>
          <w:b/>
          <w:sz w:val="22"/>
          <w:szCs w:val="22"/>
        </w:rPr>
        <w:t>:</w:t>
      </w:r>
      <w:r w:rsidRPr="00B44A29">
        <w:rPr>
          <w:b/>
          <w:sz w:val="22"/>
          <w:szCs w:val="22"/>
        </w:rPr>
        <w:t xml:space="preserve"> </w:t>
      </w:r>
      <w:r w:rsidRPr="00435E4F">
        <w:rPr>
          <w:sz w:val="22"/>
          <w:szCs w:val="22"/>
        </w:rPr>
        <w:t>Explain why the difference between the starting value of X (1.0) and the</w:t>
      </w:r>
      <w:r w:rsidR="00BE2255" w:rsidRPr="00435E4F">
        <w:rPr>
          <w:sz w:val="22"/>
          <w:szCs w:val="22"/>
        </w:rPr>
        <w:t xml:space="preserve"> </w:t>
      </w:r>
      <w:r w:rsidRPr="00435E4F">
        <w:rPr>
          <w:sz w:val="22"/>
          <w:szCs w:val="22"/>
        </w:rPr>
        <w:t>ending value of X</w:t>
      </w:r>
      <w:r w:rsidR="00B07D91" w:rsidRPr="00435E4F">
        <w:rPr>
          <w:sz w:val="22"/>
          <w:szCs w:val="22"/>
        </w:rPr>
        <w:t xml:space="preserve"> </w:t>
      </w:r>
      <w:r w:rsidRPr="00435E4F">
        <w:rPr>
          <w:sz w:val="22"/>
          <w:szCs w:val="22"/>
        </w:rPr>
        <w:t>was larger when the random numbers (A and B) were larger?</w:t>
      </w:r>
      <w:r w:rsidR="00E854C0" w:rsidRPr="00435E4F">
        <w:rPr>
          <w:sz w:val="22"/>
          <w:szCs w:val="22"/>
        </w:rPr>
        <w:t xml:space="preserve"> In other words, why does the size of A and B affect the result?</w:t>
      </w:r>
    </w:p>
    <w:p w14:paraId="43FFA3F7" w14:textId="77777777" w:rsidR="00BE2255" w:rsidRPr="00B44A29" w:rsidRDefault="00BE2255" w:rsidP="00BE2255">
      <w:pPr>
        <w:rPr>
          <w:b/>
          <w:sz w:val="22"/>
          <w:szCs w:val="22"/>
        </w:rPr>
      </w:pPr>
    </w:p>
    <w:p w14:paraId="414224FB" w14:textId="0D78F963" w:rsidR="00BE2255" w:rsidRPr="00B44A29" w:rsidRDefault="00BE2255" w:rsidP="00BE2255">
      <w:pPr>
        <w:rPr>
          <w:b/>
          <w:sz w:val="22"/>
          <w:szCs w:val="22"/>
        </w:rPr>
      </w:pPr>
      <w:r w:rsidRPr="00B44A29">
        <w:rPr>
          <w:b/>
          <w:sz w:val="22"/>
          <w:szCs w:val="22"/>
        </w:rPr>
        <w:t>Q</w:t>
      </w:r>
      <w:r w:rsidR="00435E4F">
        <w:rPr>
          <w:b/>
          <w:sz w:val="22"/>
          <w:szCs w:val="22"/>
        </w:rPr>
        <w:t>5</w:t>
      </w:r>
      <w:r w:rsidRPr="00B44A29">
        <w:rPr>
          <w:b/>
          <w:sz w:val="22"/>
          <w:szCs w:val="22"/>
        </w:rPr>
        <w:t>-3</w:t>
      </w:r>
      <w:r w:rsidR="00435E4F">
        <w:rPr>
          <w:b/>
          <w:sz w:val="22"/>
          <w:szCs w:val="22"/>
        </w:rPr>
        <w:t>:</w:t>
      </w:r>
      <w:r w:rsidRPr="00B44A29">
        <w:rPr>
          <w:b/>
          <w:sz w:val="22"/>
          <w:szCs w:val="22"/>
        </w:rPr>
        <w:t xml:space="preserve"> </w:t>
      </w:r>
      <w:r w:rsidRPr="00435E4F">
        <w:rPr>
          <w:sz w:val="22"/>
          <w:szCs w:val="22"/>
        </w:rPr>
        <w:t>Your lab partner says that if you use floating point numbers, that the calculations will always be accurate</w:t>
      </w:r>
      <w:r w:rsidR="00EE4FE9" w:rsidRPr="00435E4F">
        <w:rPr>
          <w:sz w:val="22"/>
          <w:szCs w:val="22"/>
        </w:rPr>
        <w:t xml:space="preserve"> enough</w:t>
      </w:r>
      <w:r w:rsidRPr="00435E4F">
        <w:rPr>
          <w:sz w:val="22"/>
          <w:szCs w:val="22"/>
        </w:rPr>
        <w:t>. Write a paragraph illustrating a case where this is not true and write a paragraph explaining what feature or characteristic of f</w:t>
      </w:r>
      <w:r w:rsidR="008A228B" w:rsidRPr="00435E4F">
        <w:rPr>
          <w:sz w:val="22"/>
          <w:szCs w:val="22"/>
        </w:rPr>
        <w:t>loating point numbers causes the problem</w:t>
      </w:r>
      <w:r w:rsidRPr="00435E4F">
        <w:rPr>
          <w:sz w:val="22"/>
          <w:szCs w:val="22"/>
        </w:rPr>
        <w:t>.</w:t>
      </w:r>
    </w:p>
    <w:p w14:paraId="21917A64" w14:textId="77777777" w:rsidR="00BE2255" w:rsidRPr="00B44A29" w:rsidRDefault="00BE2255" w:rsidP="00202D1F">
      <w:pPr>
        <w:rPr>
          <w:b/>
          <w:sz w:val="22"/>
          <w:szCs w:val="22"/>
        </w:rPr>
      </w:pPr>
    </w:p>
    <w:p w14:paraId="6511138F" w14:textId="3E8E2DF5" w:rsidR="00F80E78" w:rsidRPr="00B44A29" w:rsidRDefault="00757F73" w:rsidP="00A07E0C">
      <w:pPr>
        <w:ind w:left="270"/>
        <w:rPr>
          <w:sz w:val="22"/>
          <w:szCs w:val="22"/>
        </w:rPr>
      </w:pPr>
      <w:r w:rsidRPr="00B44A29">
        <w:rPr>
          <w:noProof/>
          <w:sz w:val="22"/>
          <w:szCs w:val="22"/>
        </w:rPr>
        <w:lastRenderedPageBreak/>
        <mc:AlternateContent>
          <mc:Choice Requires="wps">
            <w:drawing>
              <wp:inline distT="0" distB="0" distL="0" distR="0" wp14:anchorId="6ACEB7E9" wp14:editId="6C9A23D1">
                <wp:extent cx="5369356" cy="1327918"/>
                <wp:effectExtent l="0" t="0" r="22225" b="2476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9356" cy="1327918"/>
                        </a:xfrm>
                        <a:prstGeom prst="rect">
                          <a:avLst/>
                        </a:prstGeom>
                        <a:solidFill>
                          <a:srgbClr val="FFFFFF"/>
                        </a:solidFill>
                        <a:ln w="9525">
                          <a:solidFill>
                            <a:srgbClr val="000000"/>
                          </a:solidFill>
                          <a:miter lim="800000"/>
                          <a:headEnd/>
                          <a:tailEnd/>
                        </a:ln>
                      </wps:spPr>
                      <wps:txbx>
                        <w:txbxContent>
                          <w:p w14:paraId="72F38FAC"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OPEN NEW ARDUINO SKETCH.</w:t>
                            </w:r>
                          </w:p>
                          <w:p w14:paraId="04DBA6CF"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CLICK IN THIS TEXT BOX. CTRL-A, CTRL-C.</w:t>
                            </w:r>
                          </w:p>
                          <w:p w14:paraId="799B0745"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CLICK IN SKETCH. CTRL-A, CTRL-V.</w:t>
                            </w:r>
                          </w:p>
                          <w:p w14:paraId="4B72EB7C" w14:textId="77777777" w:rsidR="00793E21" w:rsidRPr="00793E21" w:rsidRDefault="00793E21" w:rsidP="00793E21">
                            <w:pPr>
                              <w:spacing w:line="276" w:lineRule="auto"/>
                              <w:rPr>
                                <w:rFonts w:ascii="Courier New" w:hAnsi="Courier New" w:cs="Courier New"/>
                                <w:color w:val="0070C0"/>
                                <w:sz w:val="18"/>
                                <w:szCs w:val="18"/>
                              </w:rPr>
                            </w:pPr>
                          </w:p>
                          <w:p w14:paraId="12C0D2FC" w14:textId="77777777" w:rsidR="00793E21" w:rsidRPr="00793E21" w:rsidRDefault="00793E21" w:rsidP="00793E21">
                            <w:pPr>
                              <w:spacing w:line="276" w:lineRule="auto"/>
                              <w:rPr>
                                <w:rFonts w:ascii="Courier New" w:hAnsi="Courier New" w:cs="Courier New"/>
                                <w:color w:val="000000" w:themeColor="text1"/>
                                <w:sz w:val="18"/>
                                <w:szCs w:val="18"/>
                              </w:rPr>
                            </w:pPr>
                            <w:r w:rsidRPr="00793E21">
                              <w:rPr>
                                <w:rFonts w:ascii="Courier New" w:hAnsi="Courier New" w:cs="Courier New"/>
                                <w:color w:val="000000" w:themeColor="text1"/>
                                <w:sz w:val="18"/>
                                <w:szCs w:val="18"/>
                              </w:rPr>
                              <w:t>// file: Roundoff_1.ino</w:t>
                            </w:r>
                          </w:p>
                          <w:p w14:paraId="0A6AC659" w14:textId="77777777" w:rsidR="00793E21" w:rsidRPr="00793E21" w:rsidRDefault="00793E21" w:rsidP="00793E21">
                            <w:pPr>
                              <w:spacing w:line="276" w:lineRule="auto"/>
                              <w:rPr>
                                <w:rFonts w:ascii="Courier New" w:hAnsi="Courier New" w:cs="Courier New"/>
                                <w:color w:val="000000" w:themeColor="text1"/>
                                <w:sz w:val="18"/>
                                <w:szCs w:val="18"/>
                              </w:rPr>
                            </w:pPr>
                            <w:r w:rsidRPr="00793E21">
                              <w:rPr>
                                <w:rFonts w:ascii="Courier New" w:hAnsi="Courier New" w:cs="Courier New"/>
                                <w:color w:val="000000" w:themeColor="text1"/>
                                <w:sz w:val="18"/>
                                <w:szCs w:val="18"/>
                              </w:rPr>
                              <w:t xml:space="preserve">// created by: Clark </w:t>
                            </w:r>
                            <w:proofErr w:type="spellStart"/>
                            <w:proofErr w:type="gramStart"/>
                            <w:r w:rsidRPr="00793E21">
                              <w:rPr>
                                <w:rFonts w:ascii="Courier New" w:hAnsi="Courier New" w:cs="Courier New"/>
                                <w:color w:val="000000" w:themeColor="text1"/>
                                <w:sz w:val="18"/>
                                <w:szCs w:val="18"/>
                              </w:rPr>
                              <w:t>Hochgraf</w:t>
                            </w:r>
                            <w:proofErr w:type="spellEnd"/>
                            <w:r w:rsidRPr="00793E21">
                              <w:rPr>
                                <w:rFonts w:ascii="Courier New" w:hAnsi="Courier New" w:cs="Courier New"/>
                                <w:color w:val="000000" w:themeColor="text1"/>
                                <w:sz w:val="18"/>
                                <w:szCs w:val="18"/>
                              </w:rPr>
                              <w:t xml:space="preserve">  Sept</w:t>
                            </w:r>
                            <w:proofErr w:type="gramEnd"/>
                            <w:r w:rsidRPr="00793E21">
                              <w:rPr>
                                <w:rFonts w:ascii="Courier New" w:hAnsi="Courier New" w:cs="Courier New"/>
                                <w:color w:val="000000" w:themeColor="text1"/>
                                <w:sz w:val="18"/>
                                <w:szCs w:val="18"/>
                              </w:rPr>
                              <w:t xml:space="preserve"> 15, 2015</w:t>
                            </w:r>
                          </w:p>
                          <w:p w14:paraId="3D47EBAB" w14:textId="77777777" w:rsidR="00793E21" w:rsidRPr="00793E21" w:rsidRDefault="00793E21" w:rsidP="00793E21">
                            <w:pPr>
                              <w:spacing w:line="276" w:lineRule="auto"/>
                              <w:rPr>
                                <w:rFonts w:ascii="Courier New" w:hAnsi="Courier New" w:cs="Courier New"/>
                                <w:color w:val="000000" w:themeColor="text1"/>
                                <w:sz w:val="18"/>
                                <w:szCs w:val="18"/>
                              </w:rPr>
                            </w:pPr>
                            <w:r w:rsidRPr="00793E21">
                              <w:rPr>
                                <w:rFonts w:ascii="Courier New" w:hAnsi="Courier New" w:cs="Courier New"/>
                                <w:color w:val="000000" w:themeColor="text1"/>
                                <w:sz w:val="18"/>
                                <w:szCs w:val="18"/>
                              </w:rPr>
                              <w:t xml:space="preserve">// modified by: David </w:t>
                            </w:r>
                            <w:proofErr w:type="spellStart"/>
                            <w:proofErr w:type="gramStart"/>
                            <w:r w:rsidRPr="00793E21">
                              <w:rPr>
                                <w:rFonts w:ascii="Courier New" w:hAnsi="Courier New" w:cs="Courier New"/>
                                <w:color w:val="000000" w:themeColor="text1"/>
                                <w:sz w:val="18"/>
                                <w:szCs w:val="18"/>
                              </w:rPr>
                              <w:t>Orlicki</w:t>
                            </w:r>
                            <w:proofErr w:type="spellEnd"/>
                            <w:r w:rsidRPr="00793E21">
                              <w:rPr>
                                <w:rFonts w:ascii="Courier New" w:hAnsi="Courier New" w:cs="Courier New"/>
                                <w:color w:val="000000" w:themeColor="text1"/>
                                <w:sz w:val="18"/>
                                <w:szCs w:val="18"/>
                              </w:rPr>
                              <w:t xml:space="preserve">  Sept</w:t>
                            </w:r>
                            <w:proofErr w:type="gramEnd"/>
                            <w:r w:rsidRPr="00793E21">
                              <w:rPr>
                                <w:rFonts w:ascii="Courier New" w:hAnsi="Courier New" w:cs="Courier New"/>
                                <w:color w:val="000000" w:themeColor="text1"/>
                                <w:sz w:val="18"/>
                                <w:szCs w:val="18"/>
                              </w:rPr>
                              <w:t xml:space="preserve"> 1, 2017</w:t>
                            </w:r>
                          </w:p>
                          <w:p w14:paraId="0B28E6D3" w14:textId="77777777" w:rsidR="00793E21" w:rsidRPr="00793E21" w:rsidRDefault="00793E21" w:rsidP="00793E21">
                            <w:pPr>
                              <w:spacing w:line="276" w:lineRule="auto"/>
                              <w:rPr>
                                <w:rFonts w:ascii="Courier New" w:hAnsi="Courier New" w:cs="Courier New"/>
                                <w:color w:val="000000" w:themeColor="text1"/>
                                <w:sz w:val="18"/>
                                <w:szCs w:val="18"/>
                              </w:rPr>
                            </w:pPr>
                            <w:r w:rsidRPr="00793E21">
                              <w:rPr>
                                <w:rFonts w:ascii="Courier New" w:hAnsi="Courier New" w:cs="Courier New"/>
                                <w:color w:val="000000" w:themeColor="text1"/>
                                <w:sz w:val="18"/>
                                <w:szCs w:val="18"/>
                              </w:rPr>
                              <w:t>// modified by: S. Ciccarelli 02/19/2023 - fixed %error calculations and</w:t>
                            </w:r>
                          </w:p>
                          <w:p w14:paraId="3B2BEF1D" w14:textId="77777777" w:rsidR="00793E21" w:rsidRPr="00793E21" w:rsidRDefault="00793E21" w:rsidP="00793E21">
                            <w:pPr>
                              <w:spacing w:line="276" w:lineRule="auto"/>
                              <w:rPr>
                                <w:rFonts w:ascii="Courier New" w:hAnsi="Courier New" w:cs="Courier New"/>
                                <w:color w:val="000000" w:themeColor="text1"/>
                                <w:sz w:val="18"/>
                                <w:szCs w:val="18"/>
                              </w:rPr>
                            </w:pPr>
                            <w:r w:rsidRPr="00793E21">
                              <w:rPr>
                                <w:rFonts w:ascii="Courier New" w:hAnsi="Courier New" w:cs="Courier New"/>
                                <w:color w:val="000000" w:themeColor="text1"/>
                                <w:sz w:val="18"/>
                                <w:szCs w:val="18"/>
                              </w:rPr>
                              <w:t>// changed references to Lab #5</w:t>
                            </w:r>
                          </w:p>
                          <w:p w14:paraId="1F8109CC" w14:textId="77777777" w:rsidR="00793E21" w:rsidRPr="00793E21" w:rsidRDefault="00793E21" w:rsidP="00793E21">
                            <w:pPr>
                              <w:spacing w:line="276" w:lineRule="auto"/>
                              <w:rPr>
                                <w:rFonts w:ascii="Courier New" w:hAnsi="Courier New" w:cs="Courier New"/>
                                <w:color w:val="000000" w:themeColor="text1"/>
                                <w:sz w:val="18"/>
                                <w:szCs w:val="18"/>
                              </w:rPr>
                            </w:pPr>
                            <w:r w:rsidRPr="00793E21">
                              <w:rPr>
                                <w:rFonts w:ascii="Courier New" w:hAnsi="Courier New" w:cs="Courier New"/>
                                <w:color w:val="000000" w:themeColor="text1"/>
                                <w:sz w:val="18"/>
                                <w:szCs w:val="18"/>
                              </w:rPr>
                              <w:t xml:space="preserve">// purpose: Illustration of </w:t>
                            </w:r>
                            <w:proofErr w:type="spellStart"/>
                            <w:r w:rsidRPr="00793E21">
                              <w:rPr>
                                <w:rFonts w:ascii="Courier New" w:hAnsi="Courier New" w:cs="Courier New"/>
                                <w:color w:val="000000" w:themeColor="text1"/>
                                <w:sz w:val="18"/>
                                <w:szCs w:val="18"/>
                              </w:rPr>
                              <w:t>roundoff</w:t>
                            </w:r>
                            <w:proofErr w:type="spellEnd"/>
                            <w:r w:rsidRPr="00793E21">
                              <w:rPr>
                                <w:rFonts w:ascii="Courier New" w:hAnsi="Courier New" w:cs="Courier New"/>
                                <w:color w:val="000000" w:themeColor="text1"/>
                                <w:sz w:val="18"/>
                                <w:szCs w:val="18"/>
                              </w:rPr>
                              <w:t xml:space="preserve"> error when using float</w:t>
                            </w:r>
                          </w:p>
                          <w:p w14:paraId="34619DEB" w14:textId="77777777" w:rsidR="00793E21" w:rsidRPr="00793E21" w:rsidRDefault="00793E21" w:rsidP="00793E21">
                            <w:pPr>
                              <w:spacing w:line="276" w:lineRule="auto"/>
                              <w:rPr>
                                <w:rFonts w:ascii="Courier New" w:hAnsi="Courier New" w:cs="Courier New"/>
                                <w:color w:val="000000" w:themeColor="text1"/>
                                <w:sz w:val="18"/>
                                <w:szCs w:val="18"/>
                              </w:rPr>
                            </w:pPr>
                          </w:p>
                          <w:p w14:paraId="1FF40CCD" w14:textId="77777777" w:rsidR="00793E21" w:rsidRPr="00793E21" w:rsidRDefault="00793E21" w:rsidP="00793E21">
                            <w:pPr>
                              <w:spacing w:line="276" w:lineRule="auto"/>
                              <w:rPr>
                                <w:rFonts w:ascii="Courier New" w:hAnsi="Courier New" w:cs="Courier New"/>
                                <w:color w:val="000000" w:themeColor="text1"/>
                                <w:sz w:val="18"/>
                                <w:szCs w:val="18"/>
                              </w:rPr>
                            </w:pPr>
                            <w:proofErr w:type="spellStart"/>
                            <w:proofErr w:type="gramStart"/>
                            <w:r w:rsidRPr="00793E21">
                              <w:rPr>
                                <w:rFonts w:ascii="Courier New" w:hAnsi="Courier New" w:cs="Courier New"/>
                                <w:color w:val="000000" w:themeColor="text1"/>
                                <w:sz w:val="18"/>
                                <w:szCs w:val="18"/>
                              </w:rPr>
                              <w:t>const</w:t>
                            </w:r>
                            <w:proofErr w:type="spellEnd"/>
                            <w:proofErr w:type="gramEnd"/>
                            <w:r w:rsidRPr="00793E21">
                              <w:rPr>
                                <w:rFonts w:ascii="Courier New" w:hAnsi="Courier New" w:cs="Courier New"/>
                                <w:color w:val="000000" w:themeColor="text1"/>
                                <w:sz w:val="18"/>
                                <w:szCs w:val="18"/>
                              </w:rPr>
                              <w:t xml:space="preserve"> </w:t>
                            </w:r>
                            <w:proofErr w:type="spellStart"/>
                            <w:r w:rsidRPr="00793E21">
                              <w:rPr>
                                <w:rFonts w:ascii="Courier New" w:hAnsi="Courier New" w:cs="Courier New"/>
                                <w:color w:val="000000" w:themeColor="text1"/>
                                <w:sz w:val="18"/>
                                <w:szCs w:val="18"/>
                              </w:rPr>
                              <w:t>int</w:t>
                            </w:r>
                            <w:proofErr w:type="spellEnd"/>
                            <w:r w:rsidRPr="00793E21">
                              <w:rPr>
                                <w:rFonts w:ascii="Courier New" w:hAnsi="Courier New" w:cs="Courier New"/>
                                <w:color w:val="000000" w:themeColor="text1"/>
                                <w:sz w:val="18"/>
                                <w:szCs w:val="18"/>
                              </w:rPr>
                              <w:t xml:space="preserve"> NUM_CALC = 1000;</w:t>
                            </w:r>
                          </w:p>
                          <w:p w14:paraId="709BD270" w14:textId="77777777" w:rsidR="00793E21" w:rsidRPr="00793E21" w:rsidRDefault="00793E21" w:rsidP="00793E21">
                            <w:pPr>
                              <w:spacing w:line="276" w:lineRule="auto"/>
                              <w:rPr>
                                <w:rFonts w:ascii="Courier New" w:hAnsi="Courier New" w:cs="Courier New"/>
                                <w:color w:val="0070C0"/>
                                <w:sz w:val="18"/>
                                <w:szCs w:val="18"/>
                              </w:rPr>
                            </w:pPr>
                            <w:proofErr w:type="gramStart"/>
                            <w:r w:rsidRPr="00793E21">
                              <w:rPr>
                                <w:rFonts w:ascii="Courier New" w:hAnsi="Courier New" w:cs="Courier New"/>
                                <w:color w:val="0070C0"/>
                                <w:sz w:val="18"/>
                                <w:szCs w:val="18"/>
                              </w:rPr>
                              <w:t>float</w:t>
                            </w:r>
                            <w:proofErr w:type="gramEnd"/>
                            <w:r w:rsidRPr="00793E21">
                              <w:rPr>
                                <w:rFonts w:ascii="Courier New" w:hAnsi="Courier New" w:cs="Courier New"/>
                                <w:color w:val="0070C0"/>
                                <w:sz w:val="18"/>
                                <w:szCs w:val="18"/>
                              </w:rPr>
                              <w:t xml:space="preserve"> xv = 0.0, A, B, error, </w:t>
                            </w:r>
                            <w:proofErr w:type="spellStart"/>
                            <w:r w:rsidRPr="00793E21">
                              <w:rPr>
                                <w:rFonts w:ascii="Courier New" w:hAnsi="Courier New" w:cs="Courier New"/>
                                <w:color w:val="0070C0"/>
                                <w:sz w:val="18"/>
                                <w:szCs w:val="18"/>
                              </w:rPr>
                              <w:t>scale_factor</w:t>
                            </w:r>
                            <w:proofErr w:type="spellEnd"/>
                            <w:r w:rsidRPr="00793E21">
                              <w:rPr>
                                <w:rFonts w:ascii="Courier New" w:hAnsi="Courier New" w:cs="Courier New"/>
                                <w:color w:val="0070C0"/>
                                <w:sz w:val="18"/>
                                <w:szCs w:val="18"/>
                              </w:rPr>
                              <w:t>;</w:t>
                            </w:r>
                          </w:p>
                          <w:p w14:paraId="24E4F4D8" w14:textId="77777777" w:rsidR="00793E21" w:rsidRPr="00793E21" w:rsidRDefault="00793E21" w:rsidP="00793E21">
                            <w:pPr>
                              <w:spacing w:line="276" w:lineRule="auto"/>
                              <w:rPr>
                                <w:rFonts w:ascii="Courier New" w:hAnsi="Courier New" w:cs="Courier New"/>
                                <w:color w:val="0070C0"/>
                                <w:sz w:val="18"/>
                                <w:szCs w:val="18"/>
                              </w:rPr>
                            </w:pPr>
                          </w:p>
                          <w:p w14:paraId="7E91DA82" w14:textId="77777777" w:rsidR="00793E21" w:rsidRPr="00793E21" w:rsidRDefault="00793E21" w:rsidP="00793E21">
                            <w:pPr>
                              <w:spacing w:line="276" w:lineRule="auto"/>
                              <w:rPr>
                                <w:rFonts w:ascii="Courier New" w:hAnsi="Courier New" w:cs="Courier New"/>
                                <w:color w:val="0070C0"/>
                                <w:sz w:val="18"/>
                                <w:szCs w:val="18"/>
                              </w:rPr>
                            </w:pPr>
                            <w:proofErr w:type="gramStart"/>
                            <w:r w:rsidRPr="00793E21">
                              <w:rPr>
                                <w:rFonts w:ascii="Courier New" w:hAnsi="Courier New" w:cs="Courier New"/>
                                <w:color w:val="0070C0"/>
                                <w:sz w:val="18"/>
                                <w:szCs w:val="18"/>
                              </w:rPr>
                              <w:t>void</w:t>
                            </w:r>
                            <w:proofErr w:type="gramEnd"/>
                            <w:r w:rsidRPr="00793E21">
                              <w:rPr>
                                <w:rFonts w:ascii="Courier New" w:hAnsi="Courier New" w:cs="Courier New"/>
                                <w:color w:val="0070C0"/>
                                <w:sz w:val="18"/>
                                <w:szCs w:val="18"/>
                              </w:rPr>
                              <w:t xml:space="preserve"> setup()</w:t>
                            </w:r>
                          </w:p>
                          <w:p w14:paraId="3C78977A"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w:t>
                            </w:r>
                          </w:p>
                          <w:p w14:paraId="7957ECAC"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Serial.begin</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9600);</w:t>
                            </w:r>
                          </w:p>
                          <w:p w14:paraId="3D1F7C05"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Serial.println</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F("Lab 5 S2 datatypes 2225"));</w:t>
                            </w:r>
                          </w:p>
                          <w:p w14:paraId="7BE59744"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Serial.println</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F("\</w:t>
                            </w:r>
                            <w:proofErr w:type="spellStart"/>
                            <w:r w:rsidRPr="00793E21">
                              <w:rPr>
                                <w:rFonts w:ascii="Courier New" w:hAnsi="Courier New" w:cs="Courier New"/>
                                <w:color w:val="0070C0"/>
                                <w:sz w:val="18"/>
                                <w:szCs w:val="18"/>
                              </w:rPr>
                              <w:t>nEnter</w:t>
                            </w:r>
                            <w:proofErr w:type="spellEnd"/>
                            <w:r w:rsidRPr="00793E21">
                              <w:rPr>
                                <w:rFonts w:ascii="Courier New" w:hAnsi="Courier New" w:cs="Courier New"/>
                                <w:color w:val="0070C0"/>
                                <w:sz w:val="18"/>
                                <w:szCs w:val="18"/>
                              </w:rPr>
                              <w:t xml:space="preserve"> 'g' to go ....."));</w:t>
                            </w:r>
                          </w:p>
                          <w:p w14:paraId="31E90889"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gramStart"/>
                            <w:r w:rsidRPr="00793E21">
                              <w:rPr>
                                <w:rFonts w:ascii="Courier New" w:hAnsi="Courier New" w:cs="Courier New"/>
                                <w:color w:val="0070C0"/>
                                <w:sz w:val="18"/>
                                <w:szCs w:val="18"/>
                              </w:rPr>
                              <w:t>while</w:t>
                            </w:r>
                            <w:proofErr w:type="gramEnd"/>
                            <w:r w:rsidRPr="00793E21">
                              <w:rPr>
                                <w:rFonts w:ascii="Courier New" w:hAnsi="Courier New" w:cs="Courier New"/>
                                <w:color w:val="0070C0"/>
                                <w:sz w:val="18"/>
                                <w:szCs w:val="18"/>
                              </w:rPr>
                              <w:t xml:space="preserve"> (</w:t>
                            </w:r>
                            <w:proofErr w:type="spellStart"/>
                            <w:r w:rsidRPr="00793E21">
                              <w:rPr>
                                <w:rFonts w:ascii="Courier New" w:hAnsi="Courier New" w:cs="Courier New"/>
                                <w:color w:val="0070C0"/>
                                <w:sz w:val="18"/>
                                <w:szCs w:val="18"/>
                              </w:rPr>
                              <w:t>Serial.read</w:t>
                            </w:r>
                            <w:proofErr w:type="spellEnd"/>
                            <w:r w:rsidRPr="00793E21">
                              <w:rPr>
                                <w:rFonts w:ascii="Courier New" w:hAnsi="Courier New" w:cs="Courier New"/>
                                <w:color w:val="0070C0"/>
                                <w:sz w:val="18"/>
                                <w:szCs w:val="18"/>
                              </w:rPr>
                              <w:t>() != 'g'); // spin until 'g' entry</w:t>
                            </w:r>
                          </w:p>
                          <w:p w14:paraId="53F93AEC"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
                          <w:p w14:paraId="1B5650B2"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randomSeed</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425);</w:t>
                            </w:r>
                          </w:p>
                          <w:p w14:paraId="596271C9" w14:textId="77777777" w:rsidR="00793E21" w:rsidRPr="00793E21" w:rsidRDefault="00793E21" w:rsidP="00793E21">
                            <w:pPr>
                              <w:spacing w:line="276" w:lineRule="auto"/>
                              <w:rPr>
                                <w:rFonts w:ascii="Courier New" w:hAnsi="Courier New" w:cs="Courier New"/>
                                <w:color w:val="0070C0"/>
                                <w:sz w:val="18"/>
                                <w:szCs w:val="18"/>
                              </w:rPr>
                            </w:pPr>
                          </w:p>
                          <w:p w14:paraId="30B423E8"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r w:rsidRPr="00793E21">
                              <w:rPr>
                                <w:rFonts w:ascii="Courier New" w:hAnsi="Courier New" w:cs="Courier New"/>
                                <w:color w:val="0070C0"/>
                                <w:sz w:val="18"/>
                                <w:szCs w:val="18"/>
                              </w:rPr>
                              <w:t>scale_factor</w:t>
                            </w:r>
                            <w:proofErr w:type="spellEnd"/>
                            <w:r w:rsidRPr="00793E21">
                              <w:rPr>
                                <w:rFonts w:ascii="Courier New" w:hAnsi="Courier New" w:cs="Courier New"/>
                                <w:color w:val="0070C0"/>
                                <w:sz w:val="18"/>
                                <w:szCs w:val="18"/>
                              </w:rPr>
                              <w:t xml:space="preserve"> = 100000.0; // start with 1.0</w:t>
                            </w:r>
                          </w:p>
                          <w:p w14:paraId="09D246BD"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gramStart"/>
                            <w:r w:rsidRPr="00793E21">
                              <w:rPr>
                                <w:rFonts w:ascii="Courier New" w:hAnsi="Courier New" w:cs="Courier New"/>
                                <w:color w:val="0070C0"/>
                                <w:sz w:val="18"/>
                                <w:szCs w:val="18"/>
                              </w:rPr>
                              <w:t>xv</w:t>
                            </w:r>
                            <w:proofErr w:type="gramEnd"/>
                            <w:r w:rsidRPr="00793E21">
                              <w:rPr>
                                <w:rFonts w:ascii="Courier New" w:hAnsi="Courier New" w:cs="Courier New"/>
                                <w:color w:val="0070C0"/>
                                <w:sz w:val="18"/>
                                <w:szCs w:val="18"/>
                              </w:rPr>
                              <w:t xml:space="preserve"> = 1.0;</w:t>
                            </w:r>
                          </w:p>
                          <w:p w14:paraId="62F070C3"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"Adding random floating point numbers with scale factor ");</w:t>
                            </w:r>
                          </w:p>
                          <w:p w14:paraId="3D22DA35"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Serial.println</w:t>
                            </w:r>
                            <w:proofErr w:type="spellEnd"/>
                            <w:r w:rsidRPr="00793E21">
                              <w:rPr>
                                <w:rFonts w:ascii="Courier New" w:hAnsi="Courier New" w:cs="Courier New"/>
                                <w:color w:val="0070C0"/>
                                <w:sz w:val="18"/>
                                <w:szCs w:val="18"/>
                              </w:rPr>
                              <w:t>(</w:t>
                            </w:r>
                            <w:proofErr w:type="spellStart"/>
                            <w:proofErr w:type="gramEnd"/>
                            <w:r w:rsidRPr="00793E21">
                              <w:rPr>
                                <w:rFonts w:ascii="Courier New" w:hAnsi="Courier New" w:cs="Courier New"/>
                                <w:color w:val="0070C0"/>
                                <w:sz w:val="18"/>
                                <w:szCs w:val="18"/>
                              </w:rPr>
                              <w:t>scale_factor</w:t>
                            </w:r>
                            <w:proofErr w:type="spellEnd"/>
                            <w:r w:rsidRPr="00793E21">
                              <w:rPr>
                                <w:rFonts w:ascii="Courier New" w:hAnsi="Courier New" w:cs="Courier New"/>
                                <w:color w:val="0070C0"/>
                                <w:sz w:val="18"/>
                                <w:szCs w:val="18"/>
                              </w:rPr>
                              <w:t xml:space="preserve">); </w:t>
                            </w:r>
                          </w:p>
                          <w:p w14:paraId="7D19F645"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"x value starts at x = ");</w:t>
                            </w:r>
                          </w:p>
                          <w:p w14:paraId="6809BF28"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Serial.println</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xv,10);  // print to 10 decimal places</w:t>
                            </w:r>
                          </w:p>
                          <w:p w14:paraId="58F758BE"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gramStart"/>
                            <w:r w:rsidRPr="00793E21">
                              <w:rPr>
                                <w:rFonts w:ascii="Courier New" w:hAnsi="Courier New" w:cs="Courier New"/>
                                <w:color w:val="0070C0"/>
                                <w:sz w:val="18"/>
                                <w:szCs w:val="18"/>
                              </w:rPr>
                              <w:t>for</w:t>
                            </w:r>
                            <w:proofErr w:type="gramEnd"/>
                            <w:r w:rsidRPr="00793E21">
                              <w:rPr>
                                <w:rFonts w:ascii="Courier New" w:hAnsi="Courier New" w:cs="Courier New"/>
                                <w:color w:val="0070C0"/>
                                <w:sz w:val="18"/>
                                <w:szCs w:val="18"/>
                              </w:rPr>
                              <w:t xml:space="preserve"> (</w:t>
                            </w:r>
                            <w:proofErr w:type="spellStart"/>
                            <w:r w:rsidRPr="00793E21">
                              <w:rPr>
                                <w:rFonts w:ascii="Courier New" w:hAnsi="Courier New" w:cs="Courier New"/>
                                <w:color w:val="0070C0"/>
                                <w:sz w:val="18"/>
                                <w:szCs w:val="18"/>
                              </w:rPr>
                              <w:t>int</w:t>
                            </w:r>
                            <w:proofErr w:type="spellEnd"/>
                            <w:r w:rsidRPr="00793E21">
                              <w:rPr>
                                <w:rFonts w:ascii="Courier New" w:hAnsi="Courier New" w:cs="Courier New"/>
                                <w:color w:val="0070C0"/>
                                <w:sz w:val="18"/>
                                <w:szCs w:val="18"/>
                              </w:rPr>
                              <w:t xml:space="preserve"> </w:t>
                            </w:r>
                            <w:proofErr w:type="spellStart"/>
                            <w:r w:rsidRPr="00793E21">
                              <w:rPr>
                                <w:rFonts w:ascii="Courier New" w:hAnsi="Courier New" w:cs="Courier New"/>
                                <w:color w:val="0070C0"/>
                                <w:sz w:val="18"/>
                                <w:szCs w:val="18"/>
                              </w:rPr>
                              <w:t>i</w:t>
                            </w:r>
                            <w:proofErr w:type="spellEnd"/>
                            <w:r w:rsidRPr="00793E21">
                              <w:rPr>
                                <w:rFonts w:ascii="Courier New" w:hAnsi="Courier New" w:cs="Courier New"/>
                                <w:color w:val="0070C0"/>
                                <w:sz w:val="18"/>
                                <w:szCs w:val="18"/>
                              </w:rPr>
                              <w:t xml:space="preserve"> = 1; </w:t>
                            </w:r>
                            <w:proofErr w:type="spellStart"/>
                            <w:r w:rsidRPr="00793E21">
                              <w:rPr>
                                <w:rFonts w:ascii="Courier New" w:hAnsi="Courier New" w:cs="Courier New"/>
                                <w:color w:val="0070C0"/>
                                <w:sz w:val="18"/>
                                <w:szCs w:val="18"/>
                              </w:rPr>
                              <w:t>i</w:t>
                            </w:r>
                            <w:proofErr w:type="spellEnd"/>
                            <w:r w:rsidRPr="00793E21">
                              <w:rPr>
                                <w:rFonts w:ascii="Courier New" w:hAnsi="Courier New" w:cs="Courier New"/>
                                <w:color w:val="0070C0"/>
                                <w:sz w:val="18"/>
                                <w:szCs w:val="18"/>
                              </w:rPr>
                              <w:t xml:space="preserve"> &lt; NUM_CALC; </w:t>
                            </w:r>
                            <w:proofErr w:type="spellStart"/>
                            <w:r w:rsidRPr="00793E21">
                              <w:rPr>
                                <w:rFonts w:ascii="Courier New" w:hAnsi="Courier New" w:cs="Courier New"/>
                                <w:color w:val="0070C0"/>
                                <w:sz w:val="18"/>
                                <w:szCs w:val="18"/>
                              </w:rPr>
                              <w:t>i</w:t>
                            </w:r>
                            <w:proofErr w:type="spellEnd"/>
                            <w:r w:rsidRPr="00793E21">
                              <w:rPr>
                                <w:rFonts w:ascii="Courier New" w:hAnsi="Courier New" w:cs="Courier New"/>
                                <w:color w:val="0070C0"/>
                                <w:sz w:val="18"/>
                                <w:szCs w:val="18"/>
                              </w:rPr>
                              <w:t>++)</w:t>
                            </w:r>
                          </w:p>
                          <w:p w14:paraId="24144A7D"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
                          <w:p w14:paraId="397A729B"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A = </w:t>
                            </w:r>
                            <w:proofErr w:type="spellStart"/>
                            <w:r w:rsidRPr="00793E21">
                              <w:rPr>
                                <w:rFonts w:ascii="Courier New" w:hAnsi="Courier New" w:cs="Courier New"/>
                                <w:color w:val="0070C0"/>
                                <w:sz w:val="18"/>
                                <w:szCs w:val="18"/>
                              </w:rPr>
                              <w:t>random_</w:t>
                            </w:r>
                            <w:proofErr w:type="gramStart"/>
                            <w:r w:rsidRPr="00793E21">
                              <w:rPr>
                                <w:rFonts w:ascii="Courier New" w:hAnsi="Courier New" w:cs="Courier New"/>
                                <w:color w:val="0070C0"/>
                                <w:sz w:val="18"/>
                                <w:szCs w:val="18"/>
                              </w:rPr>
                              <w:t>float</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 xml:space="preserve">) * </w:t>
                            </w:r>
                            <w:proofErr w:type="spellStart"/>
                            <w:r w:rsidRPr="00793E21">
                              <w:rPr>
                                <w:rFonts w:ascii="Courier New" w:hAnsi="Courier New" w:cs="Courier New"/>
                                <w:color w:val="0070C0"/>
                                <w:sz w:val="18"/>
                                <w:szCs w:val="18"/>
                              </w:rPr>
                              <w:t>scale_factor</w:t>
                            </w:r>
                            <w:proofErr w:type="spellEnd"/>
                            <w:r w:rsidRPr="00793E21">
                              <w:rPr>
                                <w:rFonts w:ascii="Courier New" w:hAnsi="Courier New" w:cs="Courier New"/>
                                <w:color w:val="0070C0"/>
                                <w:sz w:val="18"/>
                                <w:szCs w:val="18"/>
                              </w:rPr>
                              <w:t>;</w:t>
                            </w:r>
                          </w:p>
                          <w:p w14:paraId="298B6BF1"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B = </w:t>
                            </w:r>
                            <w:proofErr w:type="spellStart"/>
                            <w:r w:rsidRPr="00793E21">
                              <w:rPr>
                                <w:rFonts w:ascii="Courier New" w:hAnsi="Courier New" w:cs="Courier New"/>
                                <w:color w:val="0070C0"/>
                                <w:sz w:val="18"/>
                                <w:szCs w:val="18"/>
                              </w:rPr>
                              <w:t>random_</w:t>
                            </w:r>
                            <w:proofErr w:type="gramStart"/>
                            <w:r w:rsidRPr="00793E21">
                              <w:rPr>
                                <w:rFonts w:ascii="Courier New" w:hAnsi="Courier New" w:cs="Courier New"/>
                                <w:color w:val="0070C0"/>
                                <w:sz w:val="18"/>
                                <w:szCs w:val="18"/>
                              </w:rPr>
                              <w:t>float</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 xml:space="preserve">) * </w:t>
                            </w:r>
                            <w:proofErr w:type="spellStart"/>
                            <w:r w:rsidRPr="00793E21">
                              <w:rPr>
                                <w:rFonts w:ascii="Courier New" w:hAnsi="Courier New" w:cs="Courier New"/>
                                <w:color w:val="0070C0"/>
                                <w:sz w:val="18"/>
                                <w:szCs w:val="18"/>
                              </w:rPr>
                              <w:t>scale_factor</w:t>
                            </w:r>
                            <w:proofErr w:type="spellEnd"/>
                            <w:r w:rsidRPr="00793E21">
                              <w:rPr>
                                <w:rFonts w:ascii="Courier New" w:hAnsi="Courier New" w:cs="Courier New"/>
                                <w:color w:val="0070C0"/>
                                <w:sz w:val="18"/>
                                <w:szCs w:val="18"/>
                              </w:rPr>
                              <w:t xml:space="preserve">; </w:t>
                            </w:r>
                          </w:p>
                          <w:p w14:paraId="64B8C8E7"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gramStart"/>
                            <w:r w:rsidRPr="00793E21">
                              <w:rPr>
                                <w:rFonts w:ascii="Courier New" w:hAnsi="Courier New" w:cs="Courier New"/>
                                <w:color w:val="0070C0"/>
                                <w:sz w:val="18"/>
                                <w:szCs w:val="18"/>
                              </w:rPr>
                              <w:t>xv</w:t>
                            </w:r>
                            <w:proofErr w:type="gramEnd"/>
                            <w:r w:rsidRPr="00793E21">
                              <w:rPr>
                                <w:rFonts w:ascii="Courier New" w:hAnsi="Courier New" w:cs="Courier New"/>
                                <w:color w:val="0070C0"/>
                                <w:sz w:val="18"/>
                                <w:szCs w:val="18"/>
                              </w:rPr>
                              <w:t xml:space="preserve"> = </w:t>
                            </w:r>
                            <w:proofErr w:type="spellStart"/>
                            <w:r w:rsidRPr="00793E21">
                              <w:rPr>
                                <w:rFonts w:ascii="Courier New" w:hAnsi="Courier New" w:cs="Courier New"/>
                                <w:color w:val="0070C0"/>
                                <w:sz w:val="18"/>
                                <w:szCs w:val="18"/>
                              </w:rPr>
                              <w:t>xv+A</w:t>
                            </w:r>
                            <w:proofErr w:type="spellEnd"/>
                            <w:r w:rsidRPr="00793E21">
                              <w:rPr>
                                <w:rFonts w:ascii="Courier New" w:hAnsi="Courier New" w:cs="Courier New"/>
                                <w:color w:val="0070C0"/>
                                <w:sz w:val="18"/>
                                <w:szCs w:val="18"/>
                              </w:rPr>
                              <w:t>;   // add A to x</w:t>
                            </w:r>
                          </w:p>
                          <w:p w14:paraId="20002348"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gramStart"/>
                            <w:r w:rsidRPr="00793E21">
                              <w:rPr>
                                <w:rFonts w:ascii="Courier New" w:hAnsi="Courier New" w:cs="Courier New"/>
                                <w:color w:val="0070C0"/>
                                <w:sz w:val="18"/>
                                <w:szCs w:val="18"/>
                              </w:rPr>
                              <w:t>xv</w:t>
                            </w:r>
                            <w:proofErr w:type="gramEnd"/>
                            <w:r w:rsidRPr="00793E21">
                              <w:rPr>
                                <w:rFonts w:ascii="Courier New" w:hAnsi="Courier New" w:cs="Courier New"/>
                                <w:color w:val="0070C0"/>
                                <w:sz w:val="18"/>
                                <w:szCs w:val="18"/>
                              </w:rPr>
                              <w:t xml:space="preserve"> = </w:t>
                            </w:r>
                            <w:proofErr w:type="spellStart"/>
                            <w:r w:rsidRPr="00793E21">
                              <w:rPr>
                                <w:rFonts w:ascii="Courier New" w:hAnsi="Courier New" w:cs="Courier New"/>
                                <w:color w:val="0070C0"/>
                                <w:sz w:val="18"/>
                                <w:szCs w:val="18"/>
                              </w:rPr>
                              <w:t>xv+B</w:t>
                            </w:r>
                            <w:proofErr w:type="spellEnd"/>
                            <w:r w:rsidRPr="00793E21">
                              <w:rPr>
                                <w:rFonts w:ascii="Courier New" w:hAnsi="Courier New" w:cs="Courier New"/>
                                <w:color w:val="0070C0"/>
                                <w:sz w:val="18"/>
                                <w:szCs w:val="18"/>
                              </w:rPr>
                              <w:t>;   // add B to x</w:t>
                            </w:r>
                          </w:p>
                          <w:p w14:paraId="40564112"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gramStart"/>
                            <w:r w:rsidRPr="00793E21">
                              <w:rPr>
                                <w:rFonts w:ascii="Courier New" w:hAnsi="Courier New" w:cs="Courier New"/>
                                <w:color w:val="0070C0"/>
                                <w:sz w:val="18"/>
                                <w:szCs w:val="18"/>
                              </w:rPr>
                              <w:t>xv</w:t>
                            </w:r>
                            <w:proofErr w:type="gramEnd"/>
                            <w:r w:rsidRPr="00793E21">
                              <w:rPr>
                                <w:rFonts w:ascii="Courier New" w:hAnsi="Courier New" w:cs="Courier New"/>
                                <w:color w:val="0070C0"/>
                                <w:sz w:val="18"/>
                                <w:szCs w:val="18"/>
                              </w:rPr>
                              <w:t xml:space="preserve"> = xv-A;   // subtract A from x</w:t>
                            </w:r>
                          </w:p>
                          <w:p w14:paraId="480B270E"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gramStart"/>
                            <w:r w:rsidRPr="00793E21">
                              <w:rPr>
                                <w:rFonts w:ascii="Courier New" w:hAnsi="Courier New" w:cs="Courier New"/>
                                <w:color w:val="0070C0"/>
                                <w:sz w:val="18"/>
                                <w:szCs w:val="18"/>
                              </w:rPr>
                              <w:t>xv</w:t>
                            </w:r>
                            <w:proofErr w:type="gramEnd"/>
                            <w:r w:rsidRPr="00793E21">
                              <w:rPr>
                                <w:rFonts w:ascii="Courier New" w:hAnsi="Courier New" w:cs="Courier New"/>
                                <w:color w:val="0070C0"/>
                                <w:sz w:val="18"/>
                                <w:szCs w:val="18"/>
                              </w:rPr>
                              <w:t xml:space="preserve"> = xv-B;   // subtract B from x</w:t>
                            </w:r>
                          </w:p>
                          <w:p w14:paraId="6EE623EB"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 // for</w:t>
                            </w:r>
                          </w:p>
                          <w:p w14:paraId="0DFCD46D"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
                          <w:p w14:paraId="376E1C5C"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gramStart"/>
                            <w:r w:rsidRPr="00793E21">
                              <w:rPr>
                                <w:rFonts w:ascii="Courier New" w:hAnsi="Courier New" w:cs="Courier New"/>
                                <w:color w:val="0070C0"/>
                                <w:sz w:val="18"/>
                                <w:szCs w:val="18"/>
                              </w:rPr>
                              <w:t>error</w:t>
                            </w:r>
                            <w:proofErr w:type="gramEnd"/>
                            <w:r w:rsidRPr="00793E21">
                              <w:rPr>
                                <w:rFonts w:ascii="Courier New" w:hAnsi="Courier New" w:cs="Courier New"/>
                                <w:color w:val="0070C0"/>
                                <w:sz w:val="18"/>
                                <w:szCs w:val="18"/>
                              </w:rPr>
                              <w:t>=(xv-1.0);</w:t>
                            </w:r>
                          </w:p>
                          <w:p w14:paraId="1642C932"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
                          <w:p w14:paraId="1B2D397D"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 end result should just be the original value of x (i.e. 1.0)</w:t>
                            </w:r>
                          </w:p>
                          <w:p w14:paraId="31033E56"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 xml:space="preserve">"x value finishes at x = "); </w:t>
                            </w:r>
                            <w:proofErr w:type="spellStart"/>
                            <w:r w:rsidRPr="00793E21">
                              <w:rPr>
                                <w:rFonts w:ascii="Courier New" w:hAnsi="Courier New" w:cs="Courier New"/>
                                <w:color w:val="0070C0"/>
                                <w:sz w:val="18"/>
                                <w:szCs w:val="18"/>
                              </w:rPr>
                              <w:t>Serial.println</w:t>
                            </w:r>
                            <w:proofErr w:type="spellEnd"/>
                            <w:r w:rsidRPr="00793E21">
                              <w:rPr>
                                <w:rFonts w:ascii="Courier New" w:hAnsi="Courier New" w:cs="Courier New"/>
                                <w:color w:val="0070C0"/>
                                <w:sz w:val="18"/>
                                <w:szCs w:val="18"/>
                              </w:rPr>
                              <w:t xml:space="preserve">(xv,10); </w:t>
                            </w:r>
                          </w:p>
                          <w:p w14:paraId="647B3F7C"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"Total percent error after 1000 calculations = ");</w:t>
                            </w:r>
                          </w:p>
                          <w:p w14:paraId="673F5482"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 xml:space="preserve">error*100.0,10); </w:t>
                            </w:r>
                            <w:proofErr w:type="spellStart"/>
                            <w:r w:rsidRPr="00793E21">
                              <w:rPr>
                                <w:rFonts w:ascii="Courier New" w:hAnsi="Courier New" w:cs="Courier New"/>
                                <w:color w:val="0070C0"/>
                                <w:sz w:val="18"/>
                                <w:szCs w:val="18"/>
                              </w:rPr>
                              <w:t>Serial.println</w:t>
                            </w:r>
                            <w:proofErr w:type="spellEnd"/>
                            <w:r w:rsidRPr="00793E21">
                              <w:rPr>
                                <w:rFonts w:ascii="Courier New" w:hAnsi="Courier New" w:cs="Courier New"/>
                                <w:color w:val="0070C0"/>
                                <w:sz w:val="18"/>
                                <w:szCs w:val="18"/>
                              </w:rPr>
                              <w:t>(" %");</w:t>
                            </w:r>
                          </w:p>
                          <w:p w14:paraId="0399DE9D"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"Average percent error per calculation = ");</w:t>
                            </w:r>
                          </w:p>
                          <w:p w14:paraId="40FDE947"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 xml:space="preserve">error*100.0/(4.0*NUM_CALC),10); </w:t>
                            </w:r>
                            <w:proofErr w:type="spellStart"/>
                            <w:r w:rsidRPr="00793E21">
                              <w:rPr>
                                <w:rFonts w:ascii="Courier New" w:hAnsi="Courier New" w:cs="Courier New"/>
                                <w:color w:val="0070C0"/>
                                <w:sz w:val="18"/>
                                <w:szCs w:val="18"/>
                              </w:rPr>
                              <w:t>Serial.println</w:t>
                            </w:r>
                            <w:proofErr w:type="spellEnd"/>
                            <w:r w:rsidRPr="00793E21">
                              <w:rPr>
                                <w:rFonts w:ascii="Courier New" w:hAnsi="Courier New" w:cs="Courier New"/>
                                <w:color w:val="0070C0"/>
                                <w:sz w:val="18"/>
                                <w:szCs w:val="18"/>
                              </w:rPr>
                              <w:t>(" %");</w:t>
                            </w:r>
                          </w:p>
                          <w:p w14:paraId="67EB2421"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Serial.println</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 xml:space="preserve">); </w:t>
                            </w:r>
                          </w:p>
                          <w:p w14:paraId="42D5EFF0"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 </w:t>
                            </w:r>
                            <w:proofErr w:type="gramStart"/>
                            <w:r w:rsidRPr="00793E21">
                              <w:rPr>
                                <w:rFonts w:ascii="Courier New" w:hAnsi="Courier New" w:cs="Courier New"/>
                                <w:color w:val="0070C0"/>
                                <w:sz w:val="18"/>
                                <w:szCs w:val="18"/>
                              </w:rPr>
                              <w:t>setup()</w:t>
                            </w:r>
                            <w:proofErr w:type="gramEnd"/>
                          </w:p>
                          <w:p w14:paraId="24629DE2" w14:textId="77777777" w:rsidR="00793E21" w:rsidRPr="00793E21" w:rsidRDefault="00793E21" w:rsidP="00793E21">
                            <w:pPr>
                              <w:spacing w:line="276" w:lineRule="auto"/>
                              <w:rPr>
                                <w:rFonts w:ascii="Courier New" w:hAnsi="Courier New" w:cs="Courier New"/>
                                <w:color w:val="0070C0"/>
                                <w:sz w:val="18"/>
                                <w:szCs w:val="18"/>
                              </w:rPr>
                            </w:pPr>
                          </w:p>
                          <w:p w14:paraId="764FBCD1" w14:textId="77777777" w:rsidR="00793E21" w:rsidRPr="00793E21" w:rsidRDefault="00793E21" w:rsidP="00793E21">
                            <w:pPr>
                              <w:spacing w:line="276" w:lineRule="auto"/>
                              <w:rPr>
                                <w:rFonts w:ascii="Courier New" w:hAnsi="Courier New" w:cs="Courier New"/>
                                <w:color w:val="0070C0"/>
                                <w:sz w:val="18"/>
                                <w:szCs w:val="18"/>
                              </w:rPr>
                            </w:pPr>
                            <w:proofErr w:type="gramStart"/>
                            <w:r w:rsidRPr="00793E21">
                              <w:rPr>
                                <w:rFonts w:ascii="Courier New" w:hAnsi="Courier New" w:cs="Courier New"/>
                                <w:color w:val="0070C0"/>
                                <w:sz w:val="18"/>
                                <w:szCs w:val="18"/>
                              </w:rPr>
                              <w:t>void</w:t>
                            </w:r>
                            <w:proofErr w:type="gramEnd"/>
                            <w:r w:rsidRPr="00793E21">
                              <w:rPr>
                                <w:rFonts w:ascii="Courier New" w:hAnsi="Courier New" w:cs="Courier New"/>
                                <w:color w:val="0070C0"/>
                                <w:sz w:val="18"/>
                                <w:szCs w:val="18"/>
                              </w:rPr>
                              <w:t xml:space="preserve"> loop(){} // spin forever</w:t>
                            </w:r>
                          </w:p>
                          <w:p w14:paraId="6C0B9655" w14:textId="77777777" w:rsidR="00793E21" w:rsidRPr="00793E21" w:rsidRDefault="00793E21" w:rsidP="00793E21">
                            <w:pPr>
                              <w:spacing w:line="276" w:lineRule="auto"/>
                              <w:rPr>
                                <w:rFonts w:ascii="Courier New" w:hAnsi="Courier New" w:cs="Courier New"/>
                                <w:color w:val="0070C0"/>
                                <w:sz w:val="18"/>
                                <w:szCs w:val="18"/>
                              </w:rPr>
                            </w:pPr>
                          </w:p>
                          <w:p w14:paraId="13933730"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w:t>
                            </w:r>
                          </w:p>
                          <w:p w14:paraId="4B789333" w14:textId="11B8ED1B" w:rsidR="00085AF0" w:rsidRPr="00447202" w:rsidRDefault="00793E21" w:rsidP="00793E21">
                            <w:pPr>
                              <w:spacing w:line="276" w:lineRule="auto"/>
                              <w:rPr>
                                <w:rFonts w:ascii="Courier New" w:hAnsi="Courier New" w:cs="Courier New"/>
                                <w:sz w:val="18"/>
                                <w:szCs w:val="18"/>
                              </w:rPr>
                            </w:pPr>
                            <w:proofErr w:type="gramStart"/>
                            <w:r w:rsidRPr="00793E21">
                              <w:rPr>
                                <w:rFonts w:ascii="Courier New" w:hAnsi="Courier New" w:cs="Courier New"/>
                                <w:color w:val="0070C0"/>
                                <w:sz w:val="18"/>
                                <w:szCs w:val="18"/>
                              </w:rPr>
                              <w:t>float</w:t>
                            </w:r>
                            <w:proofErr w:type="gramEnd"/>
                            <w:r w:rsidRPr="00793E21">
                              <w:rPr>
                                <w:rFonts w:ascii="Courier New" w:hAnsi="Courier New" w:cs="Courier New"/>
                                <w:color w:val="0070C0"/>
                                <w:sz w:val="18"/>
                                <w:szCs w:val="18"/>
                              </w:rPr>
                              <w:t xml:space="preserve"> </w:t>
                            </w:r>
                            <w:proofErr w:type="spellStart"/>
                            <w:r w:rsidRPr="00793E21">
                              <w:rPr>
                                <w:rFonts w:ascii="Courier New" w:hAnsi="Courier New" w:cs="Courier New"/>
                                <w:color w:val="0070C0"/>
                                <w:sz w:val="18"/>
                                <w:szCs w:val="18"/>
                              </w:rPr>
                              <w:t>random_float</w:t>
                            </w:r>
                            <w:proofErr w:type="spellEnd"/>
                            <w:r w:rsidRPr="00793E21">
                              <w:rPr>
                                <w:rFonts w:ascii="Courier New" w:hAnsi="Courier New" w:cs="Courier New"/>
                                <w:color w:val="0070C0"/>
                                <w:sz w:val="18"/>
                                <w:szCs w:val="18"/>
                              </w:rPr>
                              <w:t>() { return (random(2147483648)/2147483648.0); }</w:t>
                            </w:r>
                          </w:p>
                        </w:txbxContent>
                      </wps:txbx>
                      <wps:bodyPr rot="0" vert="horz" wrap="square" lIns="91440" tIns="45720" rIns="91440" bIns="45720" anchor="t" anchorCtr="0" upright="1">
                        <a:noAutofit/>
                      </wps:bodyPr>
                    </wps:wsp>
                  </a:graphicData>
                </a:graphic>
              </wp:inline>
            </w:drawing>
          </mc:Choice>
          <mc:Fallback>
            <w:pict>
              <v:shape w14:anchorId="6ACEB7E9" id="Text Box 6" o:spid="_x0000_s1027" type="#_x0000_t202" style="width:422.8pt;height:10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">
                <v:textbox>
                  <w:txbxContent>
                    <w:p w14:paraId="72F38FAC"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OPEN NEW ARDUINO SKETCH.</w:t>
                      </w:r>
                    </w:p>
                    <w:p w14:paraId="04DBA6CF"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CLICK IN THIS TEXT BOX. CTRL-A, CTRL-C.</w:t>
                      </w:r>
                    </w:p>
                    <w:p w14:paraId="799B0745"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CLICK IN SKETCH. CTRL-A, CTRL-V.</w:t>
                      </w:r>
                    </w:p>
                    <w:p w14:paraId="4B72EB7C" w14:textId="77777777" w:rsidR="00793E21" w:rsidRPr="00793E21" w:rsidRDefault="00793E21" w:rsidP="00793E21">
                      <w:pPr>
                        <w:spacing w:line="276" w:lineRule="auto"/>
                        <w:rPr>
                          <w:rFonts w:ascii="Courier New" w:hAnsi="Courier New" w:cs="Courier New"/>
                          <w:color w:val="0070C0"/>
                          <w:sz w:val="18"/>
                          <w:szCs w:val="18"/>
                        </w:rPr>
                      </w:pPr>
                    </w:p>
                    <w:p w14:paraId="12C0D2FC" w14:textId="77777777" w:rsidR="00793E21" w:rsidRPr="00793E21" w:rsidRDefault="00793E21" w:rsidP="00793E21">
                      <w:pPr>
                        <w:spacing w:line="276" w:lineRule="auto"/>
                        <w:rPr>
                          <w:rFonts w:ascii="Courier New" w:hAnsi="Courier New" w:cs="Courier New"/>
                          <w:color w:val="000000" w:themeColor="text1"/>
                          <w:sz w:val="18"/>
                          <w:szCs w:val="18"/>
                        </w:rPr>
                      </w:pPr>
                      <w:r w:rsidRPr="00793E21">
                        <w:rPr>
                          <w:rFonts w:ascii="Courier New" w:hAnsi="Courier New" w:cs="Courier New"/>
                          <w:color w:val="000000" w:themeColor="text1"/>
                          <w:sz w:val="18"/>
                          <w:szCs w:val="18"/>
                        </w:rPr>
                        <w:t>// file: Roundoff_1.ino</w:t>
                      </w:r>
                    </w:p>
                    <w:p w14:paraId="0A6AC659" w14:textId="77777777" w:rsidR="00793E21" w:rsidRPr="00793E21" w:rsidRDefault="00793E21" w:rsidP="00793E21">
                      <w:pPr>
                        <w:spacing w:line="276" w:lineRule="auto"/>
                        <w:rPr>
                          <w:rFonts w:ascii="Courier New" w:hAnsi="Courier New" w:cs="Courier New"/>
                          <w:color w:val="000000" w:themeColor="text1"/>
                          <w:sz w:val="18"/>
                          <w:szCs w:val="18"/>
                        </w:rPr>
                      </w:pPr>
                      <w:r w:rsidRPr="00793E21">
                        <w:rPr>
                          <w:rFonts w:ascii="Courier New" w:hAnsi="Courier New" w:cs="Courier New"/>
                          <w:color w:val="000000" w:themeColor="text1"/>
                          <w:sz w:val="18"/>
                          <w:szCs w:val="18"/>
                        </w:rPr>
                        <w:t xml:space="preserve">// created by: Clark </w:t>
                      </w:r>
                      <w:proofErr w:type="spellStart"/>
                      <w:proofErr w:type="gramStart"/>
                      <w:r w:rsidRPr="00793E21">
                        <w:rPr>
                          <w:rFonts w:ascii="Courier New" w:hAnsi="Courier New" w:cs="Courier New"/>
                          <w:color w:val="000000" w:themeColor="text1"/>
                          <w:sz w:val="18"/>
                          <w:szCs w:val="18"/>
                        </w:rPr>
                        <w:t>Hochgraf</w:t>
                      </w:r>
                      <w:proofErr w:type="spellEnd"/>
                      <w:r w:rsidRPr="00793E21">
                        <w:rPr>
                          <w:rFonts w:ascii="Courier New" w:hAnsi="Courier New" w:cs="Courier New"/>
                          <w:color w:val="000000" w:themeColor="text1"/>
                          <w:sz w:val="18"/>
                          <w:szCs w:val="18"/>
                        </w:rPr>
                        <w:t xml:space="preserve">  Sept</w:t>
                      </w:r>
                      <w:proofErr w:type="gramEnd"/>
                      <w:r w:rsidRPr="00793E21">
                        <w:rPr>
                          <w:rFonts w:ascii="Courier New" w:hAnsi="Courier New" w:cs="Courier New"/>
                          <w:color w:val="000000" w:themeColor="text1"/>
                          <w:sz w:val="18"/>
                          <w:szCs w:val="18"/>
                        </w:rPr>
                        <w:t xml:space="preserve"> 15, 2015</w:t>
                      </w:r>
                    </w:p>
                    <w:p w14:paraId="3D47EBAB" w14:textId="77777777" w:rsidR="00793E21" w:rsidRPr="00793E21" w:rsidRDefault="00793E21" w:rsidP="00793E21">
                      <w:pPr>
                        <w:spacing w:line="276" w:lineRule="auto"/>
                        <w:rPr>
                          <w:rFonts w:ascii="Courier New" w:hAnsi="Courier New" w:cs="Courier New"/>
                          <w:color w:val="000000" w:themeColor="text1"/>
                          <w:sz w:val="18"/>
                          <w:szCs w:val="18"/>
                        </w:rPr>
                      </w:pPr>
                      <w:r w:rsidRPr="00793E21">
                        <w:rPr>
                          <w:rFonts w:ascii="Courier New" w:hAnsi="Courier New" w:cs="Courier New"/>
                          <w:color w:val="000000" w:themeColor="text1"/>
                          <w:sz w:val="18"/>
                          <w:szCs w:val="18"/>
                        </w:rPr>
                        <w:t xml:space="preserve">// modified by: David </w:t>
                      </w:r>
                      <w:proofErr w:type="spellStart"/>
                      <w:proofErr w:type="gramStart"/>
                      <w:r w:rsidRPr="00793E21">
                        <w:rPr>
                          <w:rFonts w:ascii="Courier New" w:hAnsi="Courier New" w:cs="Courier New"/>
                          <w:color w:val="000000" w:themeColor="text1"/>
                          <w:sz w:val="18"/>
                          <w:szCs w:val="18"/>
                        </w:rPr>
                        <w:t>Orlicki</w:t>
                      </w:r>
                      <w:proofErr w:type="spellEnd"/>
                      <w:r w:rsidRPr="00793E21">
                        <w:rPr>
                          <w:rFonts w:ascii="Courier New" w:hAnsi="Courier New" w:cs="Courier New"/>
                          <w:color w:val="000000" w:themeColor="text1"/>
                          <w:sz w:val="18"/>
                          <w:szCs w:val="18"/>
                        </w:rPr>
                        <w:t xml:space="preserve">  Sept</w:t>
                      </w:r>
                      <w:proofErr w:type="gramEnd"/>
                      <w:r w:rsidRPr="00793E21">
                        <w:rPr>
                          <w:rFonts w:ascii="Courier New" w:hAnsi="Courier New" w:cs="Courier New"/>
                          <w:color w:val="000000" w:themeColor="text1"/>
                          <w:sz w:val="18"/>
                          <w:szCs w:val="18"/>
                        </w:rPr>
                        <w:t xml:space="preserve"> 1, 2017</w:t>
                      </w:r>
                    </w:p>
                    <w:p w14:paraId="0B28E6D3" w14:textId="77777777" w:rsidR="00793E21" w:rsidRPr="00793E21" w:rsidRDefault="00793E21" w:rsidP="00793E21">
                      <w:pPr>
                        <w:spacing w:line="276" w:lineRule="auto"/>
                        <w:rPr>
                          <w:rFonts w:ascii="Courier New" w:hAnsi="Courier New" w:cs="Courier New"/>
                          <w:color w:val="000000" w:themeColor="text1"/>
                          <w:sz w:val="18"/>
                          <w:szCs w:val="18"/>
                        </w:rPr>
                      </w:pPr>
                      <w:r w:rsidRPr="00793E21">
                        <w:rPr>
                          <w:rFonts w:ascii="Courier New" w:hAnsi="Courier New" w:cs="Courier New"/>
                          <w:color w:val="000000" w:themeColor="text1"/>
                          <w:sz w:val="18"/>
                          <w:szCs w:val="18"/>
                        </w:rPr>
                        <w:t>// modified by: S. Ciccarelli 02/19/2023 - fixed %error calculations and</w:t>
                      </w:r>
                    </w:p>
                    <w:p w14:paraId="3B2BEF1D" w14:textId="77777777" w:rsidR="00793E21" w:rsidRPr="00793E21" w:rsidRDefault="00793E21" w:rsidP="00793E21">
                      <w:pPr>
                        <w:spacing w:line="276" w:lineRule="auto"/>
                        <w:rPr>
                          <w:rFonts w:ascii="Courier New" w:hAnsi="Courier New" w:cs="Courier New"/>
                          <w:color w:val="000000" w:themeColor="text1"/>
                          <w:sz w:val="18"/>
                          <w:szCs w:val="18"/>
                        </w:rPr>
                      </w:pPr>
                      <w:r w:rsidRPr="00793E21">
                        <w:rPr>
                          <w:rFonts w:ascii="Courier New" w:hAnsi="Courier New" w:cs="Courier New"/>
                          <w:color w:val="000000" w:themeColor="text1"/>
                          <w:sz w:val="18"/>
                          <w:szCs w:val="18"/>
                        </w:rPr>
                        <w:t>// changed references to Lab #5</w:t>
                      </w:r>
                    </w:p>
                    <w:p w14:paraId="1F8109CC" w14:textId="77777777" w:rsidR="00793E21" w:rsidRPr="00793E21" w:rsidRDefault="00793E21" w:rsidP="00793E21">
                      <w:pPr>
                        <w:spacing w:line="276" w:lineRule="auto"/>
                        <w:rPr>
                          <w:rFonts w:ascii="Courier New" w:hAnsi="Courier New" w:cs="Courier New"/>
                          <w:color w:val="000000" w:themeColor="text1"/>
                          <w:sz w:val="18"/>
                          <w:szCs w:val="18"/>
                        </w:rPr>
                      </w:pPr>
                      <w:r w:rsidRPr="00793E21">
                        <w:rPr>
                          <w:rFonts w:ascii="Courier New" w:hAnsi="Courier New" w:cs="Courier New"/>
                          <w:color w:val="000000" w:themeColor="text1"/>
                          <w:sz w:val="18"/>
                          <w:szCs w:val="18"/>
                        </w:rPr>
                        <w:t xml:space="preserve">// purpose: Illustration of </w:t>
                      </w:r>
                      <w:proofErr w:type="spellStart"/>
                      <w:r w:rsidRPr="00793E21">
                        <w:rPr>
                          <w:rFonts w:ascii="Courier New" w:hAnsi="Courier New" w:cs="Courier New"/>
                          <w:color w:val="000000" w:themeColor="text1"/>
                          <w:sz w:val="18"/>
                          <w:szCs w:val="18"/>
                        </w:rPr>
                        <w:t>roundoff</w:t>
                      </w:r>
                      <w:proofErr w:type="spellEnd"/>
                      <w:r w:rsidRPr="00793E21">
                        <w:rPr>
                          <w:rFonts w:ascii="Courier New" w:hAnsi="Courier New" w:cs="Courier New"/>
                          <w:color w:val="000000" w:themeColor="text1"/>
                          <w:sz w:val="18"/>
                          <w:szCs w:val="18"/>
                        </w:rPr>
                        <w:t xml:space="preserve"> error when using float</w:t>
                      </w:r>
                    </w:p>
                    <w:p w14:paraId="34619DEB" w14:textId="77777777" w:rsidR="00793E21" w:rsidRPr="00793E21" w:rsidRDefault="00793E21" w:rsidP="00793E21">
                      <w:pPr>
                        <w:spacing w:line="276" w:lineRule="auto"/>
                        <w:rPr>
                          <w:rFonts w:ascii="Courier New" w:hAnsi="Courier New" w:cs="Courier New"/>
                          <w:color w:val="000000" w:themeColor="text1"/>
                          <w:sz w:val="18"/>
                          <w:szCs w:val="18"/>
                        </w:rPr>
                      </w:pPr>
                    </w:p>
                    <w:p w14:paraId="1FF40CCD" w14:textId="77777777" w:rsidR="00793E21" w:rsidRPr="00793E21" w:rsidRDefault="00793E21" w:rsidP="00793E21">
                      <w:pPr>
                        <w:spacing w:line="276" w:lineRule="auto"/>
                        <w:rPr>
                          <w:rFonts w:ascii="Courier New" w:hAnsi="Courier New" w:cs="Courier New"/>
                          <w:color w:val="000000" w:themeColor="text1"/>
                          <w:sz w:val="18"/>
                          <w:szCs w:val="18"/>
                        </w:rPr>
                      </w:pPr>
                      <w:proofErr w:type="spellStart"/>
                      <w:proofErr w:type="gramStart"/>
                      <w:r w:rsidRPr="00793E21">
                        <w:rPr>
                          <w:rFonts w:ascii="Courier New" w:hAnsi="Courier New" w:cs="Courier New"/>
                          <w:color w:val="000000" w:themeColor="text1"/>
                          <w:sz w:val="18"/>
                          <w:szCs w:val="18"/>
                        </w:rPr>
                        <w:t>const</w:t>
                      </w:r>
                      <w:proofErr w:type="spellEnd"/>
                      <w:proofErr w:type="gramEnd"/>
                      <w:r w:rsidRPr="00793E21">
                        <w:rPr>
                          <w:rFonts w:ascii="Courier New" w:hAnsi="Courier New" w:cs="Courier New"/>
                          <w:color w:val="000000" w:themeColor="text1"/>
                          <w:sz w:val="18"/>
                          <w:szCs w:val="18"/>
                        </w:rPr>
                        <w:t xml:space="preserve"> </w:t>
                      </w:r>
                      <w:proofErr w:type="spellStart"/>
                      <w:r w:rsidRPr="00793E21">
                        <w:rPr>
                          <w:rFonts w:ascii="Courier New" w:hAnsi="Courier New" w:cs="Courier New"/>
                          <w:color w:val="000000" w:themeColor="text1"/>
                          <w:sz w:val="18"/>
                          <w:szCs w:val="18"/>
                        </w:rPr>
                        <w:t>int</w:t>
                      </w:r>
                      <w:proofErr w:type="spellEnd"/>
                      <w:r w:rsidRPr="00793E21">
                        <w:rPr>
                          <w:rFonts w:ascii="Courier New" w:hAnsi="Courier New" w:cs="Courier New"/>
                          <w:color w:val="000000" w:themeColor="text1"/>
                          <w:sz w:val="18"/>
                          <w:szCs w:val="18"/>
                        </w:rPr>
                        <w:t xml:space="preserve"> NUM_CALC = 1000;</w:t>
                      </w:r>
                    </w:p>
                    <w:p w14:paraId="709BD270" w14:textId="77777777" w:rsidR="00793E21" w:rsidRPr="00793E21" w:rsidRDefault="00793E21" w:rsidP="00793E21">
                      <w:pPr>
                        <w:spacing w:line="276" w:lineRule="auto"/>
                        <w:rPr>
                          <w:rFonts w:ascii="Courier New" w:hAnsi="Courier New" w:cs="Courier New"/>
                          <w:color w:val="0070C0"/>
                          <w:sz w:val="18"/>
                          <w:szCs w:val="18"/>
                        </w:rPr>
                      </w:pPr>
                      <w:proofErr w:type="gramStart"/>
                      <w:r w:rsidRPr="00793E21">
                        <w:rPr>
                          <w:rFonts w:ascii="Courier New" w:hAnsi="Courier New" w:cs="Courier New"/>
                          <w:color w:val="0070C0"/>
                          <w:sz w:val="18"/>
                          <w:szCs w:val="18"/>
                        </w:rPr>
                        <w:t>float</w:t>
                      </w:r>
                      <w:proofErr w:type="gramEnd"/>
                      <w:r w:rsidRPr="00793E21">
                        <w:rPr>
                          <w:rFonts w:ascii="Courier New" w:hAnsi="Courier New" w:cs="Courier New"/>
                          <w:color w:val="0070C0"/>
                          <w:sz w:val="18"/>
                          <w:szCs w:val="18"/>
                        </w:rPr>
                        <w:t xml:space="preserve"> xv = 0.0, A, B, error, </w:t>
                      </w:r>
                      <w:proofErr w:type="spellStart"/>
                      <w:r w:rsidRPr="00793E21">
                        <w:rPr>
                          <w:rFonts w:ascii="Courier New" w:hAnsi="Courier New" w:cs="Courier New"/>
                          <w:color w:val="0070C0"/>
                          <w:sz w:val="18"/>
                          <w:szCs w:val="18"/>
                        </w:rPr>
                        <w:t>scale_factor</w:t>
                      </w:r>
                      <w:proofErr w:type="spellEnd"/>
                      <w:r w:rsidRPr="00793E21">
                        <w:rPr>
                          <w:rFonts w:ascii="Courier New" w:hAnsi="Courier New" w:cs="Courier New"/>
                          <w:color w:val="0070C0"/>
                          <w:sz w:val="18"/>
                          <w:szCs w:val="18"/>
                        </w:rPr>
                        <w:t>;</w:t>
                      </w:r>
                    </w:p>
                    <w:p w14:paraId="24E4F4D8" w14:textId="77777777" w:rsidR="00793E21" w:rsidRPr="00793E21" w:rsidRDefault="00793E21" w:rsidP="00793E21">
                      <w:pPr>
                        <w:spacing w:line="276" w:lineRule="auto"/>
                        <w:rPr>
                          <w:rFonts w:ascii="Courier New" w:hAnsi="Courier New" w:cs="Courier New"/>
                          <w:color w:val="0070C0"/>
                          <w:sz w:val="18"/>
                          <w:szCs w:val="18"/>
                        </w:rPr>
                      </w:pPr>
                    </w:p>
                    <w:p w14:paraId="7E91DA82" w14:textId="77777777" w:rsidR="00793E21" w:rsidRPr="00793E21" w:rsidRDefault="00793E21" w:rsidP="00793E21">
                      <w:pPr>
                        <w:spacing w:line="276" w:lineRule="auto"/>
                        <w:rPr>
                          <w:rFonts w:ascii="Courier New" w:hAnsi="Courier New" w:cs="Courier New"/>
                          <w:color w:val="0070C0"/>
                          <w:sz w:val="18"/>
                          <w:szCs w:val="18"/>
                        </w:rPr>
                      </w:pPr>
                      <w:proofErr w:type="gramStart"/>
                      <w:r w:rsidRPr="00793E21">
                        <w:rPr>
                          <w:rFonts w:ascii="Courier New" w:hAnsi="Courier New" w:cs="Courier New"/>
                          <w:color w:val="0070C0"/>
                          <w:sz w:val="18"/>
                          <w:szCs w:val="18"/>
                        </w:rPr>
                        <w:t>void</w:t>
                      </w:r>
                      <w:proofErr w:type="gramEnd"/>
                      <w:r w:rsidRPr="00793E21">
                        <w:rPr>
                          <w:rFonts w:ascii="Courier New" w:hAnsi="Courier New" w:cs="Courier New"/>
                          <w:color w:val="0070C0"/>
                          <w:sz w:val="18"/>
                          <w:szCs w:val="18"/>
                        </w:rPr>
                        <w:t xml:space="preserve"> setup()</w:t>
                      </w:r>
                    </w:p>
                    <w:p w14:paraId="3C78977A"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w:t>
                      </w:r>
                    </w:p>
                    <w:p w14:paraId="7957ECAC"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Serial.begin</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9600);</w:t>
                      </w:r>
                    </w:p>
                    <w:p w14:paraId="3D1F7C05"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Serial.println</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F("Lab 5 S2 datatypes 2225"));</w:t>
                      </w:r>
                    </w:p>
                    <w:p w14:paraId="7BE59744"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Serial.println</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F("\</w:t>
                      </w:r>
                      <w:proofErr w:type="spellStart"/>
                      <w:r w:rsidRPr="00793E21">
                        <w:rPr>
                          <w:rFonts w:ascii="Courier New" w:hAnsi="Courier New" w:cs="Courier New"/>
                          <w:color w:val="0070C0"/>
                          <w:sz w:val="18"/>
                          <w:szCs w:val="18"/>
                        </w:rPr>
                        <w:t>nEnter</w:t>
                      </w:r>
                      <w:proofErr w:type="spellEnd"/>
                      <w:r w:rsidRPr="00793E21">
                        <w:rPr>
                          <w:rFonts w:ascii="Courier New" w:hAnsi="Courier New" w:cs="Courier New"/>
                          <w:color w:val="0070C0"/>
                          <w:sz w:val="18"/>
                          <w:szCs w:val="18"/>
                        </w:rPr>
                        <w:t xml:space="preserve"> 'g' to go ....."));</w:t>
                      </w:r>
                    </w:p>
                    <w:p w14:paraId="31E90889"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gramStart"/>
                      <w:r w:rsidRPr="00793E21">
                        <w:rPr>
                          <w:rFonts w:ascii="Courier New" w:hAnsi="Courier New" w:cs="Courier New"/>
                          <w:color w:val="0070C0"/>
                          <w:sz w:val="18"/>
                          <w:szCs w:val="18"/>
                        </w:rPr>
                        <w:t>while</w:t>
                      </w:r>
                      <w:proofErr w:type="gramEnd"/>
                      <w:r w:rsidRPr="00793E21">
                        <w:rPr>
                          <w:rFonts w:ascii="Courier New" w:hAnsi="Courier New" w:cs="Courier New"/>
                          <w:color w:val="0070C0"/>
                          <w:sz w:val="18"/>
                          <w:szCs w:val="18"/>
                        </w:rPr>
                        <w:t xml:space="preserve"> (</w:t>
                      </w:r>
                      <w:proofErr w:type="spellStart"/>
                      <w:r w:rsidRPr="00793E21">
                        <w:rPr>
                          <w:rFonts w:ascii="Courier New" w:hAnsi="Courier New" w:cs="Courier New"/>
                          <w:color w:val="0070C0"/>
                          <w:sz w:val="18"/>
                          <w:szCs w:val="18"/>
                        </w:rPr>
                        <w:t>Serial.read</w:t>
                      </w:r>
                      <w:proofErr w:type="spellEnd"/>
                      <w:r w:rsidRPr="00793E21">
                        <w:rPr>
                          <w:rFonts w:ascii="Courier New" w:hAnsi="Courier New" w:cs="Courier New"/>
                          <w:color w:val="0070C0"/>
                          <w:sz w:val="18"/>
                          <w:szCs w:val="18"/>
                        </w:rPr>
                        <w:t>() != 'g'); // spin until 'g' entry</w:t>
                      </w:r>
                    </w:p>
                    <w:p w14:paraId="53F93AEC"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
                    <w:p w14:paraId="1B5650B2"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randomSeed</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425);</w:t>
                      </w:r>
                    </w:p>
                    <w:p w14:paraId="596271C9" w14:textId="77777777" w:rsidR="00793E21" w:rsidRPr="00793E21" w:rsidRDefault="00793E21" w:rsidP="00793E21">
                      <w:pPr>
                        <w:spacing w:line="276" w:lineRule="auto"/>
                        <w:rPr>
                          <w:rFonts w:ascii="Courier New" w:hAnsi="Courier New" w:cs="Courier New"/>
                          <w:color w:val="0070C0"/>
                          <w:sz w:val="18"/>
                          <w:szCs w:val="18"/>
                        </w:rPr>
                      </w:pPr>
                    </w:p>
                    <w:p w14:paraId="30B423E8"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r w:rsidRPr="00793E21">
                        <w:rPr>
                          <w:rFonts w:ascii="Courier New" w:hAnsi="Courier New" w:cs="Courier New"/>
                          <w:color w:val="0070C0"/>
                          <w:sz w:val="18"/>
                          <w:szCs w:val="18"/>
                        </w:rPr>
                        <w:t>scale_factor</w:t>
                      </w:r>
                      <w:proofErr w:type="spellEnd"/>
                      <w:r w:rsidRPr="00793E21">
                        <w:rPr>
                          <w:rFonts w:ascii="Courier New" w:hAnsi="Courier New" w:cs="Courier New"/>
                          <w:color w:val="0070C0"/>
                          <w:sz w:val="18"/>
                          <w:szCs w:val="18"/>
                        </w:rPr>
                        <w:t xml:space="preserve"> = 100000.0; // start with 1.0</w:t>
                      </w:r>
                    </w:p>
                    <w:p w14:paraId="09D246BD"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gramStart"/>
                      <w:r w:rsidRPr="00793E21">
                        <w:rPr>
                          <w:rFonts w:ascii="Courier New" w:hAnsi="Courier New" w:cs="Courier New"/>
                          <w:color w:val="0070C0"/>
                          <w:sz w:val="18"/>
                          <w:szCs w:val="18"/>
                        </w:rPr>
                        <w:t>xv</w:t>
                      </w:r>
                      <w:proofErr w:type="gramEnd"/>
                      <w:r w:rsidRPr="00793E21">
                        <w:rPr>
                          <w:rFonts w:ascii="Courier New" w:hAnsi="Courier New" w:cs="Courier New"/>
                          <w:color w:val="0070C0"/>
                          <w:sz w:val="18"/>
                          <w:szCs w:val="18"/>
                        </w:rPr>
                        <w:t xml:space="preserve"> = 1.0;</w:t>
                      </w:r>
                    </w:p>
                    <w:p w14:paraId="62F070C3"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"Adding random floating point numbers with scale factor ");</w:t>
                      </w:r>
                    </w:p>
                    <w:p w14:paraId="3D22DA35"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Serial.println</w:t>
                      </w:r>
                      <w:proofErr w:type="spellEnd"/>
                      <w:r w:rsidRPr="00793E21">
                        <w:rPr>
                          <w:rFonts w:ascii="Courier New" w:hAnsi="Courier New" w:cs="Courier New"/>
                          <w:color w:val="0070C0"/>
                          <w:sz w:val="18"/>
                          <w:szCs w:val="18"/>
                        </w:rPr>
                        <w:t>(</w:t>
                      </w:r>
                      <w:proofErr w:type="spellStart"/>
                      <w:proofErr w:type="gramEnd"/>
                      <w:r w:rsidRPr="00793E21">
                        <w:rPr>
                          <w:rFonts w:ascii="Courier New" w:hAnsi="Courier New" w:cs="Courier New"/>
                          <w:color w:val="0070C0"/>
                          <w:sz w:val="18"/>
                          <w:szCs w:val="18"/>
                        </w:rPr>
                        <w:t>scale_factor</w:t>
                      </w:r>
                      <w:proofErr w:type="spellEnd"/>
                      <w:r w:rsidRPr="00793E21">
                        <w:rPr>
                          <w:rFonts w:ascii="Courier New" w:hAnsi="Courier New" w:cs="Courier New"/>
                          <w:color w:val="0070C0"/>
                          <w:sz w:val="18"/>
                          <w:szCs w:val="18"/>
                        </w:rPr>
                        <w:t xml:space="preserve">); </w:t>
                      </w:r>
                    </w:p>
                    <w:p w14:paraId="7D19F645"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"x value starts at x = ");</w:t>
                      </w:r>
                    </w:p>
                    <w:p w14:paraId="6809BF28"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Serial.println</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xv,10);  // print to 10 decimal places</w:t>
                      </w:r>
                    </w:p>
                    <w:p w14:paraId="58F758BE"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gramStart"/>
                      <w:r w:rsidRPr="00793E21">
                        <w:rPr>
                          <w:rFonts w:ascii="Courier New" w:hAnsi="Courier New" w:cs="Courier New"/>
                          <w:color w:val="0070C0"/>
                          <w:sz w:val="18"/>
                          <w:szCs w:val="18"/>
                        </w:rPr>
                        <w:t>for</w:t>
                      </w:r>
                      <w:proofErr w:type="gramEnd"/>
                      <w:r w:rsidRPr="00793E21">
                        <w:rPr>
                          <w:rFonts w:ascii="Courier New" w:hAnsi="Courier New" w:cs="Courier New"/>
                          <w:color w:val="0070C0"/>
                          <w:sz w:val="18"/>
                          <w:szCs w:val="18"/>
                        </w:rPr>
                        <w:t xml:space="preserve"> (</w:t>
                      </w:r>
                      <w:proofErr w:type="spellStart"/>
                      <w:r w:rsidRPr="00793E21">
                        <w:rPr>
                          <w:rFonts w:ascii="Courier New" w:hAnsi="Courier New" w:cs="Courier New"/>
                          <w:color w:val="0070C0"/>
                          <w:sz w:val="18"/>
                          <w:szCs w:val="18"/>
                        </w:rPr>
                        <w:t>int</w:t>
                      </w:r>
                      <w:proofErr w:type="spellEnd"/>
                      <w:r w:rsidRPr="00793E21">
                        <w:rPr>
                          <w:rFonts w:ascii="Courier New" w:hAnsi="Courier New" w:cs="Courier New"/>
                          <w:color w:val="0070C0"/>
                          <w:sz w:val="18"/>
                          <w:szCs w:val="18"/>
                        </w:rPr>
                        <w:t xml:space="preserve"> </w:t>
                      </w:r>
                      <w:proofErr w:type="spellStart"/>
                      <w:r w:rsidRPr="00793E21">
                        <w:rPr>
                          <w:rFonts w:ascii="Courier New" w:hAnsi="Courier New" w:cs="Courier New"/>
                          <w:color w:val="0070C0"/>
                          <w:sz w:val="18"/>
                          <w:szCs w:val="18"/>
                        </w:rPr>
                        <w:t>i</w:t>
                      </w:r>
                      <w:proofErr w:type="spellEnd"/>
                      <w:r w:rsidRPr="00793E21">
                        <w:rPr>
                          <w:rFonts w:ascii="Courier New" w:hAnsi="Courier New" w:cs="Courier New"/>
                          <w:color w:val="0070C0"/>
                          <w:sz w:val="18"/>
                          <w:szCs w:val="18"/>
                        </w:rPr>
                        <w:t xml:space="preserve"> = 1; </w:t>
                      </w:r>
                      <w:proofErr w:type="spellStart"/>
                      <w:r w:rsidRPr="00793E21">
                        <w:rPr>
                          <w:rFonts w:ascii="Courier New" w:hAnsi="Courier New" w:cs="Courier New"/>
                          <w:color w:val="0070C0"/>
                          <w:sz w:val="18"/>
                          <w:szCs w:val="18"/>
                        </w:rPr>
                        <w:t>i</w:t>
                      </w:r>
                      <w:proofErr w:type="spellEnd"/>
                      <w:r w:rsidRPr="00793E21">
                        <w:rPr>
                          <w:rFonts w:ascii="Courier New" w:hAnsi="Courier New" w:cs="Courier New"/>
                          <w:color w:val="0070C0"/>
                          <w:sz w:val="18"/>
                          <w:szCs w:val="18"/>
                        </w:rPr>
                        <w:t xml:space="preserve"> &lt; NUM_CALC; </w:t>
                      </w:r>
                      <w:proofErr w:type="spellStart"/>
                      <w:r w:rsidRPr="00793E21">
                        <w:rPr>
                          <w:rFonts w:ascii="Courier New" w:hAnsi="Courier New" w:cs="Courier New"/>
                          <w:color w:val="0070C0"/>
                          <w:sz w:val="18"/>
                          <w:szCs w:val="18"/>
                        </w:rPr>
                        <w:t>i</w:t>
                      </w:r>
                      <w:proofErr w:type="spellEnd"/>
                      <w:r w:rsidRPr="00793E21">
                        <w:rPr>
                          <w:rFonts w:ascii="Courier New" w:hAnsi="Courier New" w:cs="Courier New"/>
                          <w:color w:val="0070C0"/>
                          <w:sz w:val="18"/>
                          <w:szCs w:val="18"/>
                        </w:rPr>
                        <w:t>++)</w:t>
                      </w:r>
                    </w:p>
                    <w:p w14:paraId="24144A7D"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
                    <w:p w14:paraId="397A729B"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A = </w:t>
                      </w:r>
                      <w:proofErr w:type="spellStart"/>
                      <w:r w:rsidRPr="00793E21">
                        <w:rPr>
                          <w:rFonts w:ascii="Courier New" w:hAnsi="Courier New" w:cs="Courier New"/>
                          <w:color w:val="0070C0"/>
                          <w:sz w:val="18"/>
                          <w:szCs w:val="18"/>
                        </w:rPr>
                        <w:t>random_</w:t>
                      </w:r>
                      <w:proofErr w:type="gramStart"/>
                      <w:r w:rsidRPr="00793E21">
                        <w:rPr>
                          <w:rFonts w:ascii="Courier New" w:hAnsi="Courier New" w:cs="Courier New"/>
                          <w:color w:val="0070C0"/>
                          <w:sz w:val="18"/>
                          <w:szCs w:val="18"/>
                        </w:rPr>
                        <w:t>float</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 xml:space="preserve">) * </w:t>
                      </w:r>
                      <w:proofErr w:type="spellStart"/>
                      <w:r w:rsidRPr="00793E21">
                        <w:rPr>
                          <w:rFonts w:ascii="Courier New" w:hAnsi="Courier New" w:cs="Courier New"/>
                          <w:color w:val="0070C0"/>
                          <w:sz w:val="18"/>
                          <w:szCs w:val="18"/>
                        </w:rPr>
                        <w:t>scale_factor</w:t>
                      </w:r>
                      <w:proofErr w:type="spellEnd"/>
                      <w:r w:rsidRPr="00793E21">
                        <w:rPr>
                          <w:rFonts w:ascii="Courier New" w:hAnsi="Courier New" w:cs="Courier New"/>
                          <w:color w:val="0070C0"/>
                          <w:sz w:val="18"/>
                          <w:szCs w:val="18"/>
                        </w:rPr>
                        <w:t>;</w:t>
                      </w:r>
                    </w:p>
                    <w:p w14:paraId="298B6BF1"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B = </w:t>
                      </w:r>
                      <w:proofErr w:type="spellStart"/>
                      <w:r w:rsidRPr="00793E21">
                        <w:rPr>
                          <w:rFonts w:ascii="Courier New" w:hAnsi="Courier New" w:cs="Courier New"/>
                          <w:color w:val="0070C0"/>
                          <w:sz w:val="18"/>
                          <w:szCs w:val="18"/>
                        </w:rPr>
                        <w:t>random_</w:t>
                      </w:r>
                      <w:proofErr w:type="gramStart"/>
                      <w:r w:rsidRPr="00793E21">
                        <w:rPr>
                          <w:rFonts w:ascii="Courier New" w:hAnsi="Courier New" w:cs="Courier New"/>
                          <w:color w:val="0070C0"/>
                          <w:sz w:val="18"/>
                          <w:szCs w:val="18"/>
                        </w:rPr>
                        <w:t>float</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 xml:space="preserve">) * </w:t>
                      </w:r>
                      <w:proofErr w:type="spellStart"/>
                      <w:r w:rsidRPr="00793E21">
                        <w:rPr>
                          <w:rFonts w:ascii="Courier New" w:hAnsi="Courier New" w:cs="Courier New"/>
                          <w:color w:val="0070C0"/>
                          <w:sz w:val="18"/>
                          <w:szCs w:val="18"/>
                        </w:rPr>
                        <w:t>scale_factor</w:t>
                      </w:r>
                      <w:proofErr w:type="spellEnd"/>
                      <w:r w:rsidRPr="00793E21">
                        <w:rPr>
                          <w:rFonts w:ascii="Courier New" w:hAnsi="Courier New" w:cs="Courier New"/>
                          <w:color w:val="0070C0"/>
                          <w:sz w:val="18"/>
                          <w:szCs w:val="18"/>
                        </w:rPr>
                        <w:t xml:space="preserve">; </w:t>
                      </w:r>
                    </w:p>
                    <w:p w14:paraId="64B8C8E7"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gramStart"/>
                      <w:r w:rsidRPr="00793E21">
                        <w:rPr>
                          <w:rFonts w:ascii="Courier New" w:hAnsi="Courier New" w:cs="Courier New"/>
                          <w:color w:val="0070C0"/>
                          <w:sz w:val="18"/>
                          <w:szCs w:val="18"/>
                        </w:rPr>
                        <w:t>xv</w:t>
                      </w:r>
                      <w:proofErr w:type="gramEnd"/>
                      <w:r w:rsidRPr="00793E21">
                        <w:rPr>
                          <w:rFonts w:ascii="Courier New" w:hAnsi="Courier New" w:cs="Courier New"/>
                          <w:color w:val="0070C0"/>
                          <w:sz w:val="18"/>
                          <w:szCs w:val="18"/>
                        </w:rPr>
                        <w:t xml:space="preserve"> = </w:t>
                      </w:r>
                      <w:proofErr w:type="spellStart"/>
                      <w:r w:rsidRPr="00793E21">
                        <w:rPr>
                          <w:rFonts w:ascii="Courier New" w:hAnsi="Courier New" w:cs="Courier New"/>
                          <w:color w:val="0070C0"/>
                          <w:sz w:val="18"/>
                          <w:szCs w:val="18"/>
                        </w:rPr>
                        <w:t>xv+A</w:t>
                      </w:r>
                      <w:proofErr w:type="spellEnd"/>
                      <w:r w:rsidRPr="00793E21">
                        <w:rPr>
                          <w:rFonts w:ascii="Courier New" w:hAnsi="Courier New" w:cs="Courier New"/>
                          <w:color w:val="0070C0"/>
                          <w:sz w:val="18"/>
                          <w:szCs w:val="18"/>
                        </w:rPr>
                        <w:t>;   // add A to x</w:t>
                      </w:r>
                    </w:p>
                    <w:p w14:paraId="20002348"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gramStart"/>
                      <w:r w:rsidRPr="00793E21">
                        <w:rPr>
                          <w:rFonts w:ascii="Courier New" w:hAnsi="Courier New" w:cs="Courier New"/>
                          <w:color w:val="0070C0"/>
                          <w:sz w:val="18"/>
                          <w:szCs w:val="18"/>
                        </w:rPr>
                        <w:t>xv</w:t>
                      </w:r>
                      <w:proofErr w:type="gramEnd"/>
                      <w:r w:rsidRPr="00793E21">
                        <w:rPr>
                          <w:rFonts w:ascii="Courier New" w:hAnsi="Courier New" w:cs="Courier New"/>
                          <w:color w:val="0070C0"/>
                          <w:sz w:val="18"/>
                          <w:szCs w:val="18"/>
                        </w:rPr>
                        <w:t xml:space="preserve"> = </w:t>
                      </w:r>
                      <w:proofErr w:type="spellStart"/>
                      <w:r w:rsidRPr="00793E21">
                        <w:rPr>
                          <w:rFonts w:ascii="Courier New" w:hAnsi="Courier New" w:cs="Courier New"/>
                          <w:color w:val="0070C0"/>
                          <w:sz w:val="18"/>
                          <w:szCs w:val="18"/>
                        </w:rPr>
                        <w:t>xv+B</w:t>
                      </w:r>
                      <w:proofErr w:type="spellEnd"/>
                      <w:r w:rsidRPr="00793E21">
                        <w:rPr>
                          <w:rFonts w:ascii="Courier New" w:hAnsi="Courier New" w:cs="Courier New"/>
                          <w:color w:val="0070C0"/>
                          <w:sz w:val="18"/>
                          <w:szCs w:val="18"/>
                        </w:rPr>
                        <w:t>;   // add B to x</w:t>
                      </w:r>
                    </w:p>
                    <w:p w14:paraId="40564112"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gramStart"/>
                      <w:r w:rsidRPr="00793E21">
                        <w:rPr>
                          <w:rFonts w:ascii="Courier New" w:hAnsi="Courier New" w:cs="Courier New"/>
                          <w:color w:val="0070C0"/>
                          <w:sz w:val="18"/>
                          <w:szCs w:val="18"/>
                        </w:rPr>
                        <w:t>xv</w:t>
                      </w:r>
                      <w:proofErr w:type="gramEnd"/>
                      <w:r w:rsidRPr="00793E21">
                        <w:rPr>
                          <w:rFonts w:ascii="Courier New" w:hAnsi="Courier New" w:cs="Courier New"/>
                          <w:color w:val="0070C0"/>
                          <w:sz w:val="18"/>
                          <w:szCs w:val="18"/>
                        </w:rPr>
                        <w:t xml:space="preserve"> = xv-A;   // subtract A from x</w:t>
                      </w:r>
                    </w:p>
                    <w:p w14:paraId="480B270E"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gramStart"/>
                      <w:r w:rsidRPr="00793E21">
                        <w:rPr>
                          <w:rFonts w:ascii="Courier New" w:hAnsi="Courier New" w:cs="Courier New"/>
                          <w:color w:val="0070C0"/>
                          <w:sz w:val="18"/>
                          <w:szCs w:val="18"/>
                        </w:rPr>
                        <w:t>xv</w:t>
                      </w:r>
                      <w:proofErr w:type="gramEnd"/>
                      <w:r w:rsidRPr="00793E21">
                        <w:rPr>
                          <w:rFonts w:ascii="Courier New" w:hAnsi="Courier New" w:cs="Courier New"/>
                          <w:color w:val="0070C0"/>
                          <w:sz w:val="18"/>
                          <w:szCs w:val="18"/>
                        </w:rPr>
                        <w:t xml:space="preserve"> = xv-B;   // subtract B from x</w:t>
                      </w:r>
                    </w:p>
                    <w:p w14:paraId="6EE623EB"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 // for</w:t>
                      </w:r>
                    </w:p>
                    <w:p w14:paraId="0DFCD46D"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
                    <w:p w14:paraId="376E1C5C"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gramStart"/>
                      <w:r w:rsidRPr="00793E21">
                        <w:rPr>
                          <w:rFonts w:ascii="Courier New" w:hAnsi="Courier New" w:cs="Courier New"/>
                          <w:color w:val="0070C0"/>
                          <w:sz w:val="18"/>
                          <w:szCs w:val="18"/>
                        </w:rPr>
                        <w:t>error</w:t>
                      </w:r>
                      <w:proofErr w:type="gramEnd"/>
                      <w:r w:rsidRPr="00793E21">
                        <w:rPr>
                          <w:rFonts w:ascii="Courier New" w:hAnsi="Courier New" w:cs="Courier New"/>
                          <w:color w:val="0070C0"/>
                          <w:sz w:val="18"/>
                          <w:szCs w:val="18"/>
                        </w:rPr>
                        <w:t>=(xv-1.0);</w:t>
                      </w:r>
                    </w:p>
                    <w:p w14:paraId="1642C932"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
                    <w:p w14:paraId="1B2D397D"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 end result should just be the original value of x (i.e. 1.0)</w:t>
                      </w:r>
                    </w:p>
                    <w:p w14:paraId="31033E56"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 xml:space="preserve">"x value finishes at x = "); </w:t>
                      </w:r>
                      <w:proofErr w:type="spellStart"/>
                      <w:r w:rsidRPr="00793E21">
                        <w:rPr>
                          <w:rFonts w:ascii="Courier New" w:hAnsi="Courier New" w:cs="Courier New"/>
                          <w:color w:val="0070C0"/>
                          <w:sz w:val="18"/>
                          <w:szCs w:val="18"/>
                        </w:rPr>
                        <w:t>Serial.println</w:t>
                      </w:r>
                      <w:proofErr w:type="spellEnd"/>
                      <w:r w:rsidRPr="00793E21">
                        <w:rPr>
                          <w:rFonts w:ascii="Courier New" w:hAnsi="Courier New" w:cs="Courier New"/>
                          <w:color w:val="0070C0"/>
                          <w:sz w:val="18"/>
                          <w:szCs w:val="18"/>
                        </w:rPr>
                        <w:t xml:space="preserve">(xv,10); </w:t>
                      </w:r>
                    </w:p>
                    <w:p w14:paraId="647B3F7C"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"Total percent error after 1000 calculations = ");</w:t>
                      </w:r>
                    </w:p>
                    <w:p w14:paraId="673F5482"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 xml:space="preserve">error*100.0,10); </w:t>
                      </w:r>
                      <w:proofErr w:type="spellStart"/>
                      <w:r w:rsidRPr="00793E21">
                        <w:rPr>
                          <w:rFonts w:ascii="Courier New" w:hAnsi="Courier New" w:cs="Courier New"/>
                          <w:color w:val="0070C0"/>
                          <w:sz w:val="18"/>
                          <w:szCs w:val="18"/>
                        </w:rPr>
                        <w:t>Serial.println</w:t>
                      </w:r>
                      <w:proofErr w:type="spellEnd"/>
                      <w:r w:rsidRPr="00793E21">
                        <w:rPr>
                          <w:rFonts w:ascii="Courier New" w:hAnsi="Courier New" w:cs="Courier New"/>
                          <w:color w:val="0070C0"/>
                          <w:sz w:val="18"/>
                          <w:szCs w:val="18"/>
                        </w:rPr>
                        <w:t>(" %");</w:t>
                      </w:r>
                    </w:p>
                    <w:p w14:paraId="0399DE9D"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"Average percent error per calculation = ");</w:t>
                      </w:r>
                    </w:p>
                    <w:p w14:paraId="40FDE947"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 xml:space="preserve">error*100.0/(4.0*NUM_CALC),10); </w:t>
                      </w:r>
                      <w:proofErr w:type="spellStart"/>
                      <w:r w:rsidRPr="00793E21">
                        <w:rPr>
                          <w:rFonts w:ascii="Courier New" w:hAnsi="Courier New" w:cs="Courier New"/>
                          <w:color w:val="0070C0"/>
                          <w:sz w:val="18"/>
                          <w:szCs w:val="18"/>
                        </w:rPr>
                        <w:t>Serial.println</w:t>
                      </w:r>
                      <w:proofErr w:type="spellEnd"/>
                      <w:r w:rsidRPr="00793E21">
                        <w:rPr>
                          <w:rFonts w:ascii="Courier New" w:hAnsi="Courier New" w:cs="Courier New"/>
                          <w:color w:val="0070C0"/>
                          <w:sz w:val="18"/>
                          <w:szCs w:val="18"/>
                        </w:rPr>
                        <w:t>(" %");</w:t>
                      </w:r>
                    </w:p>
                    <w:p w14:paraId="67EB2421"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w:t>
                      </w:r>
                      <w:proofErr w:type="spellStart"/>
                      <w:proofErr w:type="gramStart"/>
                      <w:r w:rsidRPr="00793E21">
                        <w:rPr>
                          <w:rFonts w:ascii="Courier New" w:hAnsi="Courier New" w:cs="Courier New"/>
                          <w:color w:val="0070C0"/>
                          <w:sz w:val="18"/>
                          <w:szCs w:val="18"/>
                        </w:rPr>
                        <w:t>Serial.println</w:t>
                      </w:r>
                      <w:proofErr w:type="spellEnd"/>
                      <w:r w:rsidRPr="00793E21">
                        <w:rPr>
                          <w:rFonts w:ascii="Courier New" w:hAnsi="Courier New" w:cs="Courier New"/>
                          <w:color w:val="0070C0"/>
                          <w:sz w:val="18"/>
                          <w:szCs w:val="18"/>
                        </w:rPr>
                        <w:t>(</w:t>
                      </w:r>
                      <w:proofErr w:type="gramEnd"/>
                      <w:r w:rsidRPr="00793E21">
                        <w:rPr>
                          <w:rFonts w:ascii="Courier New" w:hAnsi="Courier New" w:cs="Courier New"/>
                          <w:color w:val="0070C0"/>
                          <w:sz w:val="18"/>
                          <w:szCs w:val="18"/>
                        </w:rPr>
                        <w:t xml:space="preserve">); </w:t>
                      </w:r>
                    </w:p>
                    <w:p w14:paraId="42D5EFF0"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 xml:space="preserve">} // </w:t>
                      </w:r>
                      <w:proofErr w:type="gramStart"/>
                      <w:r w:rsidRPr="00793E21">
                        <w:rPr>
                          <w:rFonts w:ascii="Courier New" w:hAnsi="Courier New" w:cs="Courier New"/>
                          <w:color w:val="0070C0"/>
                          <w:sz w:val="18"/>
                          <w:szCs w:val="18"/>
                        </w:rPr>
                        <w:t>setup()</w:t>
                      </w:r>
                      <w:proofErr w:type="gramEnd"/>
                    </w:p>
                    <w:p w14:paraId="24629DE2" w14:textId="77777777" w:rsidR="00793E21" w:rsidRPr="00793E21" w:rsidRDefault="00793E21" w:rsidP="00793E21">
                      <w:pPr>
                        <w:spacing w:line="276" w:lineRule="auto"/>
                        <w:rPr>
                          <w:rFonts w:ascii="Courier New" w:hAnsi="Courier New" w:cs="Courier New"/>
                          <w:color w:val="0070C0"/>
                          <w:sz w:val="18"/>
                          <w:szCs w:val="18"/>
                        </w:rPr>
                      </w:pPr>
                    </w:p>
                    <w:p w14:paraId="764FBCD1" w14:textId="77777777" w:rsidR="00793E21" w:rsidRPr="00793E21" w:rsidRDefault="00793E21" w:rsidP="00793E21">
                      <w:pPr>
                        <w:spacing w:line="276" w:lineRule="auto"/>
                        <w:rPr>
                          <w:rFonts w:ascii="Courier New" w:hAnsi="Courier New" w:cs="Courier New"/>
                          <w:color w:val="0070C0"/>
                          <w:sz w:val="18"/>
                          <w:szCs w:val="18"/>
                        </w:rPr>
                      </w:pPr>
                      <w:proofErr w:type="gramStart"/>
                      <w:r w:rsidRPr="00793E21">
                        <w:rPr>
                          <w:rFonts w:ascii="Courier New" w:hAnsi="Courier New" w:cs="Courier New"/>
                          <w:color w:val="0070C0"/>
                          <w:sz w:val="18"/>
                          <w:szCs w:val="18"/>
                        </w:rPr>
                        <w:t>void</w:t>
                      </w:r>
                      <w:proofErr w:type="gramEnd"/>
                      <w:r w:rsidRPr="00793E21">
                        <w:rPr>
                          <w:rFonts w:ascii="Courier New" w:hAnsi="Courier New" w:cs="Courier New"/>
                          <w:color w:val="0070C0"/>
                          <w:sz w:val="18"/>
                          <w:szCs w:val="18"/>
                        </w:rPr>
                        <w:t xml:space="preserve"> loop(){} // spin forever</w:t>
                      </w:r>
                    </w:p>
                    <w:p w14:paraId="6C0B9655" w14:textId="77777777" w:rsidR="00793E21" w:rsidRPr="00793E21" w:rsidRDefault="00793E21" w:rsidP="00793E21">
                      <w:pPr>
                        <w:spacing w:line="276" w:lineRule="auto"/>
                        <w:rPr>
                          <w:rFonts w:ascii="Courier New" w:hAnsi="Courier New" w:cs="Courier New"/>
                          <w:color w:val="0070C0"/>
                          <w:sz w:val="18"/>
                          <w:szCs w:val="18"/>
                        </w:rPr>
                      </w:pPr>
                    </w:p>
                    <w:p w14:paraId="13933730" w14:textId="77777777" w:rsidR="00793E21" w:rsidRPr="00793E21" w:rsidRDefault="00793E21" w:rsidP="00793E21">
                      <w:pPr>
                        <w:spacing w:line="276" w:lineRule="auto"/>
                        <w:rPr>
                          <w:rFonts w:ascii="Courier New" w:hAnsi="Courier New" w:cs="Courier New"/>
                          <w:color w:val="0070C0"/>
                          <w:sz w:val="18"/>
                          <w:szCs w:val="18"/>
                        </w:rPr>
                      </w:pPr>
                      <w:r w:rsidRPr="00793E21">
                        <w:rPr>
                          <w:rFonts w:ascii="Courier New" w:hAnsi="Courier New" w:cs="Courier New"/>
                          <w:color w:val="0070C0"/>
                          <w:sz w:val="18"/>
                          <w:szCs w:val="18"/>
                        </w:rPr>
                        <w:t>//*********************************************************************</w:t>
                      </w:r>
                    </w:p>
                    <w:p w14:paraId="4B789333" w14:textId="11B8ED1B" w:rsidR="00085AF0" w:rsidRPr="00447202" w:rsidRDefault="00793E21" w:rsidP="00793E21">
                      <w:pPr>
                        <w:spacing w:line="276" w:lineRule="auto"/>
                        <w:rPr>
                          <w:rFonts w:ascii="Courier New" w:hAnsi="Courier New" w:cs="Courier New"/>
                          <w:sz w:val="18"/>
                          <w:szCs w:val="18"/>
                        </w:rPr>
                      </w:pPr>
                      <w:proofErr w:type="gramStart"/>
                      <w:r w:rsidRPr="00793E21">
                        <w:rPr>
                          <w:rFonts w:ascii="Courier New" w:hAnsi="Courier New" w:cs="Courier New"/>
                          <w:color w:val="0070C0"/>
                          <w:sz w:val="18"/>
                          <w:szCs w:val="18"/>
                        </w:rPr>
                        <w:t>float</w:t>
                      </w:r>
                      <w:proofErr w:type="gramEnd"/>
                      <w:r w:rsidRPr="00793E21">
                        <w:rPr>
                          <w:rFonts w:ascii="Courier New" w:hAnsi="Courier New" w:cs="Courier New"/>
                          <w:color w:val="0070C0"/>
                          <w:sz w:val="18"/>
                          <w:szCs w:val="18"/>
                        </w:rPr>
                        <w:t xml:space="preserve"> </w:t>
                      </w:r>
                      <w:proofErr w:type="spellStart"/>
                      <w:r w:rsidRPr="00793E21">
                        <w:rPr>
                          <w:rFonts w:ascii="Courier New" w:hAnsi="Courier New" w:cs="Courier New"/>
                          <w:color w:val="0070C0"/>
                          <w:sz w:val="18"/>
                          <w:szCs w:val="18"/>
                        </w:rPr>
                        <w:t>random_float</w:t>
                      </w:r>
                      <w:proofErr w:type="spellEnd"/>
                      <w:r w:rsidRPr="00793E21">
                        <w:rPr>
                          <w:rFonts w:ascii="Courier New" w:hAnsi="Courier New" w:cs="Courier New"/>
                          <w:color w:val="0070C0"/>
                          <w:sz w:val="18"/>
                          <w:szCs w:val="18"/>
                        </w:rPr>
                        <w:t>() { return (random(2147483648)/2147483648.0); }</w:t>
                      </w:r>
                    </w:p>
                  </w:txbxContent>
                </v:textbox>
                <w10:anchorlock/>
              </v:shape>
            </w:pict>
          </mc:Fallback>
        </mc:AlternateContent>
      </w:r>
    </w:p>
    <w:p w14:paraId="1DF3CCD1" w14:textId="77777777" w:rsidR="009A156C" w:rsidRPr="00B44A29" w:rsidRDefault="009A156C">
      <w:pPr>
        <w:rPr>
          <w:b/>
          <w:u w:val="single"/>
        </w:rPr>
      </w:pPr>
    </w:p>
    <w:p w14:paraId="649377B2" w14:textId="63304E14" w:rsidR="009638A0" w:rsidRPr="007C1806" w:rsidRDefault="009638A0" w:rsidP="00862CD2">
      <w:pPr>
        <w:pStyle w:val="Heading1"/>
        <w:rPr>
          <w:sz w:val="28"/>
        </w:rPr>
      </w:pPr>
      <w:r w:rsidRPr="007C1806">
        <w:rPr>
          <w:sz w:val="28"/>
        </w:rPr>
        <w:t xml:space="preserve">Section 3 Unexpected Behavior Due to </w:t>
      </w:r>
      <w:r w:rsidR="00DC5251" w:rsidRPr="007C1806">
        <w:rPr>
          <w:sz w:val="28"/>
        </w:rPr>
        <w:t xml:space="preserve">Finite Precision Effects </w:t>
      </w:r>
      <w:r w:rsidR="007C1806" w:rsidRPr="007C1806">
        <w:rPr>
          <w:sz w:val="28"/>
        </w:rPr>
        <w:t>with</w:t>
      </w:r>
      <w:r w:rsidRPr="007C1806">
        <w:rPr>
          <w:sz w:val="28"/>
        </w:rPr>
        <w:t xml:space="preserve"> Floats</w:t>
      </w:r>
    </w:p>
    <w:p w14:paraId="2687C9F6" w14:textId="77777777" w:rsidR="00862CD2" w:rsidRPr="00862CD2" w:rsidRDefault="00862CD2" w:rsidP="00862CD2"/>
    <w:p w14:paraId="7AB4CD79" w14:textId="7D3E1943" w:rsidR="009638A0" w:rsidRPr="005061AE" w:rsidRDefault="009638A0" w:rsidP="00B80648">
      <w:pPr>
        <w:rPr>
          <w:rFonts w:asciiTheme="minorHAnsi" w:hAnsiTheme="minorHAnsi" w:cstheme="minorHAnsi"/>
        </w:rPr>
      </w:pPr>
      <w:r w:rsidRPr="005061AE">
        <w:rPr>
          <w:rFonts w:asciiTheme="minorHAnsi" w:hAnsiTheme="minorHAnsi" w:cstheme="minorHAnsi"/>
        </w:rPr>
        <w:t xml:space="preserve">The </w:t>
      </w:r>
      <w:r w:rsidR="00DC5251" w:rsidRPr="005061AE">
        <w:rPr>
          <w:rFonts w:asciiTheme="minorHAnsi" w:hAnsiTheme="minorHAnsi" w:cstheme="minorHAnsi"/>
        </w:rPr>
        <w:t>finite precision</w:t>
      </w:r>
      <w:r w:rsidRPr="005061AE">
        <w:rPr>
          <w:rFonts w:asciiTheme="minorHAnsi" w:hAnsiTheme="minorHAnsi" w:cstheme="minorHAnsi"/>
        </w:rPr>
        <w:t xml:space="preserve"> associated with floating point data types </w:t>
      </w:r>
      <w:r w:rsidR="00863D56" w:rsidRPr="005061AE">
        <w:rPr>
          <w:rFonts w:asciiTheme="minorHAnsi" w:hAnsiTheme="minorHAnsi" w:cstheme="minorHAnsi"/>
        </w:rPr>
        <w:t xml:space="preserve">can </w:t>
      </w:r>
      <w:r w:rsidR="00F641A2" w:rsidRPr="005061AE">
        <w:rPr>
          <w:rFonts w:asciiTheme="minorHAnsi" w:hAnsiTheme="minorHAnsi" w:cstheme="minorHAnsi"/>
        </w:rPr>
        <w:t>cause unexpected results in many ways</w:t>
      </w:r>
      <w:r w:rsidR="00863D56" w:rsidRPr="005061AE">
        <w:rPr>
          <w:rFonts w:asciiTheme="minorHAnsi" w:hAnsiTheme="minorHAnsi" w:cstheme="minorHAnsi"/>
        </w:rPr>
        <w:t>. Examine the code in the text</w:t>
      </w:r>
      <w:r w:rsidR="00824363" w:rsidRPr="005061AE">
        <w:rPr>
          <w:rFonts w:asciiTheme="minorHAnsi" w:hAnsiTheme="minorHAnsi" w:cstheme="minorHAnsi"/>
        </w:rPr>
        <w:t>-</w:t>
      </w:r>
      <w:r w:rsidR="00863D56" w:rsidRPr="005061AE">
        <w:rPr>
          <w:rFonts w:asciiTheme="minorHAnsi" w:hAnsiTheme="minorHAnsi" w:cstheme="minorHAnsi"/>
        </w:rPr>
        <w:t>box below. T</w:t>
      </w:r>
      <w:r w:rsidR="00C37902" w:rsidRPr="005061AE">
        <w:rPr>
          <w:rFonts w:asciiTheme="minorHAnsi" w:hAnsiTheme="minorHAnsi" w:cstheme="minorHAnsi"/>
        </w:rPr>
        <w:t>he difference between t</w:t>
      </w:r>
      <w:r w:rsidR="00863D56" w:rsidRPr="005061AE">
        <w:rPr>
          <w:rFonts w:asciiTheme="minorHAnsi" w:hAnsiTheme="minorHAnsi" w:cstheme="minorHAnsi"/>
        </w:rPr>
        <w:t xml:space="preserve">wo floating point numbers </w:t>
      </w:r>
      <w:r w:rsidR="00863D56" w:rsidRPr="005061AE">
        <w:rPr>
          <w:rFonts w:asciiTheme="minorHAnsi" w:hAnsiTheme="minorHAnsi" w:cstheme="minorHAnsi"/>
          <w:sz w:val="22"/>
          <w:szCs w:val="18"/>
        </w:rPr>
        <w:t>A=18000002</w:t>
      </w:r>
      <w:r w:rsidR="0080085B" w:rsidRPr="005061AE">
        <w:rPr>
          <w:rFonts w:asciiTheme="minorHAnsi" w:hAnsiTheme="minorHAnsi" w:cstheme="minorHAnsi"/>
          <w:sz w:val="22"/>
          <w:szCs w:val="18"/>
        </w:rPr>
        <w:t>.0</w:t>
      </w:r>
      <w:r w:rsidR="00C37902" w:rsidRPr="005061AE">
        <w:rPr>
          <w:rFonts w:asciiTheme="minorHAnsi" w:hAnsiTheme="minorHAnsi" w:cstheme="minorHAnsi"/>
          <w:sz w:val="22"/>
          <w:szCs w:val="18"/>
        </w:rPr>
        <w:t xml:space="preserve"> </w:t>
      </w:r>
      <w:r w:rsidR="00863D56" w:rsidRPr="005061AE">
        <w:rPr>
          <w:rFonts w:asciiTheme="minorHAnsi" w:hAnsiTheme="minorHAnsi" w:cstheme="minorHAnsi"/>
        </w:rPr>
        <w:t xml:space="preserve">and </w:t>
      </w:r>
      <w:r w:rsidR="00863D56" w:rsidRPr="005061AE">
        <w:rPr>
          <w:rFonts w:asciiTheme="minorHAnsi" w:hAnsiTheme="minorHAnsi" w:cstheme="minorHAnsi"/>
          <w:sz w:val="22"/>
          <w:szCs w:val="18"/>
        </w:rPr>
        <w:t>B=</w:t>
      </w:r>
      <w:r w:rsidR="00863D56" w:rsidRPr="005061AE">
        <w:rPr>
          <w:rStyle w:val="CodeChar"/>
          <w:rFonts w:asciiTheme="minorHAnsi" w:hAnsiTheme="minorHAnsi" w:cstheme="minorHAnsi"/>
          <w:sz w:val="22"/>
        </w:rPr>
        <w:t>18000001</w:t>
      </w:r>
      <w:r w:rsidR="0080085B" w:rsidRPr="005061AE">
        <w:rPr>
          <w:rStyle w:val="CodeChar"/>
          <w:rFonts w:asciiTheme="minorHAnsi" w:hAnsiTheme="minorHAnsi" w:cstheme="minorHAnsi"/>
          <w:sz w:val="22"/>
        </w:rPr>
        <w:t>.0</w:t>
      </w:r>
      <w:r w:rsidR="00C37902" w:rsidRPr="005061AE">
        <w:rPr>
          <w:rStyle w:val="CodeChar"/>
          <w:rFonts w:asciiTheme="minorHAnsi" w:hAnsiTheme="minorHAnsi" w:cstheme="minorHAnsi"/>
          <w:sz w:val="22"/>
        </w:rPr>
        <w:t xml:space="preserve"> </w:t>
      </w:r>
      <w:r w:rsidR="00863D56" w:rsidRPr="005061AE">
        <w:rPr>
          <w:rFonts w:asciiTheme="minorHAnsi" w:hAnsiTheme="minorHAnsi" w:cstheme="minorHAnsi"/>
        </w:rPr>
        <w:t xml:space="preserve">is exactly 1. The two numbers are first printed and then the difference between the two numbers is calculated and printed. </w:t>
      </w:r>
    </w:p>
    <w:p w14:paraId="1B97CF11" w14:textId="77777777" w:rsidR="00863D56" w:rsidRPr="005061AE" w:rsidRDefault="00863D56" w:rsidP="00B80648">
      <w:pPr>
        <w:rPr>
          <w:rFonts w:asciiTheme="minorHAnsi" w:hAnsiTheme="minorHAnsi" w:cstheme="minorHAnsi"/>
        </w:rPr>
      </w:pPr>
    </w:p>
    <w:p w14:paraId="64082B94" w14:textId="08A70336" w:rsidR="00863D56" w:rsidRPr="005061AE" w:rsidRDefault="00863D56" w:rsidP="00B80648">
      <w:pPr>
        <w:rPr>
          <w:rFonts w:asciiTheme="minorHAnsi" w:hAnsiTheme="minorHAnsi" w:cstheme="minorHAnsi"/>
          <w:sz w:val="18"/>
          <w:szCs w:val="18"/>
        </w:rPr>
      </w:pPr>
      <w:r w:rsidRPr="005061AE">
        <w:rPr>
          <w:rFonts w:asciiTheme="minorHAnsi" w:hAnsiTheme="minorHAnsi" w:cstheme="minorHAnsi"/>
        </w:rPr>
        <w:t>Next in the code, the value of A is set to a counter variable and B is set to the counter variable minus 1. The counter value is continuously incremented until the value o</w:t>
      </w:r>
      <w:r w:rsidR="00B15CF3" w:rsidRPr="005061AE">
        <w:rPr>
          <w:rFonts w:asciiTheme="minorHAnsi" w:hAnsiTheme="minorHAnsi" w:cstheme="minorHAnsi"/>
        </w:rPr>
        <w:t>f A-B does not equal exactly 1, which should never happen</w:t>
      </w:r>
      <w:r w:rsidR="00824363" w:rsidRPr="005061AE">
        <w:rPr>
          <w:rFonts w:asciiTheme="minorHAnsi" w:hAnsiTheme="minorHAnsi" w:cstheme="minorHAnsi"/>
        </w:rPr>
        <w:t xml:space="preserve">, hence </w:t>
      </w:r>
      <w:r w:rsidR="00B15CF3" w:rsidRPr="005061AE">
        <w:rPr>
          <w:rFonts w:asciiTheme="minorHAnsi" w:hAnsiTheme="minorHAnsi" w:cstheme="minorHAnsi"/>
        </w:rPr>
        <w:t xml:space="preserve">resulting in an infinite loop. </w:t>
      </w:r>
      <w:r w:rsidR="00C37902" w:rsidRPr="005061AE">
        <w:rPr>
          <w:rFonts w:asciiTheme="minorHAnsi" w:hAnsiTheme="minorHAnsi" w:cstheme="minorHAnsi"/>
        </w:rPr>
        <w:t>L</w:t>
      </w:r>
      <w:r w:rsidR="00B15CF3" w:rsidRPr="005061AE">
        <w:rPr>
          <w:rFonts w:asciiTheme="minorHAnsi" w:hAnsiTheme="minorHAnsi" w:cstheme="minorHAnsi"/>
        </w:rPr>
        <w:t xml:space="preserve">et the code run </w:t>
      </w:r>
      <w:r w:rsidR="00824363" w:rsidRPr="005061AE">
        <w:rPr>
          <w:rFonts w:asciiTheme="minorHAnsi" w:hAnsiTheme="minorHAnsi" w:cstheme="minorHAnsi"/>
        </w:rPr>
        <w:t xml:space="preserve">for </w:t>
      </w:r>
      <w:r w:rsidR="00B15CF3" w:rsidRPr="005061AE">
        <w:rPr>
          <w:rFonts w:asciiTheme="minorHAnsi" w:hAnsiTheme="minorHAnsi" w:cstheme="minorHAnsi"/>
        </w:rPr>
        <w:t>a while and observe what happens.</w:t>
      </w:r>
    </w:p>
    <w:p w14:paraId="08C368B0" w14:textId="52D6D58C" w:rsidR="00863D56" w:rsidRPr="00B44A29" w:rsidRDefault="00863D56" w:rsidP="009638A0">
      <w:pPr>
        <w:pStyle w:val="Body1"/>
      </w:pPr>
      <w:r w:rsidRPr="00B44A29">
        <w:t xml:space="preserve"> </w:t>
      </w:r>
    </w:p>
    <w:p w14:paraId="053B9E76" w14:textId="77777777" w:rsidR="009638A0" w:rsidRPr="005061AE" w:rsidRDefault="009638A0" w:rsidP="005061AE">
      <w:pPr>
        <w:spacing w:after="120" w:line="360" w:lineRule="auto"/>
        <w:ind w:left="1080" w:hanging="1080"/>
        <w:rPr>
          <w:b/>
          <w:color w:val="0070C0"/>
          <w:szCs w:val="22"/>
        </w:rPr>
      </w:pPr>
      <w:r w:rsidRPr="005061AE">
        <w:rPr>
          <w:b/>
          <w:color w:val="0070C0"/>
          <w:szCs w:val="22"/>
        </w:rPr>
        <w:t>Procedure:</w:t>
      </w:r>
    </w:p>
    <w:p w14:paraId="5B3ABFF3" w14:textId="1AF3B1D5" w:rsidR="009638A0" w:rsidRPr="005061AE" w:rsidRDefault="009638A0" w:rsidP="005061AE">
      <w:pPr>
        <w:numPr>
          <w:ilvl w:val="0"/>
          <w:numId w:val="6"/>
        </w:numPr>
        <w:tabs>
          <w:tab w:val="clear" w:pos="720"/>
        </w:tabs>
        <w:spacing w:after="120"/>
        <w:ind w:left="360"/>
        <w:rPr>
          <w:rFonts w:asciiTheme="minorHAnsi" w:hAnsiTheme="minorHAnsi" w:cstheme="minorHAnsi"/>
          <w:sz w:val="22"/>
          <w:szCs w:val="22"/>
        </w:rPr>
      </w:pPr>
      <w:r w:rsidRPr="005061AE">
        <w:rPr>
          <w:rFonts w:asciiTheme="minorHAnsi" w:hAnsiTheme="minorHAnsi" w:cstheme="minorHAnsi"/>
          <w:sz w:val="22"/>
          <w:szCs w:val="22"/>
        </w:rPr>
        <w:t>Read the code from the text</w:t>
      </w:r>
      <w:r w:rsidR="005061AE" w:rsidRPr="005061AE">
        <w:rPr>
          <w:rFonts w:asciiTheme="minorHAnsi" w:hAnsiTheme="minorHAnsi" w:cstheme="minorHAnsi"/>
          <w:sz w:val="22"/>
          <w:szCs w:val="22"/>
        </w:rPr>
        <w:t>-</w:t>
      </w:r>
      <w:r w:rsidRPr="005061AE">
        <w:rPr>
          <w:rFonts w:asciiTheme="minorHAnsi" w:hAnsiTheme="minorHAnsi" w:cstheme="minorHAnsi"/>
          <w:sz w:val="22"/>
          <w:szCs w:val="22"/>
        </w:rPr>
        <w:t>box below to understand how it works.</w:t>
      </w:r>
    </w:p>
    <w:p w14:paraId="77E2B81F" w14:textId="7C5A2CA8" w:rsidR="009638A0" w:rsidRPr="005061AE" w:rsidRDefault="009638A0" w:rsidP="005061AE">
      <w:pPr>
        <w:numPr>
          <w:ilvl w:val="0"/>
          <w:numId w:val="6"/>
        </w:numPr>
        <w:tabs>
          <w:tab w:val="clear" w:pos="720"/>
        </w:tabs>
        <w:spacing w:after="120"/>
        <w:ind w:left="360"/>
        <w:rPr>
          <w:rFonts w:asciiTheme="minorHAnsi" w:hAnsiTheme="minorHAnsi" w:cstheme="minorHAnsi"/>
          <w:sz w:val="22"/>
          <w:szCs w:val="22"/>
        </w:rPr>
      </w:pPr>
      <w:r w:rsidRPr="005061AE">
        <w:rPr>
          <w:rFonts w:asciiTheme="minorHAnsi" w:hAnsiTheme="minorHAnsi" w:cstheme="minorHAnsi"/>
          <w:sz w:val="22"/>
          <w:szCs w:val="22"/>
        </w:rPr>
        <w:t>Paste the code from the text</w:t>
      </w:r>
      <w:r w:rsidR="005061AE" w:rsidRPr="005061AE">
        <w:rPr>
          <w:rFonts w:asciiTheme="minorHAnsi" w:hAnsiTheme="minorHAnsi" w:cstheme="minorHAnsi"/>
          <w:sz w:val="22"/>
          <w:szCs w:val="22"/>
        </w:rPr>
        <w:t>-</w:t>
      </w:r>
      <w:r w:rsidRPr="005061AE">
        <w:rPr>
          <w:rFonts w:asciiTheme="minorHAnsi" w:hAnsiTheme="minorHAnsi" w:cstheme="minorHAnsi"/>
          <w:sz w:val="22"/>
          <w:szCs w:val="22"/>
        </w:rPr>
        <w:t xml:space="preserve">box into the Arduino IDE, load and run the file. </w:t>
      </w:r>
    </w:p>
    <w:p w14:paraId="4FBE7E36" w14:textId="34020B34" w:rsidR="009638A0" w:rsidRPr="005061AE" w:rsidRDefault="00863D56" w:rsidP="005061AE">
      <w:pPr>
        <w:numPr>
          <w:ilvl w:val="0"/>
          <w:numId w:val="6"/>
        </w:numPr>
        <w:tabs>
          <w:tab w:val="clear" w:pos="720"/>
        </w:tabs>
        <w:spacing w:after="120"/>
        <w:ind w:left="360"/>
        <w:rPr>
          <w:rFonts w:asciiTheme="minorHAnsi" w:hAnsiTheme="minorHAnsi" w:cstheme="minorHAnsi"/>
          <w:sz w:val="22"/>
          <w:szCs w:val="22"/>
        </w:rPr>
      </w:pPr>
      <w:r w:rsidRPr="005061AE">
        <w:rPr>
          <w:rFonts w:asciiTheme="minorHAnsi" w:hAnsiTheme="minorHAnsi" w:cstheme="minorHAnsi"/>
          <w:sz w:val="22"/>
          <w:szCs w:val="22"/>
        </w:rPr>
        <w:t>Examine the results</w:t>
      </w:r>
      <w:r w:rsidR="00DF6C6D" w:rsidRPr="005061AE">
        <w:rPr>
          <w:rFonts w:asciiTheme="minorHAnsi" w:hAnsiTheme="minorHAnsi" w:cstheme="minorHAnsi"/>
          <w:sz w:val="22"/>
          <w:szCs w:val="22"/>
        </w:rPr>
        <w:t>.</w:t>
      </w:r>
      <w:r w:rsidR="00276A7C" w:rsidRPr="005061AE">
        <w:rPr>
          <w:rFonts w:asciiTheme="minorHAnsi" w:hAnsiTheme="minorHAnsi" w:cstheme="minorHAnsi"/>
          <w:sz w:val="22"/>
          <w:szCs w:val="22"/>
        </w:rPr>
        <w:t xml:space="preserve"> </w:t>
      </w:r>
      <w:r w:rsidR="00BA3590" w:rsidRPr="005061AE">
        <w:rPr>
          <w:rFonts w:asciiTheme="minorHAnsi" w:hAnsiTheme="minorHAnsi" w:cstheme="minorHAnsi"/>
          <w:b/>
          <w:sz w:val="22"/>
          <w:szCs w:val="22"/>
        </w:rPr>
        <w:t xml:space="preserve">Answer questions </w:t>
      </w:r>
      <w:r w:rsidR="003F2DD7" w:rsidRPr="005061AE">
        <w:rPr>
          <w:rFonts w:asciiTheme="minorHAnsi" w:hAnsiTheme="minorHAnsi" w:cstheme="minorHAnsi"/>
          <w:b/>
          <w:sz w:val="22"/>
          <w:szCs w:val="22"/>
        </w:rPr>
        <w:t>Q</w:t>
      </w:r>
      <w:r w:rsidR="005061AE">
        <w:rPr>
          <w:rFonts w:asciiTheme="minorHAnsi" w:hAnsiTheme="minorHAnsi" w:cstheme="minorHAnsi"/>
          <w:b/>
          <w:sz w:val="22"/>
          <w:szCs w:val="22"/>
        </w:rPr>
        <w:t>5</w:t>
      </w:r>
      <w:r w:rsidR="00BA3590" w:rsidRPr="005061AE">
        <w:rPr>
          <w:rFonts w:asciiTheme="minorHAnsi" w:hAnsiTheme="minorHAnsi" w:cstheme="minorHAnsi"/>
          <w:b/>
          <w:sz w:val="22"/>
          <w:szCs w:val="22"/>
        </w:rPr>
        <w:t xml:space="preserve">-4 and </w:t>
      </w:r>
      <w:r w:rsidR="003F2DD7" w:rsidRPr="005061AE">
        <w:rPr>
          <w:rFonts w:asciiTheme="minorHAnsi" w:hAnsiTheme="minorHAnsi" w:cstheme="minorHAnsi"/>
          <w:b/>
          <w:sz w:val="22"/>
          <w:szCs w:val="22"/>
        </w:rPr>
        <w:t>Q</w:t>
      </w:r>
      <w:r w:rsidR="005061AE">
        <w:rPr>
          <w:rFonts w:asciiTheme="minorHAnsi" w:hAnsiTheme="minorHAnsi" w:cstheme="minorHAnsi"/>
          <w:b/>
          <w:sz w:val="22"/>
          <w:szCs w:val="22"/>
        </w:rPr>
        <w:t>5</w:t>
      </w:r>
      <w:r w:rsidR="00BA3590" w:rsidRPr="005061AE">
        <w:rPr>
          <w:rFonts w:asciiTheme="minorHAnsi" w:hAnsiTheme="minorHAnsi" w:cstheme="minorHAnsi"/>
          <w:b/>
          <w:sz w:val="22"/>
          <w:szCs w:val="22"/>
        </w:rPr>
        <w:t>-5</w:t>
      </w:r>
    </w:p>
    <w:p w14:paraId="130C402E" w14:textId="3457EB2B" w:rsidR="00726C98" w:rsidRPr="005061AE" w:rsidRDefault="00BA3590" w:rsidP="005061AE">
      <w:pPr>
        <w:numPr>
          <w:ilvl w:val="0"/>
          <w:numId w:val="6"/>
        </w:numPr>
        <w:tabs>
          <w:tab w:val="clear" w:pos="720"/>
        </w:tabs>
        <w:spacing w:after="120"/>
        <w:ind w:left="360"/>
        <w:rPr>
          <w:rFonts w:asciiTheme="minorHAnsi" w:hAnsiTheme="minorHAnsi" w:cstheme="minorHAnsi"/>
          <w:sz w:val="22"/>
          <w:szCs w:val="22"/>
        </w:rPr>
      </w:pPr>
      <w:r w:rsidRPr="005061AE">
        <w:rPr>
          <w:rFonts w:asciiTheme="minorHAnsi" w:hAnsiTheme="minorHAnsi" w:cstheme="minorHAnsi"/>
          <w:sz w:val="22"/>
          <w:szCs w:val="22"/>
        </w:rPr>
        <w:t xml:space="preserve">Modify the code so that variables A and B have </w:t>
      </w:r>
      <w:r w:rsidRPr="005061AE">
        <w:rPr>
          <w:rStyle w:val="CodeChar"/>
          <w:rFonts w:asciiTheme="minorHAnsi" w:hAnsiTheme="minorHAnsi" w:cstheme="minorHAnsi"/>
          <w:sz w:val="22"/>
          <w:szCs w:val="22"/>
        </w:rPr>
        <w:t>long</w:t>
      </w:r>
      <w:r w:rsidRPr="005061AE">
        <w:rPr>
          <w:rFonts w:asciiTheme="minorHAnsi" w:hAnsiTheme="minorHAnsi" w:cstheme="minorHAnsi"/>
          <w:sz w:val="22"/>
          <w:szCs w:val="22"/>
        </w:rPr>
        <w:t xml:space="preserve"> datatypes instead of </w:t>
      </w:r>
      <w:r w:rsidRPr="005061AE">
        <w:rPr>
          <w:rStyle w:val="CodeChar"/>
          <w:rFonts w:asciiTheme="minorHAnsi" w:hAnsiTheme="minorHAnsi" w:cstheme="minorHAnsi"/>
          <w:sz w:val="22"/>
          <w:szCs w:val="22"/>
        </w:rPr>
        <w:t>float</w:t>
      </w:r>
      <w:r w:rsidRPr="005061AE">
        <w:rPr>
          <w:rFonts w:asciiTheme="minorHAnsi" w:hAnsiTheme="minorHAnsi" w:cstheme="minorHAnsi"/>
          <w:sz w:val="22"/>
          <w:szCs w:val="22"/>
        </w:rPr>
        <w:t xml:space="preserve"> </w:t>
      </w:r>
      <w:r w:rsidR="00726C98" w:rsidRPr="005061AE">
        <w:rPr>
          <w:rFonts w:asciiTheme="minorHAnsi" w:hAnsiTheme="minorHAnsi" w:cstheme="minorHAnsi"/>
          <w:sz w:val="22"/>
          <w:szCs w:val="22"/>
        </w:rPr>
        <w:t>datatypes and change the definition of the i</w:t>
      </w:r>
      <w:r w:rsidR="005061AE" w:rsidRPr="005061AE">
        <w:rPr>
          <w:rFonts w:asciiTheme="minorHAnsi" w:hAnsiTheme="minorHAnsi" w:cstheme="minorHAnsi"/>
          <w:sz w:val="22"/>
          <w:szCs w:val="22"/>
        </w:rPr>
        <w:t>nitial values of A and B to:</w:t>
      </w:r>
    </w:p>
    <w:p w14:paraId="36E43F47" w14:textId="26B39145" w:rsidR="00726C98" w:rsidRPr="005061AE" w:rsidRDefault="00726C98" w:rsidP="005061AE">
      <w:pPr>
        <w:pStyle w:val="Code"/>
        <w:spacing w:after="120"/>
        <w:ind w:left="360"/>
        <w:rPr>
          <w:rFonts w:asciiTheme="minorHAnsi" w:hAnsiTheme="minorHAnsi" w:cstheme="minorHAnsi"/>
          <w:sz w:val="22"/>
          <w:szCs w:val="22"/>
        </w:rPr>
      </w:pPr>
      <w:r w:rsidRPr="005061AE">
        <w:rPr>
          <w:rFonts w:asciiTheme="minorHAnsi" w:hAnsiTheme="minorHAnsi" w:cstheme="minorHAnsi"/>
          <w:sz w:val="22"/>
          <w:szCs w:val="22"/>
        </w:rPr>
        <w:t xml:space="preserve">  A=18000002;</w:t>
      </w:r>
    </w:p>
    <w:p w14:paraId="0D66C7D8" w14:textId="3FD4ED8D" w:rsidR="00726C98" w:rsidRPr="005061AE" w:rsidRDefault="00726C98" w:rsidP="005061AE">
      <w:pPr>
        <w:pStyle w:val="Code"/>
        <w:spacing w:after="120"/>
        <w:ind w:left="360"/>
        <w:rPr>
          <w:rFonts w:asciiTheme="minorHAnsi" w:hAnsiTheme="minorHAnsi" w:cstheme="minorHAnsi"/>
          <w:sz w:val="22"/>
          <w:szCs w:val="22"/>
        </w:rPr>
      </w:pPr>
      <w:r w:rsidRPr="005061AE">
        <w:rPr>
          <w:rFonts w:asciiTheme="minorHAnsi" w:hAnsiTheme="minorHAnsi" w:cstheme="minorHAnsi"/>
          <w:sz w:val="22"/>
          <w:szCs w:val="22"/>
        </w:rPr>
        <w:t xml:space="preserve">  B=18000001;</w:t>
      </w:r>
    </w:p>
    <w:p w14:paraId="1C99D7B6" w14:textId="6F7DEE17" w:rsidR="00726C98" w:rsidRPr="005061AE" w:rsidRDefault="00CF16BA" w:rsidP="005061AE">
      <w:pPr>
        <w:spacing w:after="120"/>
        <w:rPr>
          <w:rFonts w:asciiTheme="minorHAnsi" w:hAnsiTheme="minorHAnsi" w:cstheme="minorHAnsi"/>
          <w:sz w:val="22"/>
          <w:szCs w:val="22"/>
        </w:rPr>
      </w:pPr>
      <w:r w:rsidRPr="005061AE">
        <w:rPr>
          <w:rFonts w:asciiTheme="minorHAnsi" w:hAnsiTheme="minorHAnsi" w:cstheme="minorHAnsi"/>
          <w:sz w:val="22"/>
          <w:szCs w:val="22"/>
        </w:rPr>
        <w:t xml:space="preserve">         </w:t>
      </w:r>
      <w:r w:rsidR="00726C98" w:rsidRPr="005061AE">
        <w:rPr>
          <w:rFonts w:asciiTheme="minorHAnsi" w:hAnsiTheme="minorHAnsi" w:cstheme="minorHAnsi"/>
          <w:b/>
          <w:sz w:val="22"/>
          <w:szCs w:val="22"/>
        </w:rPr>
        <w:t>Not</w:t>
      </w:r>
      <w:r w:rsidR="006F57E3" w:rsidRPr="005061AE">
        <w:rPr>
          <w:rFonts w:asciiTheme="minorHAnsi" w:hAnsiTheme="minorHAnsi" w:cstheme="minorHAnsi"/>
          <w:sz w:val="22"/>
          <w:szCs w:val="22"/>
        </w:rPr>
        <w:t xml:space="preserve"> the original:</w:t>
      </w:r>
    </w:p>
    <w:p w14:paraId="14B37BBE" w14:textId="77777777" w:rsidR="00726C98" w:rsidRPr="005061AE" w:rsidRDefault="00726C98" w:rsidP="005061AE">
      <w:pPr>
        <w:pStyle w:val="Code"/>
        <w:spacing w:after="120"/>
        <w:ind w:left="360"/>
        <w:rPr>
          <w:rFonts w:asciiTheme="minorHAnsi" w:hAnsiTheme="minorHAnsi" w:cstheme="minorHAnsi"/>
          <w:sz w:val="22"/>
          <w:szCs w:val="22"/>
        </w:rPr>
      </w:pPr>
      <w:r w:rsidRPr="005061AE">
        <w:rPr>
          <w:rFonts w:asciiTheme="minorHAnsi" w:hAnsiTheme="minorHAnsi" w:cstheme="minorHAnsi"/>
          <w:sz w:val="22"/>
          <w:szCs w:val="22"/>
        </w:rPr>
        <w:t xml:space="preserve">  A=18000002.0;</w:t>
      </w:r>
    </w:p>
    <w:p w14:paraId="64520E48" w14:textId="449ED68E" w:rsidR="00726C98" w:rsidRPr="005061AE" w:rsidRDefault="00726C98" w:rsidP="005061AE">
      <w:pPr>
        <w:pStyle w:val="Code"/>
        <w:spacing w:after="120"/>
        <w:ind w:left="360"/>
        <w:rPr>
          <w:rFonts w:asciiTheme="minorHAnsi" w:hAnsiTheme="minorHAnsi" w:cstheme="minorHAnsi"/>
          <w:sz w:val="22"/>
          <w:szCs w:val="22"/>
        </w:rPr>
      </w:pPr>
      <w:r w:rsidRPr="005061AE">
        <w:rPr>
          <w:rFonts w:asciiTheme="minorHAnsi" w:hAnsiTheme="minorHAnsi" w:cstheme="minorHAnsi"/>
          <w:sz w:val="22"/>
          <w:szCs w:val="22"/>
        </w:rPr>
        <w:t xml:space="preserve">  B=18000001.0;</w:t>
      </w:r>
    </w:p>
    <w:p w14:paraId="1872CAF3" w14:textId="1A556BF0" w:rsidR="00BA3590" w:rsidRPr="005061AE" w:rsidRDefault="00BA3590" w:rsidP="005061AE">
      <w:pPr>
        <w:numPr>
          <w:ilvl w:val="0"/>
          <w:numId w:val="6"/>
        </w:numPr>
        <w:tabs>
          <w:tab w:val="clear" w:pos="720"/>
        </w:tabs>
        <w:spacing w:after="120"/>
        <w:ind w:left="360"/>
        <w:rPr>
          <w:rFonts w:asciiTheme="minorHAnsi" w:hAnsiTheme="minorHAnsi" w:cstheme="minorHAnsi"/>
          <w:sz w:val="22"/>
          <w:szCs w:val="22"/>
        </w:rPr>
      </w:pPr>
      <w:r w:rsidRPr="005061AE">
        <w:rPr>
          <w:rFonts w:asciiTheme="minorHAnsi" w:hAnsiTheme="minorHAnsi" w:cstheme="minorHAnsi"/>
          <w:sz w:val="22"/>
          <w:szCs w:val="22"/>
        </w:rPr>
        <w:t>Upload the code and observe the results.</w:t>
      </w:r>
      <w:r w:rsidR="00171C95" w:rsidRPr="005061AE">
        <w:rPr>
          <w:rFonts w:asciiTheme="minorHAnsi" w:hAnsiTheme="minorHAnsi" w:cstheme="minorHAnsi"/>
          <w:sz w:val="22"/>
          <w:szCs w:val="22"/>
        </w:rPr>
        <w:t xml:space="preserve"> </w:t>
      </w:r>
      <w:r w:rsidR="00171C95" w:rsidRPr="005061AE">
        <w:rPr>
          <w:rFonts w:asciiTheme="minorHAnsi" w:hAnsiTheme="minorHAnsi" w:cstheme="minorHAnsi"/>
          <w:b/>
          <w:sz w:val="22"/>
          <w:szCs w:val="22"/>
        </w:rPr>
        <w:t xml:space="preserve">Answer questions </w:t>
      </w:r>
      <w:r w:rsidR="00610736" w:rsidRPr="005061AE">
        <w:rPr>
          <w:rFonts w:asciiTheme="minorHAnsi" w:hAnsiTheme="minorHAnsi" w:cstheme="minorHAnsi"/>
          <w:b/>
          <w:sz w:val="22"/>
          <w:szCs w:val="22"/>
        </w:rPr>
        <w:t>Q</w:t>
      </w:r>
      <w:r w:rsidR="005061AE">
        <w:rPr>
          <w:rFonts w:asciiTheme="minorHAnsi" w:hAnsiTheme="minorHAnsi" w:cstheme="minorHAnsi"/>
          <w:b/>
          <w:sz w:val="22"/>
          <w:szCs w:val="22"/>
        </w:rPr>
        <w:t>5</w:t>
      </w:r>
      <w:r w:rsidR="00171C95" w:rsidRPr="005061AE">
        <w:rPr>
          <w:rFonts w:asciiTheme="minorHAnsi" w:hAnsiTheme="minorHAnsi" w:cstheme="minorHAnsi"/>
          <w:b/>
          <w:sz w:val="22"/>
          <w:szCs w:val="22"/>
        </w:rPr>
        <w:t xml:space="preserve">-6, </w:t>
      </w:r>
      <w:r w:rsidR="00610736" w:rsidRPr="005061AE">
        <w:rPr>
          <w:rFonts w:asciiTheme="minorHAnsi" w:hAnsiTheme="minorHAnsi" w:cstheme="minorHAnsi"/>
          <w:b/>
          <w:sz w:val="22"/>
          <w:szCs w:val="22"/>
        </w:rPr>
        <w:t>Q</w:t>
      </w:r>
      <w:r w:rsidR="005061AE">
        <w:rPr>
          <w:rFonts w:asciiTheme="minorHAnsi" w:hAnsiTheme="minorHAnsi" w:cstheme="minorHAnsi"/>
          <w:b/>
          <w:sz w:val="22"/>
          <w:szCs w:val="22"/>
        </w:rPr>
        <w:t>5</w:t>
      </w:r>
      <w:r w:rsidR="00171C95" w:rsidRPr="005061AE">
        <w:rPr>
          <w:rFonts w:asciiTheme="minorHAnsi" w:hAnsiTheme="minorHAnsi" w:cstheme="minorHAnsi"/>
          <w:b/>
          <w:sz w:val="22"/>
          <w:szCs w:val="22"/>
        </w:rPr>
        <w:t>-7</w:t>
      </w:r>
    </w:p>
    <w:p w14:paraId="540ED07E" w14:textId="31136F66" w:rsidR="004119A5" w:rsidRPr="005061AE" w:rsidRDefault="004119A5" w:rsidP="005061AE">
      <w:pPr>
        <w:numPr>
          <w:ilvl w:val="0"/>
          <w:numId w:val="6"/>
        </w:numPr>
        <w:tabs>
          <w:tab w:val="clear" w:pos="720"/>
        </w:tabs>
        <w:spacing w:after="120"/>
        <w:ind w:left="360"/>
        <w:rPr>
          <w:rFonts w:asciiTheme="minorHAnsi" w:hAnsiTheme="minorHAnsi" w:cstheme="minorHAnsi"/>
          <w:sz w:val="22"/>
          <w:szCs w:val="22"/>
        </w:rPr>
      </w:pPr>
      <w:r w:rsidRPr="005061AE">
        <w:rPr>
          <w:rFonts w:asciiTheme="minorHAnsi" w:hAnsiTheme="minorHAnsi" w:cstheme="minorHAnsi"/>
          <w:sz w:val="22"/>
          <w:szCs w:val="22"/>
        </w:rPr>
        <w:t xml:space="preserve">Modify the code so that variables A and B have </w:t>
      </w:r>
      <w:r w:rsidRPr="005061AE">
        <w:rPr>
          <w:rStyle w:val="CodeChar"/>
          <w:rFonts w:asciiTheme="minorHAnsi" w:hAnsiTheme="minorHAnsi" w:cstheme="minorHAnsi"/>
          <w:sz w:val="22"/>
          <w:szCs w:val="22"/>
        </w:rPr>
        <w:t>long</w:t>
      </w:r>
      <w:r w:rsidRPr="005061AE">
        <w:rPr>
          <w:rFonts w:asciiTheme="minorHAnsi" w:hAnsiTheme="minorHAnsi" w:cstheme="minorHAnsi"/>
          <w:sz w:val="22"/>
          <w:szCs w:val="22"/>
        </w:rPr>
        <w:t xml:space="preserve"> datatypes instead of </w:t>
      </w:r>
      <w:r w:rsidRPr="005061AE">
        <w:rPr>
          <w:rStyle w:val="CodeChar"/>
          <w:rFonts w:asciiTheme="minorHAnsi" w:hAnsiTheme="minorHAnsi" w:cstheme="minorHAnsi"/>
          <w:sz w:val="22"/>
          <w:szCs w:val="22"/>
        </w:rPr>
        <w:t>float</w:t>
      </w:r>
      <w:r w:rsidRPr="005061AE">
        <w:rPr>
          <w:rFonts w:asciiTheme="minorHAnsi" w:hAnsiTheme="minorHAnsi" w:cstheme="minorHAnsi"/>
          <w:sz w:val="22"/>
          <w:szCs w:val="22"/>
        </w:rPr>
        <w:t xml:space="preserve"> but change the definition of the initial values of A and B to</w:t>
      </w:r>
      <w:r w:rsidR="005061AE">
        <w:rPr>
          <w:rFonts w:asciiTheme="minorHAnsi" w:hAnsiTheme="minorHAnsi" w:cstheme="minorHAnsi"/>
          <w:sz w:val="22"/>
          <w:szCs w:val="22"/>
        </w:rPr>
        <w:t>:</w:t>
      </w:r>
    </w:p>
    <w:p w14:paraId="4C50A42E" w14:textId="77777777" w:rsidR="004119A5" w:rsidRPr="005061AE" w:rsidRDefault="004119A5" w:rsidP="005061AE">
      <w:pPr>
        <w:pStyle w:val="Code"/>
        <w:spacing w:after="120"/>
        <w:ind w:left="360"/>
        <w:rPr>
          <w:rFonts w:asciiTheme="minorHAnsi" w:hAnsiTheme="minorHAnsi" w:cstheme="minorHAnsi"/>
          <w:sz w:val="22"/>
          <w:szCs w:val="22"/>
        </w:rPr>
      </w:pPr>
      <w:r w:rsidRPr="005061AE">
        <w:rPr>
          <w:rFonts w:asciiTheme="minorHAnsi" w:hAnsiTheme="minorHAnsi" w:cstheme="minorHAnsi"/>
          <w:sz w:val="22"/>
          <w:szCs w:val="22"/>
        </w:rPr>
        <w:t xml:space="preserve">  A=18000002.0;</w:t>
      </w:r>
    </w:p>
    <w:p w14:paraId="4CB749A2" w14:textId="77777777" w:rsidR="004119A5" w:rsidRPr="005061AE" w:rsidRDefault="004119A5" w:rsidP="005061AE">
      <w:pPr>
        <w:pStyle w:val="Code"/>
        <w:spacing w:after="120"/>
        <w:ind w:left="360"/>
        <w:rPr>
          <w:rFonts w:asciiTheme="minorHAnsi" w:hAnsiTheme="minorHAnsi" w:cstheme="minorHAnsi"/>
          <w:sz w:val="22"/>
          <w:szCs w:val="22"/>
        </w:rPr>
      </w:pPr>
      <w:r w:rsidRPr="005061AE">
        <w:rPr>
          <w:rFonts w:asciiTheme="minorHAnsi" w:hAnsiTheme="minorHAnsi" w:cstheme="minorHAnsi"/>
          <w:sz w:val="22"/>
          <w:szCs w:val="22"/>
        </w:rPr>
        <w:t xml:space="preserve">  B=18000001.0;</w:t>
      </w:r>
    </w:p>
    <w:p w14:paraId="7FB0B51C" w14:textId="3311293C" w:rsidR="004119A5" w:rsidRPr="005061AE" w:rsidRDefault="00A04928" w:rsidP="005061AE">
      <w:pPr>
        <w:spacing w:after="120"/>
        <w:ind w:left="360"/>
        <w:rPr>
          <w:rFonts w:asciiTheme="minorHAnsi" w:hAnsiTheme="minorHAnsi" w:cstheme="minorHAnsi"/>
          <w:sz w:val="22"/>
          <w:szCs w:val="22"/>
        </w:rPr>
      </w:pPr>
      <w:r w:rsidRPr="005061AE">
        <w:rPr>
          <w:rFonts w:asciiTheme="minorHAnsi" w:hAnsiTheme="minorHAnsi" w:cstheme="minorHAnsi"/>
          <w:sz w:val="22"/>
          <w:szCs w:val="22"/>
        </w:rPr>
        <w:t>Be sure to include</w:t>
      </w:r>
      <w:r w:rsidR="004119A5" w:rsidRPr="005061AE">
        <w:rPr>
          <w:rFonts w:asciiTheme="minorHAnsi" w:hAnsiTheme="minorHAnsi" w:cstheme="minorHAnsi"/>
          <w:sz w:val="22"/>
          <w:szCs w:val="22"/>
        </w:rPr>
        <w:t xml:space="preserve"> the decimal point</w:t>
      </w:r>
      <w:r w:rsidRPr="005061AE">
        <w:rPr>
          <w:rFonts w:asciiTheme="minorHAnsi" w:hAnsiTheme="minorHAnsi" w:cstheme="minorHAnsi"/>
          <w:sz w:val="22"/>
          <w:szCs w:val="22"/>
        </w:rPr>
        <w:t xml:space="preserve">s. </w:t>
      </w:r>
      <w:r w:rsidR="004119A5" w:rsidRPr="005061AE">
        <w:rPr>
          <w:rFonts w:asciiTheme="minorHAnsi" w:hAnsiTheme="minorHAnsi" w:cstheme="minorHAnsi"/>
          <w:sz w:val="22"/>
          <w:szCs w:val="22"/>
        </w:rPr>
        <w:t>Upload and run the code. How are the results different than wh</w:t>
      </w:r>
      <w:r w:rsidR="00D4217D" w:rsidRPr="005061AE">
        <w:rPr>
          <w:rFonts w:asciiTheme="minorHAnsi" w:hAnsiTheme="minorHAnsi" w:cstheme="minorHAnsi"/>
          <w:sz w:val="22"/>
          <w:szCs w:val="22"/>
        </w:rPr>
        <w:t>en no decimal point was included?</w:t>
      </w:r>
      <w:r w:rsidR="00B72397" w:rsidRPr="005061AE">
        <w:rPr>
          <w:rFonts w:asciiTheme="minorHAnsi" w:hAnsiTheme="minorHAnsi" w:cstheme="minorHAnsi"/>
          <w:sz w:val="22"/>
          <w:szCs w:val="22"/>
        </w:rPr>
        <w:t xml:space="preserve"> </w:t>
      </w:r>
      <w:r w:rsidR="00B72397" w:rsidRPr="005061AE">
        <w:rPr>
          <w:rFonts w:asciiTheme="minorHAnsi" w:hAnsiTheme="minorHAnsi" w:cstheme="minorHAnsi"/>
          <w:b/>
          <w:sz w:val="22"/>
          <w:szCs w:val="22"/>
        </w:rPr>
        <w:t xml:space="preserve">Answer question </w:t>
      </w:r>
      <w:r w:rsidR="00610736" w:rsidRPr="005061AE">
        <w:rPr>
          <w:rFonts w:asciiTheme="minorHAnsi" w:hAnsiTheme="minorHAnsi" w:cstheme="minorHAnsi"/>
          <w:b/>
          <w:sz w:val="22"/>
          <w:szCs w:val="22"/>
        </w:rPr>
        <w:t>Q</w:t>
      </w:r>
      <w:r w:rsidR="005061AE">
        <w:rPr>
          <w:rFonts w:asciiTheme="minorHAnsi" w:hAnsiTheme="minorHAnsi" w:cstheme="minorHAnsi"/>
          <w:b/>
          <w:sz w:val="22"/>
          <w:szCs w:val="22"/>
        </w:rPr>
        <w:t>5</w:t>
      </w:r>
      <w:r w:rsidR="00B72397" w:rsidRPr="005061AE">
        <w:rPr>
          <w:rFonts w:asciiTheme="minorHAnsi" w:hAnsiTheme="minorHAnsi" w:cstheme="minorHAnsi"/>
          <w:b/>
          <w:sz w:val="22"/>
          <w:szCs w:val="22"/>
        </w:rPr>
        <w:t>-8</w:t>
      </w:r>
    </w:p>
    <w:p w14:paraId="34EBFC22" w14:textId="1DC4782B" w:rsidR="00276A7C" w:rsidRPr="005061AE" w:rsidRDefault="00276A7C" w:rsidP="00276A7C">
      <w:pPr>
        <w:rPr>
          <w:sz w:val="22"/>
          <w:szCs w:val="22"/>
        </w:rPr>
      </w:pPr>
      <w:r w:rsidRPr="005061AE">
        <w:rPr>
          <w:b/>
          <w:sz w:val="22"/>
          <w:szCs w:val="22"/>
        </w:rPr>
        <w:lastRenderedPageBreak/>
        <w:t>Q</w:t>
      </w:r>
      <w:r w:rsidR="005061AE" w:rsidRPr="005061AE">
        <w:rPr>
          <w:b/>
          <w:sz w:val="22"/>
          <w:szCs w:val="22"/>
        </w:rPr>
        <w:t>5</w:t>
      </w:r>
      <w:r w:rsidRPr="005061AE">
        <w:rPr>
          <w:b/>
          <w:sz w:val="22"/>
          <w:szCs w:val="22"/>
        </w:rPr>
        <w:t>-4</w:t>
      </w:r>
      <w:r w:rsidR="005061AE" w:rsidRPr="005061AE">
        <w:rPr>
          <w:b/>
          <w:sz w:val="22"/>
          <w:szCs w:val="22"/>
        </w:rPr>
        <w:t>:</w:t>
      </w:r>
      <w:r w:rsidRPr="005061AE">
        <w:rPr>
          <w:sz w:val="22"/>
          <w:szCs w:val="22"/>
        </w:rPr>
        <w:t xml:space="preserve"> In the first section of the code, why doesn’t the value of B print out as expected? </w:t>
      </w:r>
    </w:p>
    <w:p w14:paraId="0576E8CC" w14:textId="77777777" w:rsidR="00116126" w:rsidRPr="005061AE" w:rsidRDefault="00116126" w:rsidP="00276A7C">
      <w:pPr>
        <w:rPr>
          <w:sz w:val="22"/>
          <w:szCs w:val="22"/>
        </w:rPr>
      </w:pPr>
    </w:p>
    <w:p w14:paraId="54CBBB41" w14:textId="57253195" w:rsidR="00276A7C" w:rsidRPr="005061AE" w:rsidRDefault="00276A7C" w:rsidP="00276A7C">
      <w:pPr>
        <w:rPr>
          <w:sz w:val="22"/>
          <w:szCs w:val="22"/>
        </w:rPr>
      </w:pPr>
      <w:r w:rsidRPr="005061AE">
        <w:rPr>
          <w:b/>
          <w:sz w:val="22"/>
          <w:szCs w:val="22"/>
        </w:rPr>
        <w:t>Q</w:t>
      </w:r>
      <w:r w:rsidR="005061AE" w:rsidRPr="005061AE">
        <w:rPr>
          <w:b/>
          <w:sz w:val="22"/>
          <w:szCs w:val="22"/>
        </w:rPr>
        <w:t>5</w:t>
      </w:r>
      <w:r w:rsidRPr="005061AE">
        <w:rPr>
          <w:b/>
          <w:sz w:val="22"/>
          <w:szCs w:val="22"/>
        </w:rPr>
        <w:t>-5</w:t>
      </w:r>
      <w:r w:rsidR="005061AE" w:rsidRPr="005061AE">
        <w:rPr>
          <w:b/>
          <w:sz w:val="22"/>
          <w:szCs w:val="22"/>
        </w:rPr>
        <w:t>:</w:t>
      </w:r>
      <w:r w:rsidRPr="005061AE">
        <w:rPr>
          <w:sz w:val="22"/>
          <w:szCs w:val="22"/>
        </w:rPr>
        <w:t xml:space="preserve"> In the second section of the code, </w:t>
      </w:r>
      <w:r w:rsidR="00132E0A" w:rsidRPr="005061AE">
        <w:rPr>
          <w:sz w:val="22"/>
          <w:szCs w:val="22"/>
        </w:rPr>
        <w:t>at what value of the counter does the program produce an unexpected result</w:t>
      </w:r>
      <w:r w:rsidRPr="005061AE">
        <w:rPr>
          <w:sz w:val="22"/>
          <w:szCs w:val="22"/>
        </w:rPr>
        <w:t>?</w:t>
      </w:r>
      <w:r w:rsidR="00132E0A" w:rsidRPr="005061AE">
        <w:rPr>
          <w:sz w:val="22"/>
          <w:szCs w:val="22"/>
        </w:rPr>
        <w:t xml:space="preserve"> Why does the error occur at this particular value of the counter?</w:t>
      </w:r>
      <w:r w:rsidRPr="005061AE">
        <w:rPr>
          <w:sz w:val="22"/>
          <w:szCs w:val="22"/>
        </w:rPr>
        <w:t xml:space="preserve"> </w:t>
      </w:r>
      <w:r w:rsidR="00630CE9" w:rsidRPr="005061AE">
        <w:rPr>
          <w:sz w:val="22"/>
          <w:szCs w:val="22"/>
        </w:rPr>
        <w:t>(</w:t>
      </w:r>
      <w:proofErr w:type="gramStart"/>
      <w:r w:rsidR="00630CE9" w:rsidRPr="005061AE">
        <w:rPr>
          <w:sz w:val="22"/>
          <w:szCs w:val="22"/>
        </w:rPr>
        <w:t>hint</w:t>
      </w:r>
      <w:proofErr w:type="gramEnd"/>
      <w:r w:rsidR="00630CE9" w:rsidRPr="005061AE">
        <w:rPr>
          <w:sz w:val="22"/>
          <w:szCs w:val="22"/>
        </w:rPr>
        <w:t>: What is 2^24?)</w:t>
      </w:r>
    </w:p>
    <w:p w14:paraId="130DD609" w14:textId="77777777" w:rsidR="00116126" w:rsidRPr="005061AE" w:rsidRDefault="00116126" w:rsidP="00171C95">
      <w:pPr>
        <w:rPr>
          <w:sz w:val="22"/>
          <w:szCs w:val="22"/>
        </w:rPr>
      </w:pPr>
    </w:p>
    <w:p w14:paraId="44AFB638" w14:textId="748249A1" w:rsidR="00944957" w:rsidRPr="005061AE" w:rsidRDefault="00171C95" w:rsidP="00171C95">
      <w:pPr>
        <w:rPr>
          <w:sz w:val="22"/>
          <w:szCs w:val="22"/>
        </w:rPr>
      </w:pPr>
      <w:r w:rsidRPr="005061AE">
        <w:rPr>
          <w:b/>
          <w:sz w:val="22"/>
          <w:szCs w:val="22"/>
        </w:rPr>
        <w:t>Q</w:t>
      </w:r>
      <w:r w:rsidR="005061AE" w:rsidRPr="005061AE">
        <w:rPr>
          <w:b/>
          <w:sz w:val="22"/>
          <w:szCs w:val="22"/>
        </w:rPr>
        <w:t>5</w:t>
      </w:r>
      <w:r w:rsidRPr="005061AE">
        <w:rPr>
          <w:b/>
          <w:sz w:val="22"/>
          <w:szCs w:val="22"/>
        </w:rPr>
        <w:t>-6</w:t>
      </w:r>
      <w:r w:rsidR="005061AE" w:rsidRPr="005061AE">
        <w:rPr>
          <w:b/>
          <w:sz w:val="22"/>
          <w:szCs w:val="22"/>
        </w:rPr>
        <w:t>:</w:t>
      </w:r>
      <w:r w:rsidRPr="005061AE">
        <w:rPr>
          <w:sz w:val="22"/>
          <w:szCs w:val="22"/>
        </w:rPr>
        <w:t xml:space="preserve"> When the data type </w:t>
      </w:r>
      <w:r w:rsidR="00944957" w:rsidRPr="005061AE">
        <w:rPr>
          <w:sz w:val="22"/>
          <w:szCs w:val="22"/>
        </w:rPr>
        <w:t>w</w:t>
      </w:r>
      <w:r w:rsidR="005061AE">
        <w:rPr>
          <w:sz w:val="22"/>
          <w:szCs w:val="22"/>
        </w:rPr>
        <w:t>as</w:t>
      </w:r>
      <w:r w:rsidRPr="005061AE">
        <w:rPr>
          <w:sz w:val="22"/>
          <w:szCs w:val="22"/>
        </w:rPr>
        <w:t xml:space="preserve"> set to </w:t>
      </w:r>
      <w:r w:rsidRPr="005061AE">
        <w:rPr>
          <w:rFonts w:ascii="Courier New" w:hAnsi="Courier New" w:cs="Courier New"/>
          <w:sz w:val="22"/>
          <w:szCs w:val="22"/>
        </w:rPr>
        <w:t>long</w:t>
      </w:r>
      <w:r w:rsidRPr="005061AE">
        <w:rPr>
          <w:sz w:val="22"/>
          <w:szCs w:val="22"/>
        </w:rPr>
        <w:t>, did the computer calculate the correct value of A-B when A= 18000002, and B=18000001?</w:t>
      </w:r>
    </w:p>
    <w:p w14:paraId="57111229" w14:textId="44F299F8" w:rsidR="004C7E8A" w:rsidRPr="005061AE" w:rsidRDefault="004C7E8A" w:rsidP="004C7E8A">
      <w:pPr>
        <w:rPr>
          <w:bCs/>
          <w:color w:val="0070C0"/>
          <w:sz w:val="22"/>
          <w:szCs w:val="22"/>
        </w:rPr>
      </w:pPr>
    </w:p>
    <w:p w14:paraId="66119800" w14:textId="61EBA7F7" w:rsidR="00944957" w:rsidRPr="005061AE" w:rsidRDefault="00944957" w:rsidP="00944957">
      <w:pPr>
        <w:rPr>
          <w:sz w:val="22"/>
          <w:szCs w:val="22"/>
        </w:rPr>
      </w:pPr>
      <w:r w:rsidRPr="005061AE">
        <w:rPr>
          <w:b/>
          <w:sz w:val="22"/>
          <w:szCs w:val="22"/>
        </w:rPr>
        <w:t>Q</w:t>
      </w:r>
      <w:r w:rsidR="005061AE" w:rsidRPr="005061AE">
        <w:rPr>
          <w:b/>
          <w:sz w:val="22"/>
          <w:szCs w:val="22"/>
        </w:rPr>
        <w:t>5</w:t>
      </w:r>
      <w:r w:rsidRPr="005061AE">
        <w:rPr>
          <w:b/>
          <w:sz w:val="22"/>
          <w:szCs w:val="22"/>
        </w:rPr>
        <w:t>-7</w:t>
      </w:r>
      <w:r w:rsidR="005061AE" w:rsidRPr="005061AE">
        <w:rPr>
          <w:b/>
          <w:sz w:val="22"/>
          <w:szCs w:val="22"/>
        </w:rPr>
        <w:t>:</w:t>
      </w:r>
      <w:r w:rsidRPr="005061AE">
        <w:rPr>
          <w:sz w:val="22"/>
          <w:szCs w:val="22"/>
        </w:rPr>
        <w:t xml:space="preserve"> </w:t>
      </w:r>
      <w:r w:rsidR="008F1BD1" w:rsidRPr="005061AE">
        <w:rPr>
          <w:sz w:val="22"/>
          <w:szCs w:val="22"/>
        </w:rPr>
        <w:t>When the data</w:t>
      </w:r>
      <w:r w:rsidRPr="005061AE">
        <w:rPr>
          <w:sz w:val="22"/>
          <w:szCs w:val="22"/>
        </w:rPr>
        <w:t xml:space="preserve">types were set to </w:t>
      </w:r>
      <w:r w:rsidRPr="005061AE">
        <w:rPr>
          <w:rStyle w:val="CodeChar"/>
          <w:sz w:val="22"/>
        </w:rPr>
        <w:t>long</w:t>
      </w:r>
      <w:r w:rsidRPr="005061AE">
        <w:rPr>
          <w:sz w:val="22"/>
          <w:szCs w:val="22"/>
        </w:rPr>
        <w:t xml:space="preserve">, did the computer </w:t>
      </w:r>
      <w:r w:rsidR="008E4812" w:rsidRPr="005061AE">
        <w:rPr>
          <w:sz w:val="22"/>
          <w:szCs w:val="22"/>
        </w:rPr>
        <w:t>break out of the while loop at</w:t>
      </w:r>
      <w:r w:rsidRPr="005061AE">
        <w:rPr>
          <w:sz w:val="22"/>
          <w:szCs w:val="22"/>
        </w:rPr>
        <w:t xml:space="preserve"> the same value of counter as when the datatype was </w:t>
      </w:r>
      <w:r w:rsidRPr="005061AE">
        <w:rPr>
          <w:rStyle w:val="CodeChar"/>
          <w:sz w:val="22"/>
        </w:rPr>
        <w:t>float</w:t>
      </w:r>
      <w:r w:rsidRPr="005061AE">
        <w:rPr>
          <w:sz w:val="22"/>
          <w:szCs w:val="22"/>
        </w:rPr>
        <w:t>?</w:t>
      </w:r>
      <w:r w:rsidR="008F1BD1" w:rsidRPr="005061AE">
        <w:rPr>
          <w:sz w:val="22"/>
          <w:szCs w:val="22"/>
        </w:rPr>
        <w:t xml:space="preserve"> What did happen?</w:t>
      </w:r>
    </w:p>
    <w:p w14:paraId="326A4D72" w14:textId="77777777" w:rsidR="004C7E8A" w:rsidRPr="005061AE" w:rsidRDefault="004C7E8A" w:rsidP="00944957">
      <w:pPr>
        <w:rPr>
          <w:sz w:val="22"/>
          <w:szCs w:val="22"/>
        </w:rPr>
      </w:pPr>
    </w:p>
    <w:p w14:paraId="0DA94274" w14:textId="6F375D2B" w:rsidR="001522C7" w:rsidRPr="005061AE" w:rsidRDefault="001522C7" w:rsidP="001522C7">
      <w:pPr>
        <w:rPr>
          <w:sz w:val="22"/>
          <w:szCs w:val="22"/>
        </w:rPr>
      </w:pPr>
      <w:r w:rsidRPr="005061AE">
        <w:rPr>
          <w:b/>
          <w:sz w:val="22"/>
          <w:szCs w:val="22"/>
        </w:rPr>
        <w:t>Q</w:t>
      </w:r>
      <w:r w:rsidR="005061AE" w:rsidRPr="005061AE">
        <w:rPr>
          <w:b/>
          <w:sz w:val="22"/>
          <w:szCs w:val="22"/>
        </w:rPr>
        <w:t>5</w:t>
      </w:r>
      <w:r w:rsidRPr="005061AE">
        <w:rPr>
          <w:b/>
          <w:sz w:val="22"/>
          <w:szCs w:val="22"/>
        </w:rPr>
        <w:t>-8</w:t>
      </w:r>
      <w:r w:rsidR="005061AE" w:rsidRPr="005061AE">
        <w:rPr>
          <w:b/>
          <w:sz w:val="22"/>
          <w:szCs w:val="22"/>
        </w:rPr>
        <w:t>:</w:t>
      </w:r>
      <w:r w:rsidRPr="005061AE">
        <w:rPr>
          <w:sz w:val="22"/>
          <w:szCs w:val="22"/>
        </w:rPr>
        <w:t xml:space="preserve"> What happened when the datatypes were set to </w:t>
      </w:r>
      <w:r w:rsidRPr="005061AE">
        <w:rPr>
          <w:rStyle w:val="CodeChar"/>
          <w:sz w:val="22"/>
        </w:rPr>
        <w:t>long</w:t>
      </w:r>
      <w:r w:rsidR="00BB4911" w:rsidRPr="005061AE">
        <w:rPr>
          <w:sz w:val="22"/>
          <w:szCs w:val="22"/>
        </w:rPr>
        <w:t>, but the initial values of A</w:t>
      </w:r>
      <w:r w:rsidR="00621109" w:rsidRPr="005061AE">
        <w:rPr>
          <w:sz w:val="22"/>
          <w:szCs w:val="22"/>
        </w:rPr>
        <w:t xml:space="preserve"> and B included a decimal point</w:t>
      </w:r>
      <w:r w:rsidR="00BB4911" w:rsidRPr="005061AE">
        <w:rPr>
          <w:sz w:val="22"/>
          <w:szCs w:val="22"/>
        </w:rPr>
        <w:t xml:space="preserve">? </w:t>
      </w:r>
      <w:r w:rsidR="00D83FAF" w:rsidRPr="005061AE">
        <w:rPr>
          <w:sz w:val="22"/>
          <w:szCs w:val="22"/>
        </w:rPr>
        <w:t xml:space="preserve">Why </w:t>
      </w:r>
      <w:r w:rsidR="00FE3DCB" w:rsidRPr="005061AE">
        <w:rPr>
          <w:sz w:val="22"/>
          <w:szCs w:val="22"/>
        </w:rPr>
        <w:t>did</w:t>
      </w:r>
      <w:r w:rsidR="00D83FAF" w:rsidRPr="005061AE">
        <w:rPr>
          <w:sz w:val="22"/>
          <w:szCs w:val="22"/>
        </w:rPr>
        <w:t xml:space="preserve"> this happen?</w:t>
      </w:r>
    </w:p>
    <w:p w14:paraId="4F856864" w14:textId="4C02ABCE" w:rsidR="00B84A54" w:rsidRPr="00B44A29" w:rsidRDefault="00B84A54" w:rsidP="001522C7">
      <w:pPr>
        <w:rPr>
          <w:b/>
          <w:sz w:val="22"/>
          <w:szCs w:val="22"/>
        </w:rPr>
      </w:pPr>
    </w:p>
    <w:p w14:paraId="6657910F" w14:textId="77777777" w:rsidR="00447202" w:rsidRPr="00B44A29" w:rsidRDefault="00447202" w:rsidP="001522C7">
      <w:pPr>
        <w:rPr>
          <w:b/>
          <w:sz w:val="22"/>
          <w:szCs w:val="22"/>
        </w:rPr>
      </w:pPr>
    </w:p>
    <w:p w14:paraId="35ED1D8D" w14:textId="46878934" w:rsidR="009638A0" w:rsidRDefault="00757F73" w:rsidP="00CD4CEB">
      <w:pPr>
        <w:jc w:val="center"/>
        <w:rPr>
          <w:sz w:val="22"/>
          <w:szCs w:val="22"/>
        </w:rPr>
      </w:pPr>
      <w:r w:rsidRPr="00B44A29">
        <w:rPr>
          <w:noProof/>
          <w:sz w:val="22"/>
          <w:szCs w:val="22"/>
        </w:rPr>
        <mc:AlternateContent>
          <mc:Choice Requires="wps">
            <w:drawing>
              <wp:inline distT="0" distB="0" distL="0" distR="0" wp14:anchorId="76033A1B" wp14:editId="0D6250C0">
                <wp:extent cx="5528945" cy="1530350"/>
                <wp:effectExtent l="0" t="0" r="14605" b="1270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8945" cy="1530350"/>
                        </a:xfrm>
                        <a:prstGeom prst="rect">
                          <a:avLst/>
                        </a:prstGeom>
                        <a:solidFill>
                          <a:srgbClr val="FFFFFF"/>
                        </a:solidFill>
                        <a:ln w="9525">
                          <a:solidFill>
                            <a:srgbClr val="000000"/>
                          </a:solidFill>
                          <a:miter lim="800000"/>
                          <a:headEnd/>
                          <a:tailEnd/>
                        </a:ln>
                      </wps:spPr>
                      <wps:txbx>
                        <w:txbxContent>
                          <w:p w14:paraId="66592B6A"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OPEN NEW ARDUINO SKETCH.</w:t>
                            </w:r>
                          </w:p>
                          <w:p w14:paraId="05E365EA"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CLICK IN THIS TEXT BOX. CTRL-A, CTRL-C.</w:t>
                            </w:r>
                          </w:p>
                          <w:p w14:paraId="7FC984C4"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CLICK IN SKETCH. CTRL-A, CTRL-V.</w:t>
                            </w:r>
                          </w:p>
                          <w:p w14:paraId="70F74D55" w14:textId="77777777" w:rsidR="002F04C8" w:rsidRPr="002F04C8" w:rsidRDefault="002F04C8" w:rsidP="002F04C8">
                            <w:pPr>
                              <w:rPr>
                                <w:rFonts w:ascii="Courier New" w:hAnsi="Courier New" w:cs="Courier New"/>
                                <w:color w:val="0070C0"/>
                                <w:sz w:val="16"/>
                                <w:szCs w:val="18"/>
                              </w:rPr>
                            </w:pPr>
                          </w:p>
                          <w:p w14:paraId="5A5EB914"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file: Roundoff_2.ino</w:t>
                            </w:r>
                          </w:p>
                          <w:p w14:paraId="7EEF1033"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created by: Clark </w:t>
                            </w:r>
                            <w:proofErr w:type="spellStart"/>
                            <w:proofErr w:type="gramStart"/>
                            <w:r w:rsidRPr="002F04C8">
                              <w:rPr>
                                <w:rFonts w:ascii="Courier New" w:hAnsi="Courier New" w:cs="Courier New"/>
                                <w:color w:val="0070C0"/>
                                <w:sz w:val="16"/>
                                <w:szCs w:val="18"/>
                              </w:rPr>
                              <w:t>Hochgraf</w:t>
                            </w:r>
                            <w:proofErr w:type="spellEnd"/>
                            <w:r w:rsidRPr="002F04C8">
                              <w:rPr>
                                <w:rFonts w:ascii="Courier New" w:hAnsi="Courier New" w:cs="Courier New"/>
                                <w:color w:val="0070C0"/>
                                <w:sz w:val="16"/>
                                <w:szCs w:val="18"/>
                              </w:rPr>
                              <w:t xml:space="preserve">  Sept</w:t>
                            </w:r>
                            <w:proofErr w:type="gramEnd"/>
                            <w:r w:rsidRPr="002F04C8">
                              <w:rPr>
                                <w:rFonts w:ascii="Courier New" w:hAnsi="Courier New" w:cs="Courier New"/>
                                <w:color w:val="0070C0"/>
                                <w:sz w:val="16"/>
                                <w:szCs w:val="18"/>
                              </w:rPr>
                              <w:t xml:space="preserve"> 15, 2015</w:t>
                            </w:r>
                          </w:p>
                          <w:p w14:paraId="344D6FDC"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modified by: David </w:t>
                            </w:r>
                            <w:proofErr w:type="spellStart"/>
                            <w:r w:rsidRPr="002F04C8">
                              <w:rPr>
                                <w:rFonts w:ascii="Courier New" w:hAnsi="Courier New" w:cs="Courier New"/>
                                <w:color w:val="0070C0"/>
                                <w:sz w:val="16"/>
                                <w:szCs w:val="18"/>
                              </w:rPr>
                              <w:t>Orlicki</w:t>
                            </w:r>
                            <w:proofErr w:type="spellEnd"/>
                            <w:r w:rsidRPr="002F04C8">
                              <w:rPr>
                                <w:rFonts w:ascii="Courier New" w:hAnsi="Courier New" w:cs="Courier New"/>
                                <w:color w:val="0070C0"/>
                                <w:sz w:val="16"/>
                                <w:szCs w:val="18"/>
                              </w:rPr>
                              <w:t xml:space="preserve"> Sept 1, 2017</w:t>
                            </w:r>
                          </w:p>
                          <w:p w14:paraId="19C9242A"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modified by: Mark Thompson December 31, 2019</w:t>
                            </w:r>
                          </w:p>
                          <w:p w14:paraId="547D1F8C"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purpose: Illustration of unexpected behavior due to </w:t>
                            </w:r>
                            <w:proofErr w:type="spellStart"/>
                            <w:r w:rsidRPr="002F04C8">
                              <w:rPr>
                                <w:rFonts w:ascii="Courier New" w:hAnsi="Courier New" w:cs="Courier New"/>
                                <w:color w:val="0070C0"/>
                                <w:sz w:val="16"/>
                                <w:szCs w:val="18"/>
                              </w:rPr>
                              <w:t>roundoff</w:t>
                            </w:r>
                            <w:proofErr w:type="spellEnd"/>
                            <w:r w:rsidRPr="002F04C8">
                              <w:rPr>
                                <w:rFonts w:ascii="Courier New" w:hAnsi="Courier New" w:cs="Courier New"/>
                                <w:color w:val="0070C0"/>
                                <w:sz w:val="16"/>
                                <w:szCs w:val="18"/>
                              </w:rPr>
                              <w:t xml:space="preserve"> error </w:t>
                            </w:r>
                          </w:p>
                          <w:p w14:paraId="5F3011DA" w14:textId="77777777" w:rsidR="002F04C8" w:rsidRPr="002F04C8" w:rsidRDefault="002F04C8" w:rsidP="002F04C8">
                            <w:pPr>
                              <w:rPr>
                                <w:rFonts w:ascii="Courier New" w:hAnsi="Courier New" w:cs="Courier New"/>
                                <w:color w:val="0070C0"/>
                                <w:sz w:val="16"/>
                                <w:szCs w:val="18"/>
                              </w:rPr>
                            </w:pPr>
                          </w:p>
                          <w:p w14:paraId="5229C9C9" w14:textId="77777777" w:rsidR="002F04C8" w:rsidRPr="002F04C8" w:rsidRDefault="002F04C8" w:rsidP="002F04C8">
                            <w:pPr>
                              <w:rPr>
                                <w:rFonts w:ascii="Courier New" w:hAnsi="Courier New" w:cs="Courier New"/>
                                <w:color w:val="0070C0"/>
                                <w:sz w:val="16"/>
                                <w:szCs w:val="18"/>
                              </w:rPr>
                            </w:pPr>
                            <w:proofErr w:type="gramStart"/>
                            <w:r w:rsidRPr="002F04C8">
                              <w:rPr>
                                <w:rFonts w:ascii="Courier New" w:hAnsi="Courier New" w:cs="Courier New"/>
                                <w:color w:val="0070C0"/>
                                <w:sz w:val="16"/>
                                <w:szCs w:val="18"/>
                              </w:rPr>
                              <w:t>float</w:t>
                            </w:r>
                            <w:proofErr w:type="gramEnd"/>
                            <w:r w:rsidRPr="002F04C8">
                              <w:rPr>
                                <w:rFonts w:ascii="Courier New" w:hAnsi="Courier New" w:cs="Courier New"/>
                                <w:color w:val="0070C0"/>
                                <w:sz w:val="16"/>
                                <w:szCs w:val="18"/>
                              </w:rPr>
                              <w:t xml:space="preserve"> A = 18000002.0;</w:t>
                            </w:r>
                          </w:p>
                          <w:p w14:paraId="282F0BF2" w14:textId="77777777" w:rsidR="002F04C8" w:rsidRPr="002F04C8" w:rsidRDefault="002F04C8" w:rsidP="002F04C8">
                            <w:pPr>
                              <w:rPr>
                                <w:rFonts w:ascii="Courier New" w:hAnsi="Courier New" w:cs="Courier New"/>
                                <w:color w:val="0070C0"/>
                                <w:sz w:val="16"/>
                                <w:szCs w:val="18"/>
                              </w:rPr>
                            </w:pPr>
                            <w:proofErr w:type="gramStart"/>
                            <w:r w:rsidRPr="002F04C8">
                              <w:rPr>
                                <w:rFonts w:ascii="Courier New" w:hAnsi="Courier New" w:cs="Courier New"/>
                                <w:color w:val="0070C0"/>
                                <w:sz w:val="16"/>
                                <w:szCs w:val="18"/>
                              </w:rPr>
                              <w:t>float</w:t>
                            </w:r>
                            <w:proofErr w:type="gramEnd"/>
                            <w:r w:rsidRPr="002F04C8">
                              <w:rPr>
                                <w:rFonts w:ascii="Courier New" w:hAnsi="Courier New" w:cs="Courier New"/>
                                <w:color w:val="0070C0"/>
                                <w:sz w:val="16"/>
                                <w:szCs w:val="18"/>
                              </w:rPr>
                              <w:t xml:space="preserve"> B = 18000001.0;</w:t>
                            </w:r>
                          </w:p>
                          <w:p w14:paraId="2FEA1A48"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//long A = 18000002;</w:t>
                            </w:r>
                          </w:p>
                          <w:p w14:paraId="42FF0E0E"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//long B = 18000001;</w:t>
                            </w:r>
                          </w:p>
                          <w:p w14:paraId="4DCAF704"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//long A = 18000002.0;</w:t>
                            </w:r>
                          </w:p>
                          <w:p w14:paraId="7E733CAD"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//long B = 18000001.0;</w:t>
                            </w:r>
                          </w:p>
                          <w:p w14:paraId="25EBAC17" w14:textId="77777777" w:rsidR="002F04C8" w:rsidRPr="002F04C8" w:rsidRDefault="002F04C8" w:rsidP="002F04C8">
                            <w:pPr>
                              <w:rPr>
                                <w:rFonts w:ascii="Courier New" w:hAnsi="Courier New" w:cs="Courier New"/>
                                <w:color w:val="0070C0"/>
                                <w:sz w:val="16"/>
                                <w:szCs w:val="18"/>
                              </w:rPr>
                            </w:pPr>
                          </w:p>
                          <w:p w14:paraId="5D35AFEB" w14:textId="77777777" w:rsidR="002F04C8" w:rsidRPr="002F04C8" w:rsidRDefault="002F04C8" w:rsidP="002F04C8">
                            <w:pPr>
                              <w:rPr>
                                <w:rFonts w:ascii="Courier New" w:hAnsi="Courier New" w:cs="Courier New"/>
                                <w:color w:val="0070C0"/>
                                <w:sz w:val="16"/>
                                <w:szCs w:val="18"/>
                              </w:rPr>
                            </w:pPr>
                            <w:proofErr w:type="gramStart"/>
                            <w:r w:rsidRPr="002F04C8">
                              <w:rPr>
                                <w:rFonts w:ascii="Courier New" w:hAnsi="Courier New" w:cs="Courier New"/>
                                <w:color w:val="0070C0"/>
                                <w:sz w:val="16"/>
                                <w:szCs w:val="18"/>
                              </w:rPr>
                              <w:t>void</w:t>
                            </w:r>
                            <w:proofErr w:type="gramEnd"/>
                            <w:r w:rsidRPr="002F04C8">
                              <w:rPr>
                                <w:rFonts w:ascii="Courier New" w:hAnsi="Courier New" w:cs="Courier New"/>
                                <w:color w:val="0070C0"/>
                                <w:sz w:val="16"/>
                                <w:szCs w:val="18"/>
                              </w:rPr>
                              <w:t xml:space="preserve"> setup()</w:t>
                            </w:r>
                          </w:p>
                          <w:p w14:paraId="6FAAA1BC"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w:t>
                            </w:r>
                          </w:p>
                          <w:p w14:paraId="000BA190"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Serial.begin</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9600);</w:t>
                            </w:r>
                          </w:p>
                          <w:p w14:paraId="5941B2F4"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"A = float(18000002.0) value printed out is "); </w:t>
                            </w:r>
                            <w:proofErr w:type="spell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 xml:space="preserve">(A); </w:t>
                            </w:r>
                          </w:p>
                          <w:p w14:paraId="487B29D6"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"B = float(18000001.0) value printed out is "); </w:t>
                            </w:r>
                            <w:proofErr w:type="spell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 xml:space="preserve">(B); </w:t>
                            </w:r>
                          </w:p>
                          <w:p w14:paraId="3800CD23"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"A - B  is "); </w:t>
                            </w:r>
                            <w:proofErr w:type="spell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 xml:space="preserve">(A-B); </w:t>
                            </w:r>
                          </w:p>
                          <w:p w14:paraId="11CA7BC1" w14:textId="77777777" w:rsidR="002F04C8" w:rsidRPr="002F04C8" w:rsidRDefault="002F04C8" w:rsidP="002F04C8">
                            <w:pPr>
                              <w:rPr>
                                <w:rFonts w:ascii="Courier New" w:hAnsi="Courier New" w:cs="Courier New"/>
                                <w:color w:val="0070C0"/>
                                <w:sz w:val="16"/>
                                <w:szCs w:val="18"/>
                              </w:rPr>
                            </w:pPr>
                          </w:p>
                          <w:p w14:paraId="1FFA4BE5"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
                          <w:p w14:paraId="603E4D2E"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w:t>
                            </w:r>
                            <w:proofErr w:type="spellStart"/>
                            <w:r w:rsidRPr="002F04C8">
                              <w:rPr>
                                <w:rFonts w:ascii="Courier New" w:hAnsi="Courier New" w:cs="Courier New"/>
                                <w:color w:val="0070C0"/>
                                <w:sz w:val="16"/>
                                <w:szCs w:val="18"/>
                              </w:rPr>
                              <w:t>nAnother</w:t>
                            </w:r>
                            <w:proofErr w:type="spellEnd"/>
                            <w:r w:rsidRPr="002F04C8">
                              <w:rPr>
                                <w:rFonts w:ascii="Courier New" w:hAnsi="Courier New" w:cs="Courier New"/>
                                <w:color w:val="0070C0"/>
                                <w:sz w:val="16"/>
                                <w:szCs w:val="18"/>
                              </w:rPr>
                              <w:t xml:space="preserve"> illustration:  Counting up by 1 "); </w:t>
                            </w:r>
                          </w:p>
                          <w:p w14:paraId="5123D85E"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"A is the counter value"); </w:t>
                            </w:r>
                          </w:p>
                          <w:p w14:paraId="6730753F"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"B is the counter value minus 1"); </w:t>
                            </w:r>
                          </w:p>
                          <w:p w14:paraId="490EEFB1"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 </w:t>
                            </w:r>
                          </w:p>
                          <w:p w14:paraId="5D0E322A"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
                          <w:p w14:paraId="04A75F6F"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gramStart"/>
                            <w:r w:rsidRPr="002F04C8">
                              <w:rPr>
                                <w:rFonts w:ascii="Courier New" w:hAnsi="Courier New" w:cs="Courier New"/>
                                <w:color w:val="0070C0"/>
                                <w:sz w:val="16"/>
                                <w:szCs w:val="18"/>
                              </w:rPr>
                              <w:t>long</w:t>
                            </w:r>
                            <w:proofErr w:type="gramEnd"/>
                            <w:r w:rsidRPr="002F04C8">
                              <w:rPr>
                                <w:rFonts w:ascii="Courier New" w:hAnsi="Courier New" w:cs="Courier New"/>
                                <w:color w:val="0070C0"/>
                                <w:sz w:val="16"/>
                                <w:szCs w:val="18"/>
                              </w:rPr>
                              <w:t xml:space="preserve"> counter=16000000;</w:t>
                            </w:r>
                          </w:p>
                          <w:p w14:paraId="2404E790"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A = counter;</w:t>
                            </w:r>
                          </w:p>
                          <w:p w14:paraId="6B3448AA"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B = A-1.0;</w:t>
                            </w:r>
                          </w:p>
                          <w:p w14:paraId="4FD49B4A"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"Starting at a counter value of = "); </w:t>
                            </w:r>
                            <w:proofErr w:type="spell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 xml:space="preserve">(counter); </w:t>
                            </w:r>
                          </w:p>
                          <w:p w14:paraId="2A5657B3"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"A value is "); </w:t>
                            </w:r>
                            <w:proofErr w:type="spell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 xml:space="preserve">(A); </w:t>
                            </w:r>
                          </w:p>
                          <w:p w14:paraId="4D6F447E"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"B value is "); </w:t>
                            </w:r>
                            <w:proofErr w:type="spell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 xml:space="preserve">(B); </w:t>
                            </w:r>
                          </w:p>
                          <w:p w14:paraId="40A38724"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"A - B  is ");  </w:t>
                            </w:r>
                            <w:proofErr w:type="spell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 xml:space="preserve">(A-B); </w:t>
                            </w:r>
                          </w:p>
                          <w:p w14:paraId="5C844319"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
                          <w:p w14:paraId="590EF9CF"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w:t>
                            </w:r>
                          </w:p>
                          <w:p w14:paraId="2E927156"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"Continue to count up by 1.  Print the counter every 50,000 counts");</w:t>
                            </w:r>
                          </w:p>
                          <w:p w14:paraId="4312C2BD"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"Check to see that the difference between A and B is always 1, error otherwise");</w:t>
                            </w:r>
                          </w:p>
                          <w:p w14:paraId="41C5A5FA"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w:t>
                            </w:r>
                          </w:p>
                          <w:p w14:paraId="567D2F13"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gramStart"/>
                            <w:r w:rsidRPr="002F04C8">
                              <w:rPr>
                                <w:rFonts w:ascii="Courier New" w:hAnsi="Courier New" w:cs="Courier New"/>
                                <w:color w:val="0070C0"/>
                                <w:sz w:val="16"/>
                                <w:szCs w:val="18"/>
                              </w:rPr>
                              <w:t>while</w:t>
                            </w:r>
                            <w:proofErr w:type="gramEnd"/>
                            <w:r w:rsidRPr="002F04C8">
                              <w:rPr>
                                <w:rFonts w:ascii="Courier New" w:hAnsi="Courier New" w:cs="Courier New"/>
                                <w:color w:val="0070C0"/>
                                <w:sz w:val="16"/>
                                <w:szCs w:val="18"/>
                              </w:rPr>
                              <w:t xml:space="preserve"> ((A-B) == 1)</w:t>
                            </w:r>
                          </w:p>
                          <w:p w14:paraId="1B83E224"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
                          <w:p w14:paraId="2D874AAF"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gramStart"/>
                            <w:r w:rsidRPr="002F04C8">
                              <w:rPr>
                                <w:rFonts w:ascii="Courier New" w:hAnsi="Courier New" w:cs="Courier New"/>
                                <w:color w:val="0070C0"/>
                                <w:sz w:val="16"/>
                                <w:szCs w:val="18"/>
                              </w:rPr>
                              <w:t>if</w:t>
                            </w:r>
                            <w:proofErr w:type="gramEnd"/>
                            <w:r w:rsidRPr="002F04C8">
                              <w:rPr>
                                <w:rFonts w:ascii="Courier New" w:hAnsi="Courier New" w:cs="Courier New"/>
                                <w:color w:val="0070C0"/>
                                <w:sz w:val="16"/>
                                <w:szCs w:val="18"/>
                              </w:rPr>
                              <w:t xml:space="preserve"> (counter%50000 == 0) </w:t>
                            </w:r>
                            <w:proofErr w:type="spell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(counter);</w:t>
                            </w:r>
                          </w:p>
                          <w:p w14:paraId="3A48D99E"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gramStart"/>
                            <w:r w:rsidRPr="002F04C8">
                              <w:rPr>
                                <w:rFonts w:ascii="Courier New" w:hAnsi="Courier New" w:cs="Courier New"/>
                                <w:color w:val="0070C0"/>
                                <w:sz w:val="16"/>
                                <w:szCs w:val="18"/>
                              </w:rPr>
                              <w:t>counter</w:t>
                            </w:r>
                            <w:proofErr w:type="gramEnd"/>
                            <w:r w:rsidRPr="002F04C8">
                              <w:rPr>
                                <w:rFonts w:ascii="Courier New" w:hAnsi="Courier New" w:cs="Courier New"/>
                                <w:color w:val="0070C0"/>
                                <w:sz w:val="16"/>
                                <w:szCs w:val="18"/>
                              </w:rPr>
                              <w:t xml:space="preserve"> = counter+1;</w:t>
                            </w:r>
                          </w:p>
                          <w:p w14:paraId="17D1452A"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A=counter;</w:t>
                            </w:r>
                          </w:p>
                          <w:p w14:paraId="525709AA"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B=counter-1;</w:t>
                            </w:r>
                          </w:p>
                          <w:p w14:paraId="701A9B71"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
                          <w:p w14:paraId="47CA3257"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
                          <w:p w14:paraId="32FA09D9"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w:t>
                            </w:r>
                            <w:proofErr w:type="spellStart"/>
                            <w:r w:rsidRPr="002F04C8">
                              <w:rPr>
                                <w:rFonts w:ascii="Courier New" w:hAnsi="Courier New" w:cs="Courier New"/>
                                <w:color w:val="0070C0"/>
                                <w:sz w:val="16"/>
                                <w:szCs w:val="18"/>
                              </w:rPr>
                              <w:t>nUnexpected</w:t>
                            </w:r>
                            <w:proofErr w:type="spellEnd"/>
                            <w:r w:rsidRPr="002F04C8">
                              <w:rPr>
                                <w:rFonts w:ascii="Courier New" w:hAnsi="Courier New" w:cs="Courier New"/>
                                <w:color w:val="0070C0"/>
                                <w:sz w:val="16"/>
                                <w:szCs w:val="18"/>
                              </w:rPr>
                              <w:t xml:space="preserve"> result: Counter = ");</w:t>
                            </w:r>
                          </w:p>
                          <w:p w14:paraId="3D58A64B"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counter); </w:t>
                            </w:r>
                          </w:p>
                          <w:p w14:paraId="0CF06AA2"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"A value is "); </w:t>
                            </w:r>
                            <w:proofErr w:type="spell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 xml:space="preserve">(A); </w:t>
                            </w:r>
                          </w:p>
                          <w:p w14:paraId="7E378517"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"B value is "); </w:t>
                            </w:r>
                            <w:proofErr w:type="spell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 xml:space="preserve">(B); </w:t>
                            </w:r>
                          </w:p>
                          <w:p w14:paraId="32F9C50F"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"A - B  is ");  </w:t>
                            </w:r>
                            <w:proofErr w:type="spell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 xml:space="preserve">(A-B); </w:t>
                            </w:r>
                          </w:p>
                          <w:p w14:paraId="3309941C"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 setup </w:t>
                            </w:r>
                          </w:p>
                          <w:p w14:paraId="1183D0D7" w14:textId="77777777" w:rsidR="002F04C8" w:rsidRPr="002F04C8" w:rsidRDefault="002F04C8" w:rsidP="002F04C8">
                            <w:pPr>
                              <w:rPr>
                                <w:rFonts w:ascii="Courier New" w:hAnsi="Courier New" w:cs="Courier New"/>
                                <w:color w:val="0070C0"/>
                                <w:sz w:val="16"/>
                                <w:szCs w:val="18"/>
                              </w:rPr>
                            </w:pPr>
                          </w:p>
                          <w:p w14:paraId="08EF7358" w14:textId="77777777" w:rsidR="002F04C8" w:rsidRPr="002F04C8" w:rsidRDefault="002F04C8" w:rsidP="002F04C8">
                            <w:pPr>
                              <w:rPr>
                                <w:rFonts w:ascii="Courier New" w:hAnsi="Courier New" w:cs="Courier New"/>
                                <w:color w:val="0070C0"/>
                                <w:sz w:val="16"/>
                                <w:szCs w:val="18"/>
                              </w:rPr>
                            </w:pPr>
                            <w:proofErr w:type="gramStart"/>
                            <w:r w:rsidRPr="002F04C8">
                              <w:rPr>
                                <w:rFonts w:ascii="Courier New" w:hAnsi="Courier New" w:cs="Courier New"/>
                                <w:color w:val="0070C0"/>
                                <w:sz w:val="16"/>
                                <w:szCs w:val="18"/>
                              </w:rPr>
                              <w:t>void</w:t>
                            </w:r>
                            <w:proofErr w:type="gramEnd"/>
                            <w:r w:rsidRPr="002F04C8">
                              <w:rPr>
                                <w:rFonts w:ascii="Courier New" w:hAnsi="Courier New" w:cs="Courier New"/>
                                <w:color w:val="0070C0"/>
                                <w:sz w:val="16"/>
                                <w:szCs w:val="18"/>
                              </w:rPr>
                              <w:t xml:space="preserve"> loop() {} // spin forever</w:t>
                            </w:r>
                          </w:p>
                          <w:p w14:paraId="7BAEF633" w14:textId="39195DB6" w:rsidR="00085AF0" w:rsidRPr="00447202" w:rsidRDefault="00085AF0" w:rsidP="00447202">
                            <w:pPr>
                              <w:rPr>
                                <w:rFonts w:ascii="Courier New" w:hAnsi="Courier New" w:cs="Courier New"/>
                                <w:sz w:val="16"/>
                                <w:szCs w:val="18"/>
                              </w:rPr>
                            </w:pPr>
                          </w:p>
                        </w:txbxContent>
                      </wps:txbx>
                      <wps:bodyPr rot="0" vert="horz" wrap="square" lIns="91440" tIns="45720" rIns="91440" bIns="45720" anchor="t" anchorCtr="0" upright="1">
                        <a:noAutofit/>
                      </wps:bodyPr>
                    </wps:wsp>
                  </a:graphicData>
                </a:graphic>
              </wp:inline>
            </w:drawing>
          </mc:Choice>
          <mc:Fallback>
            <w:pict>
              <v:shape w14:anchorId="76033A1B" id="Text Box 5" o:spid="_x0000_s1028" type="#_x0000_t202" style="width:435.35pt;height:1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">
                <v:textbox>
                  <w:txbxContent>
                    <w:p w14:paraId="66592B6A"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OPEN NEW ARDUINO SKETCH.</w:t>
                      </w:r>
                    </w:p>
                    <w:p w14:paraId="05E365EA"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CLICK IN THIS TEXT BOX. CTRL-A, CTRL-C.</w:t>
                      </w:r>
                    </w:p>
                    <w:p w14:paraId="7FC984C4"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CLICK IN SKETCH. CTRL-A, CTRL-V.</w:t>
                      </w:r>
                    </w:p>
                    <w:p w14:paraId="70F74D55" w14:textId="77777777" w:rsidR="002F04C8" w:rsidRPr="002F04C8" w:rsidRDefault="002F04C8" w:rsidP="002F04C8">
                      <w:pPr>
                        <w:rPr>
                          <w:rFonts w:ascii="Courier New" w:hAnsi="Courier New" w:cs="Courier New"/>
                          <w:color w:val="0070C0"/>
                          <w:sz w:val="16"/>
                          <w:szCs w:val="18"/>
                        </w:rPr>
                      </w:pPr>
                    </w:p>
                    <w:p w14:paraId="5A5EB914"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file: Roundoff_2.ino</w:t>
                      </w:r>
                    </w:p>
                    <w:p w14:paraId="7EEF1033"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created by: Clark </w:t>
                      </w:r>
                      <w:proofErr w:type="spellStart"/>
                      <w:proofErr w:type="gramStart"/>
                      <w:r w:rsidRPr="002F04C8">
                        <w:rPr>
                          <w:rFonts w:ascii="Courier New" w:hAnsi="Courier New" w:cs="Courier New"/>
                          <w:color w:val="0070C0"/>
                          <w:sz w:val="16"/>
                          <w:szCs w:val="18"/>
                        </w:rPr>
                        <w:t>Hochgraf</w:t>
                      </w:r>
                      <w:proofErr w:type="spellEnd"/>
                      <w:r w:rsidRPr="002F04C8">
                        <w:rPr>
                          <w:rFonts w:ascii="Courier New" w:hAnsi="Courier New" w:cs="Courier New"/>
                          <w:color w:val="0070C0"/>
                          <w:sz w:val="16"/>
                          <w:szCs w:val="18"/>
                        </w:rPr>
                        <w:t xml:space="preserve">  Sept</w:t>
                      </w:r>
                      <w:proofErr w:type="gramEnd"/>
                      <w:r w:rsidRPr="002F04C8">
                        <w:rPr>
                          <w:rFonts w:ascii="Courier New" w:hAnsi="Courier New" w:cs="Courier New"/>
                          <w:color w:val="0070C0"/>
                          <w:sz w:val="16"/>
                          <w:szCs w:val="18"/>
                        </w:rPr>
                        <w:t xml:space="preserve"> 15, 2015</w:t>
                      </w:r>
                    </w:p>
                    <w:p w14:paraId="344D6FDC"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modified by: David </w:t>
                      </w:r>
                      <w:proofErr w:type="spellStart"/>
                      <w:r w:rsidRPr="002F04C8">
                        <w:rPr>
                          <w:rFonts w:ascii="Courier New" w:hAnsi="Courier New" w:cs="Courier New"/>
                          <w:color w:val="0070C0"/>
                          <w:sz w:val="16"/>
                          <w:szCs w:val="18"/>
                        </w:rPr>
                        <w:t>Orlicki</w:t>
                      </w:r>
                      <w:proofErr w:type="spellEnd"/>
                      <w:r w:rsidRPr="002F04C8">
                        <w:rPr>
                          <w:rFonts w:ascii="Courier New" w:hAnsi="Courier New" w:cs="Courier New"/>
                          <w:color w:val="0070C0"/>
                          <w:sz w:val="16"/>
                          <w:szCs w:val="18"/>
                        </w:rPr>
                        <w:t xml:space="preserve"> Sept 1, 2017</w:t>
                      </w:r>
                    </w:p>
                    <w:p w14:paraId="19C9242A"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modified by: Mark Thompson December 31, 2019</w:t>
                      </w:r>
                    </w:p>
                    <w:p w14:paraId="547D1F8C"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purpose: Illustration of unexpected behavior due to </w:t>
                      </w:r>
                      <w:proofErr w:type="spellStart"/>
                      <w:r w:rsidRPr="002F04C8">
                        <w:rPr>
                          <w:rFonts w:ascii="Courier New" w:hAnsi="Courier New" w:cs="Courier New"/>
                          <w:color w:val="0070C0"/>
                          <w:sz w:val="16"/>
                          <w:szCs w:val="18"/>
                        </w:rPr>
                        <w:t>roundoff</w:t>
                      </w:r>
                      <w:proofErr w:type="spellEnd"/>
                      <w:r w:rsidRPr="002F04C8">
                        <w:rPr>
                          <w:rFonts w:ascii="Courier New" w:hAnsi="Courier New" w:cs="Courier New"/>
                          <w:color w:val="0070C0"/>
                          <w:sz w:val="16"/>
                          <w:szCs w:val="18"/>
                        </w:rPr>
                        <w:t xml:space="preserve"> error </w:t>
                      </w:r>
                    </w:p>
                    <w:p w14:paraId="5F3011DA" w14:textId="77777777" w:rsidR="002F04C8" w:rsidRPr="002F04C8" w:rsidRDefault="002F04C8" w:rsidP="002F04C8">
                      <w:pPr>
                        <w:rPr>
                          <w:rFonts w:ascii="Courier New" w:hAnsi="Courier New" w:cs="Courier New"/>
                          <w:color w:val="0070C0"/>
                          <w:sz w:val="16"/>
                          <w:szCs w:val="18"/>
                        </w:rPr>
                      </w:pPr>
                    </w:p>
                    <w:p w14:paraId="5229C9C9" w14:textId="77777777" w:rsidR="002F04C8" w:rsidRPr="002F04C8" w:rsidRDefault="002F04C8" w:rsidP="002F04C8">
                      <w:pPr>
                        <w:rPr>
                          <w:rFonts w:ascii="Courier New" w:hAnsi="Courier New" w:cs="Courier New"/>
                          <w:color w:val="0070C0"/>
                          <w:sz w:val="16"/>
                          <w:szCs w:val="18"/>
                        </w:rPr>
                      </w:pPr>
                      <w:proofErr w:type="gramStart"/>
                      <w:r w:rsidRPr="002F04C8">
                        <w:rPr>
                          <w:rFonts w:ascii="Courier New" w:hAnsi="Courier New" w:cs="Courier New"/>
                          <w:color w:val="0070C0"/>
                          <w:sz w:val="16"/>
                          <w:szCs w:val="18"/>
                        </w:rPr>
                        <w:t>float</w:t>
                      </w:r>
                      <w:proofErr w:type="gramEnd"/>
                      <w:r w:rsidRPr="002F04C8">
                        <w:rPr>
                          <w:rFonts w:ascii="Courier New" w:hAnsi="Courier New" w:cs="Courier New"/>
                          <w:color w:val="0070C0"/>
                          <w:sz w:val="16"/>
                          <w:szCs w:val="18"/>
                        </w:rPr>
                        <w:t xml:space="preserve"> A = 18000002.0;</w:t>
                      </w:r>
                    </w:p>
                    <w:p w14:paraId="282F0BF2" w14:textId="77777777" w:rsidR="002F04C8" w:rsidRPr="002F04C8" w:rsidRDefault="002F04C8" w:rsidP="002F04C8">
                      <w:pPr>
                        <w:rPr>
                          <w:rFonts w:ascii="Courier New" w:hAnsi="Courier New" w:cs="Courier New"/>
                          <w:color w:val="0070C0"/>
                          <w:sz w:val="16"/>
                          <w:szCs w:val="18"/>
                        </w:rPr>
                      </w:pPr>
                      <w:proofErr w:type="gramStart"/>
                      <w:r w:rsidRPr="002F04C8">
                        <w:rPr>
                          <w:rFonts w:ascii="Courier New" w:hAnsi="Courier New" w:cs="Courier New"/>
                          <w:color w:val="0070C0"/>
                          <w:sz w:val="16"/>
                          <w:szCs w:val="18"/>
                        </w:rPr>
                        <w:t>float</w:t>
                      </w:r>
                      <w:proofErr w:type="gramEnd"/>
                      <w:r w:rsidRPr="002F04C8">
                        <w:rPr>
                          <w:rFonts w:ascii="Courier New" w:hAnsi="Courier New" w:cs="Courier New"/>
                          <w:color w:val="0070C0"/>
                          <w:sz w:val="16"/>
                          <w:szCs w:val="18"/>
                        </w:rPr>
                        <w:t xml:space="preserve"> B = 18000001.0;</w:t>
                      </w:r>
                    </w:p>
                    <w:p w14:paraId="2FEA1A48"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//long A = 18000002;</w:t>
                      </w:r>
                    </w:p>
                    <w:p w14:paraId="42FF0E0E"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//long B = 18000001;</w:t>
                      </w:r>
                    </w:p>
                    <w:p w14:paraId="4DCAF704"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//long A = 18000002.0;</w:t>
                      </w:r>
                    </w:p>
                    <w:p w14:paraId="7E733CAD"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//long B = 18000001.0;</w:t>
                      </w:r>
                    </w:p>
                    <w:p w14:paraId="25EBAC17" w14:textId="77777777" w:rsidR="002F04C8" w:rsidRPr="002F04C8" w:rsidRDefault="002F04C8" w:rsidP="002F04C8">
                      <w:pPr>
                        <w:rPr>
                          <w:rFonts w:ascii="Courier New" w:hAnsi="Courier New" w:cs="Courier New"/>
                          <w:color w:val="0070C0"/>
                          <w:sz w:val="16"/>
                          <w:szCs w:val="18"/>
                        </w:rPr>
                      </w:pPr>
                    </w:p>
                    <w:p w14:paraId="5D35AFEB" w14:textId="77777777" w:rsidR="002F04C8" w:rsidRPr="002F04C8" w:rsidRDefault="002F04C8" w:rsidP="002F04C8">
                      <w:pPr>
                        <w:rPr>
                          <w:rFonts w:ascii="Courier New" w:hAnsi="Courier New" w:cs="Courier New"/>
                          <w:color w:val="0070C0"/>
                          <w:sz w:val="16"/>
                          <w:szCs w:val="18"/>
                        </w:rPr>
                      </w:pPr>
                      <w:proofErr w:type="gramStart"/>
                      <w:r w:rsidRPr="002F04C8">
                        <w:rPr>
                          <w:rFonts w:ascii="Courier New" w:hAnsi="Courier New" w:cs="Courier New"/>
                          <w:color w:val="0070C0"/>
                          <w:sz w:val="16"/>
                          <w:szCs w:val="18"/>
                        </w:rPr>
                        <w:t>void</w:t>
                      </w:r>
                      <w:proofErr w:type="gramEnd"/>
                      <w:r w:rsidRPr="002F04C8">
                        <w:rPr>
                          <w:rFonts w:ascii="Courier New" w:hAnsi="Courier New" w:cs="Courier New"/>
                          <w:color w:val="0070C0"/>
                          <w:sz w:val="16"/>
                          <w:szCs w:val="18"/>
                        </w:rPr>
                        <w:t xml:space="preserve"> setup()</w:t>
                      </w:r>
                    </w:p>
                    <w:p w14:paraId="6FAAA1BC"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w:t>
                      </w:r>
                    </w:p>
                    <w:p w14:paraId="000BA190"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Serial.begin</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9600);</w:t>
                      </w:r>
                    </w:p>
                    <w:p w14:paraId="5941B2F4"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"A = float(18000002.0) value printed out is "); </w:t>
                      </w:r>
                      <w:proofErr w:type="spell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 xml:space="preserve">(A); </w:t>
                      </w:r>
                    </w:p>
                    <w:p w14:paraId="487B29D6"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"B = float(18000001.0) value printed out is "); </w:t>
                      </w:r>
                      <w:proofErr w:type="spell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 xml:space="preserve">(B); </w:t>
                      </w:r>
                    </w:p>
                    <w:p w14:paraId="3800CD23"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"A - B  is "); </w:t>
                      </w:r>
                      <w:proofErr w:type="spell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 xml:space="preserve">(A-B); </w:t>
                      </w:r>
                    </w:p>
                    <w:p w14:paraId="11CA7BC1" w14:textId="77777777" w:rsidR="002F04C8" w:rsidRPr="002F04C8" w:rsidRDefault="002F04C8" w:rsidP="002F04C8">
                      <w:pPr>
                        <w:rPr>
                          <w:rFonts w:ascii="Courier New" w:hAnsi="Courier New" w:cs="Courier New"/>
                          <w:color w:val="0070C0"/>
                          <w:sz w:val="16"/>
                          <w:szCs w:val="18"/>
                        </w:rPr>
                      </w:pPr>
                    </w:p>
                    <w:p w14:paraId="1FFA4BE5"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
                    <w:p w14:paraId="603E4D2E"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w:t>
                      </w:r>
                      <w:proofErr w:type="spellStart"/>
                      <w:r w:rsidRPr="002F04C8">
                        <w:rPr>
                          <w:rFonts w:ascii="Courier New" w:hAnsi="Courier New" w:cs="Courier New"/>
                          <w:color w:val="0070C0"/>
                          <w:sz w:val="16"/>
                          <w:szCs w:val="18"/>
                        </w:rPr>
                        <w:t>nAnother</w:t>
                      </w:r>
                      <w:proofErr w:type="spellEnd"/>
                      <w:r w:rsidRPr="002F04C8">
                        <w:rPr>
                          <w:rFonts w:ascii="Courier New" w:hAnsi="Courier New" w:cs="Courier New"/>
                          <w:color w:val="0070C0"/>
                          <w:sz w:val="16"/>
                          <w:szCs w:val="18"/>
                        </w:rPr>
                        <w:t xml:space="preserve"> illustration:  Counting up by 1 "); </w:t>
                      </w:r>
                    </w:p>
                    <w:p w14:paraId="5123D85E"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"A is the counter value"); </w:t>
                      </w:r>
                    </w:p>
                    <w:p w14:paraId="6730753F"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"B is the counter value minus 1"); </w:t>
                      </w:r>
                    </w:p>
                    <w:p w14:paraId="490EEFB1"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 </w:t>
                      </w:r>
                    </w:p>
                    <w:p w14:paraId="5D0E322A"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
                    <w:p w14:paraId="04A75F6F"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gramStart"/>
                      <w:r w:rsidRPr="002F04C8">
                        <w:rPr>
                          <w:rFonts w:ascii="Courier New" w:hAnsi="Courier New" w:cs="Courier New"/>
                          <w:color w:val="0070C0"/>
                          <w:sz w:val="16"/>
                          <w:szCs w:val="18"/>
                        </w:rPr>
                        <w:t>long</w:t>
                      </w:r>
                      <w:proofErr w:type="gramEnd"/>
                      <w:r w:rsidRPr="002F04C8">
                        <w:rPr>
                          <w:rFonts w:ascii="Courier New" w:hAnsi="Courier New" w:cs="Courier New"/>
                          <w:color w:val="0070C0"/>
                          <w:sz w:val="16"/>
                          <w:szCs w:val="18"/>
                        </w:rPr>
                        <w:t xml:space="preserve"> counter=16000000;</w:t>
                      </w:r>
                    </w:p>
                    <w:p w14:paraId="2404E790"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A = counter;</w:t>
                      </w:r>
                    </w:p>
                    <w:p w14:paraId="6B3448AA"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B = A-1.0;</w:t>
                      </w:r>
                    </w:p>
                    <w:p w14:paraId="4FD49B4A"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"Starting at a counter value of = "); </w:t>
                      </w:r>
                      <w:proofErr w:type="spell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 xml:space="preserve">(counter); </w:t>
                      </w:r>
                    </w:p>
                    <w:p w14:paraId="2A5657B3"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"A value is "); </w:t>
                      </w:r>
                      <w:proofErr w:type="spell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 xml:space="preserve">(A); </w:t>
                      </w:r>
                    </w:p>
                    <w:p w14:paraId="4D6F447E"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"B value is "); </w:t>
                      </w:r>
                      <w:proofErr w:type="spell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 xml:space="preserve">(B); </w:t>
                      </w:r>
                    </w:p>
                    <w:p w14:paraId="40A38724"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"A - B  is ");  </w:t>
                      </w:r>
                      <w:proofErr w:type="spell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 xml:space="preserve">(A-B); </w:t>
                      </w:r>
                    </w:p>
                    <w:p w14:paraId="5C844319"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
                    <w:p w14:paraId="590EF9CF"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w:t>
                      </w:r>
                    </w:p>
                    <w:p w14:paraId="2E927156"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"Continue to count up by 1.  Print the counter every 50,000 counts");</w:t>
                      </w:r>
                    </w:p>
                    <w:p w14:paraId="4312C2BD"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"Check to see that the difference between A and B is always 1, error otherwise");</w:t>
                      </w:r>
                    </w:p>
                    <w:p w14:paraId="41C5A5FA"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w:t>
                      </w:r>
                    </w:p>
                    <w:p w14:paraId="567D2F13"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gramStart"/>
                      <w:r w:rsidRPr="002F04C8">
                        <w:rPr>
                          <w:rFonts w:ascii="Courier New" w:hAnsi="Courier New" w:cs="Courier New"/>
                          <w:color w:val="0070C0"/>
                          <w:sz w:val="16"/>
                          <w:szCs w:val="18"/>
                        </w:rPr>
                        <w:t>while</w:t>
                      </w:r>
                      <w:proofErr w:type="gramEnd"/>
                      <w:r w:rsidRPr="002F04C8">
                        <w:rPr>
                          <w:rFonts w:ascii="Courier New" w:hAnsi="Courier New" w:cs="Courier New"/>
                          <w:color w:val="0070C0"/>
                          <w:sz w:val="16"/>
                          <w:szCs w:val="18"/>
                        </w:rPr>
                        <w:t xml:space="preserve"> ((A-B) == 1)</w:t>
                      </w:r>
                    </w:p>
                    <w:p w14:paraId="1B83E224"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
                    <w:p w14:paraId="2D874AAF"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gramStart"/>
                      <w:r w:rsidRPr="002F04C8">
                        <w:rPr>
                          <w:rFonts w:ascii="Courier New" w:hAnsi="Courier New" w:cs="Courier New"/>
                          <w:color w:val="0070C0"/>
                          <w:sz w:val="16"/>
                          <w:szCs w:val="18"/>
                        </w:rPr>
                        <w:t>if</w:t>
                      </w:r>
                      <w:proofErr w:type="gramEnd"/>
                      <w:r w:rsidRPr="002F04C8">
                        <w:rPr>
                          <w:rFonts w:ascii="Courier New" w:hAnsi="Courier New" w:cs="Courier New"/>
                          <w:color w:val="0070C0"/>
                          <w:sz w:val="16"/>
                          <w:szCs w:val="18"/>
                        </w:rPr>
                        <w:t xml:space="preserve"> (counter%50000 == 0) </w:t>
                      </w:r>
                      <w:proofErr w:type="spell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(counter);</w:t>
                      </w:r>
                    </w:p>
                    <w:p w14:paraId="3A48D99E"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gramStart"/>
                      <w:r w:rsidRPr="002F04C8">
                        <w:rPr>
                          <w:rFonts w:ascii="Courier New" w:hAnsi="Courier New" w:cs="Courier New"/>
                          <w:color w:val="0070C0"/>
                          <w:sz w:val="16"/>
                          <w:szCs w:val="18"/>
                        </w:rPr>
                        <w:t>counter</w:t>
                      </w:r>
                      <w:proofErr w:type="gramEnd"/>
                      <w:r w:rsidRPr="002F04C8">
                        <w:rPr>
                          <w:rFonts w:ascii="Courier New" w:hAnsi="Courier New" w:cs="Courier New"/>
                          <w:color w:val="0070C0"/>
                          <w:sz w:val="16"/>
                          <w:szCs w:val="18"/>
                        </w:rPr>
                        <w:t xml:space="preserve"> = counter+1;</w:t>
                      </w:r>
                    </w:p>
                    <w:p w14:paraId="17D1452A"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A=counter;</w:t>
                      </w:r>
                    </w:p>
                    <w:p w14:paraId="525709AA"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B=counter-1;</w:t>
                      </w:r>
                    </w:p>
                    <w:p w14:paraId="701A9B71"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
                    <w:p w14:paraId="47CA3257"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
                    <w:p w14:paraId="32FA09D9"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w:t>
                      </w:r>
                      <w:proofErr w:type="spellStart"/>
                      <w:r w:rsidRPr="002F04C8">
                        <w:rPr>
                          <w:rFonts w:ascii="Courier New" w:hAnsi="Courier New" w:cs="Courier New"/>
                          <w:color w:val="0070C0"/>
                          <w:sz w:val="16"/>
                          <w:szCs w:val="18"/>
                        </w:rPr>
                        <w:t>nUnexpected</w:t>
                      </w:r>
                      <w:proofErr w:type="spellEnd"/>
                      <w:r w:rsidRPr="002F04C8">
                        <w:rPr>
                          <w:rFonts w:ascii="Courier New" w:hAnsi="Courier New" w:cs="Courier New"/>
                          <w:color w:val="0070C0"/>
                          <w:sz w:val="16"/>
                          <w:szCs w:val="18"/>
                        </w:rPr>
                        <w:t xml:space="preserve"> result: Counter = ");</w:t>
                      </w:r>
                    </w:p>
                    <w:p w14:paraId="3D58A64B"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counter); </w:t>
                      </w:r>
                    </w:p>
                    <w:p w14:paraId="0CF06AA2"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"A value is "); </w:t>
                      </w:r>
                      <w:proofErr w:type="spell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 xml:space="preserve">(A); </w:t>
                      </w:r>
                    </w:p>
                    <w:p w14:paraId="7E378517"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"B value is "); </w:t>
                      </w:r>
                      <w:proofErr w:type="spell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 xml:space="preserve">(B); </w:t>
                      </w:r>
                    </w:p>
                    <w:p w14:paraId="32F9C50F"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w:t>
                      </w:r>
                      <w:proofErr w:type="spellStart"/>
                      <w:proofErr w:type="gramStart"/>
                      <w:r w:rsidRPr="002F04C8">
                        <w:rPr>
                          <w:rFonts w:ascii="Courier New" w:hAnsi="Courier New" w:cs="Courier New"/>
                          <w:color w:val="0070C0"/>
                          <w:sz w:val="16"/>
                          <w:szCs w:val="18"/>
                        </w:rPr>
                        <w:t>Serial.print</w:t>
                      </w:r>
                      <w:proofErr w:type="spellEnd"/>
                      <w:r w:rsidRPr="002F04C8">
                        <w:rPr>
                          <w:rFonts w:ascii="Courier New" w:hAnsi="Courier New" w:cs="Courier New"/>
                          <w:color w:val="0070C0"/>
                          <w:sz w:val="16"/>
                          <w:szCs w:val="18"/>
                        </w:rPr>
                        <w:t>(</w:t>
                      </w:r>
                      <w:proofErr w:type="gramEnd"/>
                      <w:r w:rsidRPr="002F04C8">
                        <w:rPr>
                          <w:rFonts w:ascii="Courier New" w:hAnsi="Courier New" w:cs="Courier New"/>
                          <w:color w:val="0070C0"/>
                          <w:sz w:val="16"/>
                          <w:szCs w:val="18"/>
                        </w:rPr>
                        <w:t xml:space="preserve">"A - B  is ");  </w:t>
                      </w:r>
                      <w:proofErr w:type="spellStart"/>
                      <w:r w:rsidRPr="002F04C8">
                        <w:rPr>
                          <w:rFonts w:ascii="Courier New" w:hAnsi="Courier New" w:cs="Courier New"/>
                          <w:color w:val="0070C0"/>
                          <w:sz w:val="16"/>
                          <w:szCs w:val="18"/>
                        </w:rPr>
                        <w:t>Serial.println</w:t>
                      </w:r>
                      <w:proofErr w:type="spellEnd"/>
                      <w:r w:rsidRPr="002F04C8">
                        <w:rPr>
                          <w:rFonts w:ascii="Courier New" w:hAnsi="Courier New" w:cs="Courier New"/>
                          <w:color w:val="0070C0"/>
                          <w:sz w:val="16"/>
                          <w:szCs w:val="18"/>
                        </w:rPr>
                        <w:t xml:space="preserve">(A-B); </w:t>
                      </w:r>
                    </w:p>
                    <w:p w14:paraId="3309941C" w14:textId="77777777" w:rsidR="002F04C8" w:rsidRPr="002F04C8" w:rsidRDefault="002F04C8" w:rsidP="002F04C8">
                      <w:pPr>
                        <w:rPr>
                          <w:rFonts w:ascii="Courier New" w:hAnsi="Courier New" w:cs="Courier New"/>
                          <w:color w:val="0070C0"/>
                          <w:sz w:val="16"/>
                          <w:szCs w:val="18"/>
                        </w:rPr>
                      </w:pPr>
                      <w:r w:rsidRPr="002F04C8">
                        <w:rPr>
                          <w:rFonts w:ascii="Courier New" w:hAnsi="Courier New" w:cs="Courier New"/>
                          <w:color w:val="0070C0"/>
                          <w:sz w:val="16"/>
                          <w:szCs w:val="18"/>
                        </w:rPr>
                        <w:t xml:space="preserve">} // setup </w:t>
                      </w:r>
                    </w:p>
                    <w:p w14:paraId="1183D0D7" w14:textId="77777777" w:rsidR="002F04C8" w:rsidRPr="002F04C8" w:rsidRDefault="002F04C8" w:rsidP="002F04C8">
                      <w:pPr>
                        <w:rPr>
                          <w:rFonts w:ascii="Courier New" w:hAnsi="Courier New" w:cs="Courier New"/>
                          <w:color w:val="0070C0"/>
                          <w:sz w:val="16"/>
                          <w:szCs w:val="18"/>
                        </w:rPr>
                      </w:pPr>
                    </w:p>
                    <w:p w14:paraId="08EF7358" w14:textId="77777777" w:rsidR="002F04C8" w:rsidRPr="002F04C8" w:rsidRDefault="002F04C8" w:rsidP="002F04C8">
                      <w:pPr>
                        <w:rPr>
                          <w:rFonts w:ascii="Courier New" w:hAnsi="Courier New" w:cs="Courier New"/>
                          <w:color w:val="0070C0"/>
                          <w:sz w:val="16"/>
                          <w:szCs w:val="18"/>
                        </w:rPr>
                      </w:pPr>
                      <w:proofErr w:type="gramStart"/>
                      <w:r w:rsidRPr="002F04C8">
                        <w:rPr>
                          <w:rFonts w:ascii="Courier New" w:hAnsi="Courier New" w:cs="Courier New"/>
                          <w:color w:val="0070C0"/>
                          <w:sz w:val="16"/>
                          <w:szCs w:val="18"/>
                        </w:rPr>
                        <w:t>void</w:t>
                      </w:r>
                      <w:proofErr w:type="gramEnd"/>
                      <w:r w:rsidRPr="002F04C8">
                        <w:rPr>
                          <w:rFonts w:ascii="Courier New" w:hAnsi="Courier New" w:cs="Courier New"/>
                          <w:color w:val="0070C0"/>
                          <w:sz w:val="16"/>
                          <w:szCs w:val="18"/>
                        </w:rPr>
                        <w:t xml:space="preserve"> loop() {} // spin forever</w:t>
                      </w:r>
                    </w:p>
                    <w:p w14:paraId="7BAEF633" w14:textId="39195DB6" w:rsidR="00085AF0" w:rsidRPr="00447202" w:rsidRDefault="00085AF0" w:rsidP="00447202">
                      <w:pPr>
                        <w:rPr>
                          <w:rFonts w:ascii="Courier New" w:hAnsi="Courier New" w:cs="Courier New"/>
                          <w:sz w:val="16"/>
                          <w:szCs w:val="18"/>
                        </w:rPr>
                      </w:pPr>
                    </w:p>
                  </w:txbxContent>
                </v:textbox>
                <w10:anchorlock/>
              </v:shape>
            </w:pict>
          </mc:Fallback>
        </mc:AlternateContent>
      </w:r>
    </w:p>
    <w:p w14:paraId="58A77425" w14:textId="2B1F8AA1" w:rsidR="00B80648" w:rsidRDefault="00B80648" w:rsidP="00CD4CEB">
      <w:pPr>
        <w:jc w:val="center"/>
        <w:rPr>
          <w:sz w:val="22"/>
          <w:szCs w:val="22"/>
        </w:rPr>
      </w:pPr>
    </w:p>
    <w:p w14:paraId="6E15F738" w14:textId="77777777" w:rsidR="00B80648" w:rsidRPr="00B80648" w:rsidRDefault="00B80648" w:rsidP="00B80648">
      <w:pPr>
        <w:rPr>
          <w:bCs/>
          <w:color w:val="0070C0"/>
        </w:rPr>
      </w:pPr>
    </w:p>
    <w:p w14:paraId="719CCBA5" w14:textId="41DE4A37" w:rsidR="002E3327" w:rsidRPr="002F04C8" w:rsidRDefault="002E3327" w:rsidP="00A62F33">
      <w:pPr>
        <w:pStyle w:val="Heading1"/>
        <w:rPr>
          <w:sz w:val="28"/>
        </w:rPr>
      </w:pPr>
      <w:r w:rsidRPr="002F04C8">
        <w:rPr>
          <w:sz w:val="28"/>
        </w:rPr>
        <w:t xml:space="preserve">Section </w:t>
      </w:r>
      <w:r w:rsidR="002F04C8" w:rsidRPr="002F04C8">
        <w:rPr>
          <w:sz w:val="28"/>
        </w:rPr>
        <w:t>4</w:t>
      </w:r>
      <w:r w:rsidRPr="002F04C8">
        <w:rPr>
          <w:sz w:val="28"/>
        </w:rPr>
        <w:t xml:space="preserve">: Measuring Execution Time and Memory Usage </w:t>
      </w:r>
      <w:r w:rsidR="00706D8A" w:rsidRPr="002F04C8">
        <w:rPr>
          <w:sz w:val="28"/>
        </w:rPr>
        <w:t>versus</w:t>
      </w:r>
      <w:r w:rsidRPr="002F04C8">
        <w:rPr>
          <w:sz w:val="28"/>
        </w:rPr>
        <w:t xml:space="preserve"> Datatype</w:t>
      </w:r>
    </w:p>
    <w:p w14:paraId="08DD86D0" w14:textId="77777777" w:rsidR="00A62F33" w:rsidRPr="00A62F33" w:rsidRDefault="00A62F33" w:rsidP="00A62F33"/>
    <w:p w14:paraId="7B2C9FE5" w14:textId="4B1416D9" w:rsidR="002E3327" w:rsidRDefault="002E3327" w:rsidP="002E3327">
      <w:pPr>
        <w:pStyle w:val="Body1"/>
      </w:pPr>
      <w:r w:rsidRPr="00B44A29">
        <w:t xml:space="preserve">The </w:t>
      </w:r>
      <w:r w:rsidR="00706D8A" w:rsidRPr="00B44A29">
        <w:t xml:space="preserve">Arduino </w:t>
      </w:r>
      <w:r w:rsidRPr="00B44A29">
        <w:t>U</w:t>
      </w:r>
      <w:r w:rsidR="00706D8A" w:rsidRPr="00B44A29">
        <w:t>no</w:t>
      </w:r>
      <w:r w:rsidRPr="00B44A29">
        <w:t xml:space="preserve"> microprocessor has a RAM memory space of 2048 bytes. While this may seem like a lot, it is very easy to use it all up. If the free RAM memory falls below 300 bytes, the microprocessor </w:t>
      </w:r>
      <w:r w:rsidR="000840C6" w:rsidRPr="00B44A29">
        <w:t xml:space="preserve">may produce irregular results or </w:t>
      </w:r>
      <w:r w:rsidRPr="00B44A29">
        <w:t xml:space="preserve">completely stop working. The amount of RAM usage is estimated and displayed each time you compile </w:t>
      </w:r>
      <w:r w:rsidR="00B60E9D">
        <w:t xml:space="preserve">a program </w:t>
      </w:r>
      <w:r w:rsidRPr="00B44A29">
        <w:t>(Arduino IDE 1.57 or higher).  An example is shown in the textbox below</w:t>
      </w:r>
    </w:p>
    <w:p w14:paraId="76EF2195" w14:textId="77777777" w:rsidR="00A62F33" w:rsidRPr="00B44A29" w:rsidRDefault="00A62F33" w:rsidP="002E3327">
      <w:pPr>
        <w:pStyle w:val="Body1"/>
      </w:pPr>
    </w:p>
    <w:p w14:paraId="79FF0362" w14:textId="77777777" w:rsidR="002E3327" w:rsidRPr="00B44A29" w:rsidRDefault="002E3327" w:rsidP="002E3327">
      <w:pPr>
        <w:pStyle w:val="Body1"/>
      </w:pPr>
      <w:r w:rsidRPr="00B44A29">
        <w:rPr>
          <w:noProof/>
        </w:rPr>
        <w:drawing>
          <wp:inline distT="0" distB="0" distL="0" distR="0" wp14:anchorId="5B240FC8" wp14:editId="117E5A54">
            <wp:extent cx="5943600" cy="890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16 at 4.39.27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90270"/>
                    </a:xfrm>
                    <a:prstGeom prst="rect">
                      <a:avLst/>
                    </a:prstGeom>
                  </pic:spPr>
                </pic:pic>
              </a:graphicData>
            </a:graphic>
          </wp:inline>
        </w:drawing>
      </w:r>
    </w:p>
    <w:p w14:paraId="1421FA34" w14:textId="77777777" w:rsidR="00447202" w:rsidRPr="00B44A29" w:rsidRDefault="00447202">
      <w:r w:rsidRPr="00B44A29">
        <w:br w:type="page"/>
      </w:r>
    </w:p>
    <w:p w14:paraId="4731B5B8" w14:textId="53D701AC" w:rsidR="002E3327" w:rsidRPr="00B44A29" w:rsidRDefault="002E3327" w:rsidP="002E3327">
      <w:pPr>
        <w:pStyle w:val="Body1"/>
      </w:pPr>
      <w:r w:rsidRPr="00B44A29">
        <w:lastRenderedPageBreak/>
        <w:t xml:space="preserve">Note that there are two types of memory usage displayed by the Arduino IDE. The first memory usage refers to FLASH memory where the program code is stored. The UNO has 32kB of FLASH for storing the program. The second is the RAM memory </w:t>
      </w:r>
      <w:r w:rsidR="00B60E9D">
        <w:t xml:space="preserve">used </w:t>
      </w:r>
      <w:r w:rsidRPr="00B44A29">
        <w:t xml:space="preserve">for storing variables. The UNO has 2kB of RAM. You need to make sure </w:t>
      </w:r>
      <w:r w:rsidR="00B60E9D">
        <w:t xml:space="preserve">that </w:t>
      </w:r>
      <w:r w:rsidRPr="00B44A29">
        <w:t xml:space="preserve">your program does not use up all </w:t>
      </w:r>
      <w:r w:rsidR="00B60E9D">
        <w:t xml:space="preserve">of </w:t>
      </w:r>
      <w:r w:rsidRPr="00B44A29">
        <w:t>the RAM as the processor needs about 300 bytes of RAM for stack operations, etc.</w:t>
      </w:r>
    </w:p>
    <w:p w14:paraId="4EF179AA" w14:textId="2A5A7A09" w:rsidR="002C4DB1" w:rsidRPr="00B44A29" w:rsidRDefault="002C4DB1">
      <w:pPr>
        <w:rPr>
          <w:b/>
          <w:u w:val="single"/>
        </w:rPr>
      </w:pPr>
    </w:p>
    <w:p w14:paraId="59153C11" w14:textId="3D49AFFE" w:rsidR="002E3327" w:rsidRPr="00B44A29" w:rsidRDefault="002E3327" w:rsidP="00B60E9D">
      <w:pPr>
        <w:pStyle w:val="Heading2"/>
        <w:spacing w:after="120"/>
      </w:pPr>
      <w:r w:rsidRPr="00B44A29">
        <w:t>Execution Time</w:t>
      </w:r>
    </w:p>
    <w:p w14:paraId="1EAE4B6B" w14:textId="79800369" w:rsidR="002E3327" w:rsidRPr="00B60E9D" w:rsidRDefault="002E3327" w:rsidP="00B60E9D">
      <w:pPr>
        <w:pStyle w:val="Body1"/>
        <w:rPr>
          <w:rFonts w:asciiTheme="minorHAnsi" w:hAnsiTheme="minorHAnsi" w:cstheme="minorHAnsi"/>
          <w:szCs w:val="24"/>
        </w:rPr>
      </w:pPr>
      <w:r w:rsidRPr="00B60E9D">
        <w:rPr>
          <w:rFonts w:asciiTheme="minorHAnsi" w:hAnsiTheme="minorHAnsi" w:cstheme="minorHAnsi"/>
          <w:szCs w:val="24"/>
        </w:rPr>
        <w:t xml:space="preserve">In this section you will measure the time it takes for a section of code to execute. The Arduino’s internal timer 0 can be used to count the number of microseconds that have elapsed since the microprocessor was reset. The timer value can be accessed by calling </w:t>
      </w:r>
      <w:proofErr w:type="gramStart"/>
      <w:r w:rsidRPr="00B60E9D">
        <w:rPr>
          <w:rStyle w:val="CodeChar"/>
          <w:rFonts w:asciiTheme="minorHAnsi" w:hAnsiTheme="minorHAnsi" w:cstheme="minorHAnsi"/>
          <w:sz w:val="24"/>
          <w:szCs w:val="24"/>
        </w:rPr>
        <w:t>micros(</w:t>
      </w:r>
      <w:proofErr w:type="gramEnd"/>
      <w:r w:rsidRPr="00B60E9D">
        <w:rPr>
          <w:rStyle w:val="CodeChar"/>
          <w:rFonts w:asciiTheme="minorHAnsi" w:hAnsiTheme="minorHAnsi" w:cstheme="minorHAnsi"/>
          <w:sz w:val="24"/>
          <w:szCs w:val="24"/>
        </w:rPr>
        <w:t>)</w:t>
      </w:r>
      <w:r w:rsidRPr="00B60E9D">
        <w:rPr>
          <w:rFonts w:asciiTheme="minorHAnsi" w:hAnsiTheme="minorHAnsi" w:cstheme="minorHAnsi"/>
          <w:szCs w:val="24"/>
        </w:rPr>
        <w:t xml:space="preserve">. </w:t>
      </w:r>
    </w:p>
    <w:p w14:paraId="3F0FD5AC" w14:textId="77777777" w:rsidR="00B60E9D" w:rsidRPr="00B60E9D" w:rsidRDefault="00B60E9D" w:rsidP="00B60E9D">
      <w:pPr>
        <w:pStyle w:val="Body1"/>
        <w:rPr>
          <w:rFonts w:asciiTheme="minorHAnsi" w:hAnsiTheme="minorHAnsi" w:cstheme="minorHAnsi"/>
          <w:szCs w:val="24"/>
        </w:rPr>
      </w:pPr>
    </w:p>
    <w:p w14:paraId="1F900949" w14:textId="66DBF792" w:rsidR="002E3327" w:rsidRPr="00B60E9D" w:rsidRDefault="002E3327" w:rsidP="00B60E9D">
      <w:pPr>
        <w:pStyle w:val="Body1"/>
        <w:rPr>
          <w:rFonts w:asciiTheme="minorHAnsi" w:hAnsiTheme="minorHAnsi" w:cstheme="minorHAnsi"/>
          <w:szCs w:val="24"/>
        </w:rPr>
      </w:pPr>
      <w:r w:rsidRPr="00B60E9D">
        <w:rPr>
          <w:rFonts w:asciiTheme="minorHAnsi" w:hAnsiTheme="minorHAnsi" w:cstheme="minorHAnsi"/>
          <w:szCs w:val="24"/>
        </w:rPr>
        <w:t xml:space="preserve">To measure how long a section of code takes to execute, first call </w:t>
      </w:r>
      <w:proofErr w:type="gramStart"/>
      <w:r w:rsidRPr="00B60E9D">
        <w:rPr>
          <w:rStyle w:val="CodeChar"/>
          <w:rFonts w:asciiTheme="minorHAnsi" w:hAnsiTheme="minorHAnsi" w:cstheme="minorHAnsi"/>
          <w:sz w:val="24"/>
          <w:szCs w:val="24"/>
        </w:rPr>
        <w:t>micros(</w:t>
      </w:r>
      <w:proofErr w:type="gramEnd"/>
      <w:r w:rsidRPr="00B60E9D">
        <w:rPr>
          <w:rStyle w:val="CodeChar"/>
          <w:rFonts w:asciiTheme="minorHAnsi" w:hAnsiTheme="minorHAnsi" w:cstheme="minorHAnsi"/>
          <w:sz w:val="24"/>
          <w:szCs w:val="24"/>
        </w:rPr>
        <w:t>)</w:t>
      </w:r>
      <w:r w:rsidR="009747F0" w:rsidRPr="00B60E9D">
        <w:rPr>
          <w:rStyle w:val="CodeChar"/>
          <w:rFonts w:asciiTheme="minorHAnsi" w:hAnsiTheme="minorHAnsi" w:cstheme="minorHAnsi"/>
          <w:sz w:val="24"/>
          <w:szCs w:val="24"/>
        </w:rPr>
        <w:t xml:space="preserve"> </w:t>
      </w:r>
      <w:r w:rsidRPr="00B60E9D">
        <w:rPr>
          <w:rFonts w:asciiTheme="minorHAnsi" w:hAnsiTheme="minorHAnsi" w:cstheme="minorHAnsi"/>
          <w:szCs w:val="24"/>
        </w:rPr>
        <w:t>and record its value. Then</w:t>
      </w:r>
      <w:r w:rsidR="00B60E9D" w:rsidRPr="00B60E9D">
        <w:rPr>
          <w:rFonts w:asciiTheme="minorHAnsi" w:hAnsiTheme="minorHAnsi" w:cstheme="minorHAnsi"/>
          <w:szCs w:val="24"/>
        </w:rPr>
        <w:t>,</w:t>
      </w:r>
      <w:r w:rsidRPr="00B60E9D">
        <w:rPr>
          <w:rFonts w:asciiTheme="minorHAnsi" w:hAnsiTheme="minorHAnsi" w:cstheme="minorHAnsi"/>
          <w:szCs w:val="24"/>
        </w:rPr>
        <w:t xml:space="preserve"> after the code runs, call </w:t>
      </w:r>
      <w:proofErr w:type="gramStart"/>
      <w:r w:rsidRPr="00B60E9D">
        <w:rPr>
          <w:rStyle w:val="CodeChar"/>
          <w:rFonts w:asciiTheme="minorHAnsi" w:hAnsiTheme="minorHAnsi" w:cstheme="minorHAnsi"/>
          <w:sz w:val="24"/>
          <w:szCs w:val="24"/>
        </w:rPr>
        <w:t>micros(</w:t>
      </w:r>
      <w:proofErr w:type="gramEnd"/>
      <w:r w:rsidRPr="00B60E9D">
        <w:rPr>
          <w:rStyle w:val="CodeChar"/>
          <w:rFonts w:asciiTheme="minorHAnsi" w:hAnsiTheme="minorHAnsi" w:cstheme="minorHAnsi"/>
          <w:sz w:val="24"/>
          <w:szCs w:val="24"/>
        </w:rPr>
        <w:t>)</w:t>
      </w:r>
      <w:r w:rsidRPr="00B60E9D">
        <w:rPr>
          <w:rFonts w:asciiTheme="minorHAnsi" w:hAnsiTheme="minorHAnsi" w:cstheme="minorHAnsi"/>
          <w:szCs w:val="24"/>
        </w:rPr>
        <w:t xml:space="preserve"> again to record the clock </w:t>
      </w:r>
      <w:r w:rsidR="00B60E9D" w:rsidRPr="00B60E9D">
        <w:rPr>
          <w:rFonts w:asciiTheme="minorHAnsi" w:hAnsiTheme="minorHAnsi" w:cstheme="minorHAnsi"/>
          <w:szCs w:val="24"/>
        </w:rPr>
        <w:t xml:space="preserve">value </w:t>
      </w:r>
      <w:r w:rsidRPr="00B60E9D">
        <w:rPr>
          <w:rFonts w:asciiTheme="minorHAnsi" w:hAnsiTheme="minorHAnsi" w:cstheme="minorHAnsi"/>
          <w:szCs w:val="24"/>
        </w:rPr>
        <w:t>at the end of the routine. The difference between these gives you the elapsed time in microseconds.</w:t>
      </w:r>
    </w:p>
    <w:p w14:paraId="1FB5888A" w14:textId="77777777" w:rsidR="00B60E9D" w:rsidRPr="00B60E9D" w:rsidRDefault="00B60E9D" w:rsidP="00B60E9D">
      <w:pPr>
        <w:pStyle w:val="Body1"/>
        <w:rPr>
          <w:rFonts w:asciiTheme="minorHAnsi" w:hAnsiTheme="minorHAnsi" w:cstheme="minorHAnsi"/>
          <w:szCs w:val="24"/>
        </w:rPr>
      </w:pPr>
    </w:p>
    <w:p w14:paraId="73C0FEF2" w14:textId="6DBA25C0" w:rsidR="002E3327" w:rsidRPr="00B60E9D" w:rsidRDefault="002E3327" w:rsidP="00B60E9D">
      <w:pPr>
        <w:rPr>
          <w:rFonts w:asciiTheme="minorHAnsi" w:hAnsiTheme="minorHAnsi" w:cstheme="minorHAnsi"/>
          <w:szCs w:val="24"/>
        </w:rPr>
      </w:pPr>
      <w:r w:rsidRPr="00B60E9D">
        <w:rPr>
          <w:rFonts w:asciiTheme="minorHAnsi" w:hAnsiTheme="minorHAnsi" w:cstheme="minorHAnsi"/>
          <w:szCs w:val="24"/>
        </w:rPr>
        <w:t xml:space="preserve">Using this approach, you will measure how long it takes to add two </w:t>
      </w:r>
      <w:r w:rsidR="00730645" w:rsidRPr="00B60E9D">
        <w:rPr>
          <w:rFonts w:asciiTheme="minorHAnsi" w:hAnsiTheme="minorHAnsi" w:cstheme="minorHAnsi"/>
          <w:szCs w:val="24"/>
        </w:rPr>
        <w:t>numbers, to</w:t>
      </w:r>
      <w:r w:rsidRPr="00B60E9D">
        <w:rPr>
          <w:rFonts w:asciiTheme="minorHAnsi" w:hAnsiTheme="minorHAnsi" w:cstheme="minorHAnsi"/>
          <w:szCs w:val="24"/>
        </w:rPr>
        <w:t xml:space="preserve"> multiply two numbers, and to multiply and add in one combined operation (called multiply and accumulate</w:t>
      </w:r>
      <w:r w:rsidR="00BE4613" w:rsidRPr="00B60E9D">
        <w:rPr>
          <w:rFonts w:asciiTheme="minorHAnsi" w:hAnsiTheme="minorHAnsi" w:cstheme="minorHAnsi"/>
          <w:szCs w:val="24"/>
        </w:rPr>
        <w:t xml:space="preserve"> or MAC</w:t>
      </w:r>
      <w:r w:rsidRPr="00B60E9D">
        <w:rPr>
          <w:rFonts w:asciiTheme="minorHAnsi" w:hAnsiTheme="minorHAnsi" w:cstheme="minorHAnsi"/>
          <w:szCs w:val="24"/>
        </w:rPr>
        <w:t xml:space="preserve">). The amount of time each operation takes will depend on the datatype (byte, integer, long, float) of the numbers you put into operation. </w:t>
      </w:r>
    </w:p>
    <w:p w14:paraId="4E018A6A" w14:textId="77777777" w:rsidR="002E3327" w:rsidRPr="00B60E9D" w:rsidRDefault="002E3327" w:rsidP="002E3327">
      <w:pPr>
        <w:rPr>
          <w:rFonts w:asciiTheme="minorHAnsi" w:hAnsiTheme="minorHAnsi" w:cstheme="minorHAnsi"/>
          <w:szCs w:val="24"/>
        </w:rPr>
      </w:pPr>
    </w:p>
    <w:p w14:paraId="0AC736EB" w14:textId="349D6AF0" w:rsidR="00DD3645" w:rsidRPr="00B60E9D" w:rsidRDefault="002E3327" w:rsidP="002E3327">
      <w:pPr>
        <w:rPr>
          <w:rFonts w:asciiTheme="minorHAnsi" w:hAnsiTheme="minorHAnsi" w:cstheme="minorHAnsi"/>
          <w:szCs w:val="24"/>
        </w:rPr>
      </w:pPr>
      <w:r w:rsidRPr="00B60E9D">
        <w:rPr>
          <w:rFonts w:asciiTheme="minorHAnsi" w:hAnsiTheme="minorHAnsi" w:cstheme="minorHAnsi"/>
          <w:szCs w:val="24"/>
        </w:rPr>
        <w:t xml:space="preserve">To change the datatype, </w:t>
      </w:r>
      <w:r w:rsidR="00B60E9D">
        <w:rPr>
          <w:rFonts w:asciiTheme="minorHAnsi" w:hAnsiTheme="minorHAnsi" w:cstheme="minorHAnsi"/>
          <w:szCs w:val="24"/>
        </w:rPr>
        <w:t xml:space="preserve">you can </w:t>
      </w:r>
      <w:r w:rsidRPr="00B60E9D">
        <w:rPr>
          <w:rFonts w:asciiTheme="minorHAnsi" w:hAnsiTheme="minorHAnsi" w:cstheme="minorHAnsi"/>
          <w:szCs w:val="24"/>
        </w:rPr>
        <w:t xml:space="preserve">use the </w:t>
      </w:r>
      <w:r w:rsidRPr="00B60E9D">
        <w:rPr>
          <w:rFonts w:asciiTheme="minorHAnsi" w:hAnsiTheme="minorHAnsi" w:cstheme="minorHAnsi"/>
          <w:b/>
          <w:szCs w:val="24"/>
        </w:rPr>
        <w:t>cast</w:t>
      </w:r>
      <w:r w:rsidRPr="00B60E9D">
        <w:rPr>
          <w:rFonts w:asciiTheme="minorHAnsi" w:hAnsiTheme="minorHAnsi" w:cstheme="minorHAnsi"/>
          <w:szCs w:val="24"/>
        </w:rPr>
        <w:t xml:space="preserve"> function in C. For example, you can </w:t>
      </w:r>
      <w:r w:rsidR="004A47E1" w:rsidRPr="00B60E9D">
        <w:rPr>
          <w:rFonts w:asciiTheme="minorHAnsi" w:hAnsiTheme="minorHAnsi" w:cstheme="minorHAnsi"/>
          <w:szCs w:val="24"/>
        </w:rPr>
        <w:t xml:space="preserve">temporarily </w:t>
      </w:r>
      <w:r w:rsidRPr="00B60E9D">
        <w:rPr>
          <w:rFonts w:asciiTheme="minorHAnsi" w:hAnsiTheme="minorHAnsi" w:cstheme="minorHAnsi"/>
          <w:szCs w:val="24"/>
        </w:rPr>
        <w:t xml:space="preserve">change an integer datatype to a float data type </w:t>
      </w:r>
      <w:r w:rsidR="00DD3645" w:rsidRPr="00B60E9D">
        <w:rPr>
          <w:rFonts w:asciiTheme="minorHAnsi" w:hAnsiTheme="minorHAnsi" w:cstheme="minorHAnsi"/>
          <w:szCs w:val="24"/>
        </w:rPr>
        <w:t>using the C statement</w:t>
      </w:r>
      <w:r w:rsidR="00B60E9D">
        <w:rPr>
          <w:rFonts w:asciiTheme="minorHAnsi" w:hAnsiTheme="minorHAnsi" w:cstheme="minorHAnsi"/>
          <w:szCs w:val="24"/>
        </w:rPr>
        <w:t>:</w:t>
      </w:r>
    </w:p>
    <w:p w14:paraId="6EC919C6" w14:textId="77777777" w:rsidR="00DD3645" w:rsidRPr="00B60E9D" w:rsidRDefault="00DD3645" w:rsidP="002E3327">
      <w:pPr>
        <w:rPr>
          <w:rFonts w:asciiTheme="minorHAnsi" w:hAnsiTheme="minorHAnsi" w:cstheme="minorHAnsi"/>
          <w:szCs w:val="24"/>
        </w:rPr>
      </w:pPr>
    </w:p>
    <w:p w14:paraId="4A4E08E3" w14:textId="17929E21" w:rsidR="002E3327" w:rsidRPr="00B60E9D" w:rsidRDefault="002E3327" w:rsidP="002E3327">
      <w:pPr>
        <w:rPr>
          <w:rFonts w:asciiTheme="minorHAnsi" w:hAnsiTheme="minorHAnsi" w:cstheme="minorHAnsi"/>
          <w:szCs w:val="24"/>
        </w:rPr>
      </w:pPr>
      <w:proofErr w:type="gramStart"/>
      <w:r w:rsidRPr="00B60E9D">
        <w:rPr>
          <w:rFonts w:asciiTheme="minorHAnsi" w:hAnsiTheme="minorHAnsi" w:cstheme="minorHAnsi"/>
          <w:szCs w:val="24"/>
        </w:rPr>
        <w:t>xv[</w:t>
      </w:r>
      <w:proofErr w:type="spellStart"/>
      <w:proofErr w:type="gramEnd"/>
      <w:r w:rsidRPr="00B60E9D">
        <w:rPr>
          <w:rFonts w:asciiTheme="minorHAnsi" w:hAnsiTheme="minorHAnsi" w:cstheme="minorHAnsi"/>
          <w:szCs w:val="24"/>
        </w:rPr>
        <w:t>i</w:t>
      </w:r>
      <w:proofErr w:type="spellEnd"/>
      <w:r w:rsidRPr="00B60E9D">
        <w:rPr>
          <w:rFonts w:asciiTheme="minorHAnsi" w:hAnsiTheme="minorHAnsi" w:cstheme="minorHAnsi"/>
          <w:szCs w:val="24"/>
        </w:rPr>
        <w:t>]=(float)</w:t>
      </w:r>
      <w:proofErr w:type="spellStart"/>
      <w:r w:rsidRPr="00B60E9D">
        <w:rPr>
          <w:rFonts w:asciiTheme="minorHAnsi" w:hAnsiTheme="minorHAnsi" w:cstheme="minorHAnsi"/>
          <w:szCs w:val="24"/>
        </w:rPr>
        <w:t>i</w:t>
      </w:r>
      <w:proofErr w:type="spellEnd"/>
      <w:r w:rsidRPr="00B60E9D">
        <w:rPr>
          <w:rFonts w:asciiTheme="minorHAnsi" w:hAnsiTheme="minorHAnsi" w:cstheme="minorHAnsi"/>
          <w:szCs w:val="24"/>
        </w:rPr>
        <w:t>*(float)</w:t>
      </w:r>
      <w:proofErr w:type="spellStart"/>
      <w:r w:rsidRPr="00B60E9D">
        <w:rPr>
          <w:rFonts w:asciiTheme="minorHAnsi" w:hAnsiTheme="minorHAnsi" w:cstheme="minorHAnsi"/>
          <w:szCs w:val="24"/>
        </w:rPr>
        <w:t>i</w:t>
      </w:r>
      <w:proofErr w:type="spellEnd"/>
      <w:r w:rsidRPr="00B60E9D">
        <w:rPr>
          <w:rFonts w:asciiTheme="minorHAnsi" w:hAnsiTheme="minorHAnsi" w:cstheme="minorHAnsi"/>
          <w:szCs w:val="24"/>
        </w:rPr>
        <w:t>;</w:t>
      </w:r>
    </w:p>
    <w:p w14:paraId="2EB7D0DF" w14:textId="77777777" w:rsidR="002E3327" w:rsidRPr="00B60E9D" w:rsidRDefault="002E3327" w:rsidP="002E3327">
      <w:pPr>
        <w:rPr>
          <w:rFonts w:asciiTheme="minorHAnsi" w:hAnsiTheme="minorHAnsi" w:cstheme="minorHAnsi"/>
          <w:szCs w:val="24"/>
        </w:rPr>
      </w:pPr>
    </w:p>
    <w:p w14:paraId="0FA977CF" w14:textId="77777777" w:rsidR="00D5041A" w:rsidRPr="00B60E9D" w:rsidRDefault="002E3327" w:rsidP="00DD3645">
      <w:pPr>
        <w:pStyle w:val="Body1"/>
        <w:rPr>
          <w:rFonts w:asciiTheme="minorHAnsi" w:hAnsiTheme="minorHAnsi" w:cstheme="minorHAnsi"/>
          <w:szCs w:val="24"/>
        </w:rPr>
      </w:pPr>
      <w:r w:rsidRPr="00B60E9D">
        <w:rPr>
          <w:rFonts w:asciiTheme="minorHAnsi" w:hAnsiTheme="minorHAnsi" w:cstheme="minorHAnsi"/>
          <w:szCs w:val="24"/>
        </w:rPr>
        <w:t xml:space="preserve">This takes the integer variable </w:t>
      </w:r>
      <w:proofErr w:type="spellStart"/>
      <w:r w:rsidRPr="00B60E9D">
        <w:rPr>
          <w:rStyle w:val="CodeChar"/>
          <w:rFonts w:asciiTheme="minorHAnsi" w:hAnsiTheme="minorHAnsi" w:cstheme="minorHAnsi"/>
          <w:sz w:val="24"/>
          <w:szCs w:val="24"/>
        </w:rPr>
        <w:t>i</w:t>
      </w:r>
      <w:proofErr w:type="spellEnd"/>
      <w:r w:rsidRPr="00B60E9D">
        <w:rPr>
          <w:rStyle w:val="CodeChar"/>
          <w:rFonts w:asciiTheme="minorHAnsi" w:hAnsiTheme="minorHAnsi" w:cstheme="minorHAnsi"/>
          <w:sz w:val="24"/>
          <w:szCs w:val="24"/>
        </w:rPr>
        <w:t xml:space="preserve"> </w:t>
      </w:r>
      <w:r w:rsidRPr="00B60E9D">
        <w:rPr>
          <w:rFonts w:asciiTheme="minorHAnsi" w:hAnsiTheme="minorHAnsi" w:cstheme="minorHAnsi"/>
          <w:szCs w:val="24"/>
        </w:rPr>
        <w:t xml:space="preserve">and makes it a </w:t>
      </w:r>
      <w:r w:rsidRPr="00B60E9D">
        <w:rPr>
          <w:rStyle w:val="CodeChar"/>
          <w:rFonts w:asciiTheme="minorHAnsi" w:hAnsiTheme="minorHAnsi" w:cstheme="minorHAnsi"/>
          <w:sz w:val="24"/>
          <w:szCs w:val="24"/>
        </w:rPr>
        <w:t>float</w:t>
      </w:r>
      <w:r w:rsidRPr="00B60E9D">
        <w:rPr>
          <w:rFonts w:asciiTheme="minorHAnsi" w:hAnsiTheme="minorHAnsi" w:cstheme="minorHAnsi"/>
          <w:szCs w:val="24"/>
        </w:rPr>
        <w:t xml:space="preserve"> datatype for the calculation. </w:t>
      </w:r>
    </w:p>
    <w:p w14:paraId="50F0CCB4" w14:textId="409FDEA0" w:rsidR="00DD3645" w:rsidRPr="00B60E9D" w:rsidRDefault="002E3327" w:rsidP="00DD3645">
      <w:pPr>
        <w:pStyle w:val="Body1"/>
        <w:rPr>
          <w:rFonts w:asciiTheme="minorHAnsi" w:hAnsiTheme="minorHAnsi" w:cstheme="minorHAnsi"/>
          <w:szCs w:val="24"/>
        </w:rPr>
      </w:pPr>
      <w:r w:rsidRPr="00B60E9D">
        <w:rPr>
          <w:rFonts w:asciiTheme="minorHAnsi" w:hAnsiTheme="minorHAnsi" w:cstheme="minorHAnsi"/>
          <w:szCs w:val="24"/>
        </w:rPr>
        <w:t>If the x variable is already a float, then the memory usage and execution speed will reflect the float datatype. To make the calculation with lo</w:t>
      </w:r>
      <w:r w:rsidR="00DD3645" w:rsidRPr="00B60E9D">
        <w:rPr>
          <w:rFonts w:asciiTheme="minorHAnsi" w:hAnsiTheme="minorHAnsi" w:cstheme="minorHAnsi"/>
          <w:szCs w:val="24"/>
        </w:rPr>
        <w:t>ng datatype, change the code to</w:t>
      </w:r>
      <w:r w:rsidR="00B60E9D">
        <w:rPr>
          <w:rFonts w:asciiTheme="minorHAnsi" w:hAnsiTheme="minorHAnsi" w:cstheme="minorHAnsi"/>
          <w:szCs w:val="24"/>
        </w:rPr>
        <w:t>:</w:t>
      </w:r>
      <w:r w:rsidR="00DD3645" w:rsidRPr="00B60E9D">
        <w:rPr>
          <w:rFonts w:asciiTheme="minorHAnsi" w:hAnsiTheme="minorHAnsi" w:cstheme="minorHAnsi"/>
          <w:szCs w:val="24"/>
        </w:rPr>
        <w:t xml:space="preserve"> </w:t>
      </w:r>
    </w:p>
    <w:p w14:paraId="51DE63F8" w14:textId="77777777" w:rsidR="00A62F33" w:rsidRPr="00B60E9D" w:rsidRDefault="00A62F33" w:rsidP="00DD3645">
      <w:pPr>
        <w:pStyle w:val="Body1"/>
        <w:rPr>
          <w:rFonts w:asciiTheme="minorHAnsi" w:hAnsiTheme="minorHAnsi" w:cstheme="minorHAnsi"/>
          <w:szCs w:val="24"/>
        </w:rPr>
      </w:pPr>
    </w:p>
    <w:p w14:paraId="3E0337B7" w14:textId="5BAE04AC" w:rsidR="002E3327" w:rsidRPr="00B60E9D" w:rsidRDefault="002E3327" w:rsidP="002E3327">
      <w:pPr>
        <w:pStyle w:val="Body1"/>
        <w:rPr>
          <w:rFonts w:asciiTheme="minorHAnsi" w:hAnsiTheme="minorHAnsi" w:cstheme="minorHAnsi"/>
          <w:szCs w:val="24"/>
        </w:rPr>
      </w:pPr>
      <w:proofErr w:type="gramStart"/>
      <w:r w:rsidRPr="00B60E9D">
        <w:rPr>
          <w:rFonts w:asciiTheme="minorHAnsi" w:hAnsiTheme="minorHAnsi" w:cstheme="minorHAnsi"/>
          <w:szCs w:val="24"/>
        </w:rPr>
        <w:t>xv[</w:t>
      </w:r>
      <w:proofErr w:type="spellStart"/>
      <w:proofErr w:type="gramEnd"/>
      <w:r w:rsidRPr="00B60E9D">
        <w:rPr>
          <w:rFonts w:asciiTheme="minorHAnsi" w:hAnsiTheme="minorHAnsi" w:cstheme="minorHAnsi"/>
          <w:szCs w:val="24"/>
        </w:rPr>
        <w:t>i</w:t>
      </w:r>
      <w:proofErr w:type="spellEnd"/>
      <w:r w:rsidRPr="00B60E9D">
        <w:rPr>
          <w:rFonts w:asciiTheme="minorHAnsi" w:hAnsiTheme="minorHAnsi" w:cstheme="minorHAnsi"/>
          <w:szCs w:val="24"/>
        </w:rPr>
        <w:t>]=(long)</w:t>
      </w:r>
      <w:proofErr w:type="spellStart"/>
      <w:r w:rsidRPr="00B60E9D">
        <w:rPr>
          <w:rFonts w:asciiTheme="minorHAnsi" w:hAnsiTheme="minorHAnsi" w:cstheme="minorHAnsi"/>
          <w:szCs w:val="24"/>
        </w:rPr>
        <w:t>i</w:t>
      </w:r>
      <w:proofErr w:type="spellEnd"/>
      <w:r w:rsidRPr="00B60E9D">
        <w:rPr>
          <w:rFonts w:asciiTheme="minorHAnsi" w:hAnsiTheme="minorHAnsi" w:cstheme="minorHAnsi"/>
          <w:szCs w:val="24"/>
        </w:rPr>
        <w:t>*(long)</w:t>
      </w:r>
      <w:proofErr w:type="spellStart"/>
      <w:r w:rsidRPr="00B60E9D">
        <w:rPr>
          <w:rFonts w:asciiTheme="minorHAnsi" w:hAnsiTheme="minorHAnsi" w:cstheme="minorHAnsi"/>
          <w:szCs w:val="24"/>
        </w:rPr>
        <w:t>i</w:t>
      </w:r>
      <w:proofErr w:type="spellEnd"/>
      <w:r w:rsidRPr="00B60E9D">
        <w:rPr>
          <w:rFonts w:asciiTheme="minorHAnsi" w:hAnsiTheme="minorHAnsi" w:cstheme="minorHAnsi"/>
          <w:szCs w:val="24"/>
        </w:rPr>
        <w:t>;</w:t>
      </w:r>
    </w:p>
    <w:p w14:paraId="3DF623AF" w14:textId="77777777" w:rsidR="00A62F33" w:rsidRPr="00B60E9D" w:rsidRDefault="00A62F33" w:rsidP="002E3327">
      <w:pPr>
        <w:pStyle w:val="Body1"/>
        <w:rPr>
          <w:rFonts w:asciiTheme="minorHAnsi" w:hAnsiTheme="minorHAnsi" w:cstheme="minorHAnsi"/>
          <w:szCs w:val="24"/>
        </w:rPr>
      </w:pPr>
    </w:p>
    <w:p w14:paraId="7289DF10" w14:textId="5A8D80D1" w:rsidR="009C2243" w:rsidRPr="00B60E9D" w:rsidRDefault="002E3327" w:rsidP="002E3327">
      <w:pPr>
        <w:pStyle w:val="Body1"/>
        <w:rPr>
          <w:rFonts w:asciiTheme="minorHAnsi" w:hAnsiTheme="minorHAnsi" w:cstheme="minorHAnsi"/>
          <w:szCs w:val="24"/>
        </w:rPr>
      </w:pPr>
      <w:proofErr w:type="gramStart"/>
      <w:r w:rsidRPr="00B60E9D">
        <w:rPr>
          <w:rFonts w:asciiTheme="minorHAnsi" w:hAnsiTheme="minorHAnsi" w:cstheme="minorHAnsi"/>
          <w:szCs w:val="24"/>
        </w:rPr>
        <w:t>and</w:t>
      </w:r>
      <w:proofErr w:type="gramEnd"/>
      <w:r w:rsidRPr="00B60E9D">
        <w:rPr>
          <w:rFonts w:asciiTheme="minorHAnsi" w:hAnsiTheme="minorHAnsi" w:cstheme="minorHAnsi"/>
          <w:szCs w:val="24"/>
        </w:rPr>
        <w:t xml:space="preserve"> declare the x</w:t>
      </w:r>
      <w:r w:rsidR="00CB7D65" w:rsidRPr="00B60E9D">
        <w:rPr>
          <w:rFonts w:asciiTheme="minorHAnsi" w:hAnsiTheme="minorHAnsi" w:cstheme="minorHAnsi"/>
          <w:szCs w:val="24"/>
        </w:rPr>
        <w:t>v[]</w:t>
      </w:r>
      <w:r w:rsidRPr="00B60E9D">
        <w:rPr>
          <w:rFonts w:asciiTheme="minorHAnsi" w:hAnsiTheme="minorHAnsi" w:cstheme="minorHAnsi"/>
          <w:szCs w:val="24"/>
        </w:rPr>
        <w:t xml:space="preserve"> </w:t>
      </w:r>
      <w:r w:rsidR="00CB7D65" w:rsidRPr="00B60E9D">
        <w:rPr>
          <w:rFonts w:asciiTheme="minorHAnsi" w:hAnsiTheme="minorHAnsi" w:cstheme="minorHAnsi"/>
          <w:szCs w:val="24"/>
        </w:rPr>
        <w:t>array</w:t>
      </w:r>
      <w:r w:rsidRPr="00B60E9D">
        <w:rPr>
          <w:rFonts w:asciiTheme="minorHAnsi" w:hAnsiTheme="minorHAnsi" w:cstheme="minorHAnsi"/>
          <w:szCs w:val="24"/>
        </w:rPr>
        <w:t xml:space="preserve"> as a long</w:t>
      </w:r>
      <w:r w:rsidR="00CB7D65" w:rsidRPr="00B60E9D">
        <w:rPr>
          <w:rFonts w:asciiTheme="minorHAnsi" w:hAnsiTheme="minorHAnsi" w:cstheme="minorHAnsi"/>
          <w:szCs w:val="24"/>
        </w:rPr>
        <w:t xml:space="preserve"> datatype.</w:t>
      </w:r>
    </w:p>
    <w:p w14:paraId="0193C65E" w14:textId="77777777" w:rsidR="009C2243" w:rsidRPr="00B60E9D" w:rsidRDefault="009C2243" w:rsidP="002E3327">
      <w:pPr>
        <w:pStyle w:val="Body1"/>
        <w:rPr>
          <w:rFonts w:asciiTheme="minorHAnsi" w:hAnsiTheme="minorHAnsi" w:cstheme="minorHAnsi"/>
          <w:szCs w:val="24"/>
        </w:rPr>
      </w:pPr>
    </w:p>
    <w:p w14:paraId="62045068" w14:textId="77777777" w:rsidR="009C2243" w:rsidRPr="00B60E9D" w:rsidRDefault="009C2243" w:rsidP="009C2243">
      <w:pPr>
        <w:pStyle w:val="Body1"/>
        <w:rPr>
          <w:rFonts w:asciiTheme="minorHAnsi" w:hAnsiTheme="minorHAnsi" w:cstheme="minorHAnsi"/>
          <w:szCs w:val="24"/>
        </w:rPr>
      </w:pPr>
      <w:proofErr w:type="gramStart"/>
      <w:r w:rsidRPr="00B60E9D">
        <w:rPr>
          <w:rFonts w:asciiTheme="minorHAnsi" w:hAnsiTheme="minorHAnsi" w:cstheme="minorHAnsi"/>
          <w:szCs w:val="24"/>
        </w:rPr>
        <w:t>long</w:t>
      </w:r>
      <w:proofErr w:type="gramEnd"/>
      <w:r w:rsidRPr="00B60E9D">
        <w:rPr>
          <w:rFonts w:asciiTheme="minorHAnsi" w:hAnsiTheme="minorHAnsi" w:cstheme="minorHAnsi"/>
          <w:szCs w:val="24"/>
        </w:rPr>
        <w:t xml:space="preserve"> xv[DATA_LEN]={0}; // array of values initialized to zero</w:t>
      </w:r>
    </w:p>
    <w:p w14:paraId="5139955F" w14:textId="77777777" w:rsidR="009C2243" w:rsidRPr="00B60E9D" w:rsidRDefault="009C2243" w:rsidP="002E3327">
      <w:pPr>
        <w:pStyle w:val="Body1"/>
        <w:rPr>
          <w:rFonts w:asciiTheme="minorHAnsi" w:hAnsiTheme="minorHAnsi" w:cstheme="minorHAnsi"/>
          <w:szCs w:val="24"/>
        </w:rPr>
      </w:pPr>
    </w:p>
    <w:p w14:paraId="516B3861" w14:textId="7F76F4F3" w:rsidR="009C2243" w:rsidRPr="00B60E9D" w:rsidRDefault="002E3327" w:rsidP="002E3327">
      <w:pPr>
        <w:pStyle w:val="Body1"/>
        <w:rPr>
          <w:rFonts w:asciiTheme="minorHAnsi" w:hAnsiTheme="minorHAnsi" w:cstheme="minorHAnsi"/>
          <w:szCs w:val="24"/>
        </w:rPr>
      </w:pPr>
      <w:r w:rsidRPr="00B60E9D">
        <w:rPr>
          <w:rFonts w:asciiTheme="minorHAnsi" w:hAnsiTheme="minorHAnsi" w:cstheme="minorHAnsi"/>
          <w:szCs w:val="24"/>
        </w:rPr>
        <w:t>For this lab, the code is set</w:t>
      </w:r>
      <w:r w:rsidR="004A47E1" w:rsidRPr="00B60E9D">
        <w:rPr>
          <w:rFonts w:asciiTheme="minorHAnsi" w:hAnsiTheme="minorHAnsi" w:cstheme="minorHAnsi"/>
          <w:szCs w:val="24"/>
        </w:rPr>
        <w:t xml:space="preserve"> </w:t>
      </w:r>
      <w:r w:rsidRPr="00B60E9D">
        <w:rPr>
          <w:rFonts w:asciiTheme="minorHAnsi" w:hAnsiTheme="minorHAnsi" w:cstheme="minorHAnsi"/>
          <w:szCs w:val="24"/>
        </w:rPr>
        <w:t xml:space="preserve">up so you only </w:t>
      </w:r>
      <w:r w:rsidR="004A47E1" w:rsidRPr="00B60E9D">
        <w:rPr>
          <w:rFonts w:asciiTheme="minorHAnsi" w:hAnsiTheme="minorHAnsi" w:cstheme="minorHAnsi"/>
          <w:szCs w:val="24"/>
        </w:rPr>
        <w:t>need</w:t>
      </w:r>
      <w:r w:rsidRPr="00B60E9D">
        <w:rPr>
          <w:rFonts w:asciiTheme="minorHAnsi" w:hAnsiTheme="minorHAnsi" w:cstheme="minorHAnsi"/>
          <w:szCs w:val="24"/>
        </w:rPr>
        <w:t xml:space="preserve"> to change the datatype of </w:t>
      </w:r>
      <w:r w:rsidRPr="00B60E9D">
        <w:rPr>
          <w:rStyle w:val="CodeChar"/>
          <w:rFonts w:asciiTheme="minorHAnsi" w:hAnsiTheme="minorHAnsi" w:cstheme="minorHAnsi"/>
          <w:sz w:val="24"/>
          <w:szCs w:val="24"/>
        </w:rPr>
        <w:t>result</w:t>
      </w:r>
      <w:r w:rsidRPr="00B60E9D">
        <w:rPr>
          <w:rFonts w:asciiTheme="minorHAnsi" w:hAnsiTheme="minorHAnsi" w:cstheme="minorHAnsi"/>
          <w:szCs w:val="24"/>
        </w:rPr>
        <w:t xml:space="preserve"> and </w:t>
      </w:r>
      <w:proofErr w:type="gramStart"/>
      <w:r w:rsidRPr="00B60E9D">
        <w:rPr>
          <w:rStyle w:val="CodeChar"/>
          <w:rFonts w:asciiTheme="minorHAnsi" w:hAnsiTheme="minorHAnsi" w:cstheme="minorHAnsi"/>
          <w:sz w:val="24"/>
          <w:szCs w:val="24"/>
        </w:rPr>
        <w:t>xv[</w:t>
      </w:r>
      <w:proofErr w:type="gramEnd"/>
      <w:r w:rsidRPr="00B60E9D">
        <w:rPr>
          <w:rStyle w:val="CodeChar"/>
          <w:rFonts w:asciiTheme="minorHAnsi" w:hAnsiTheme="minorHAnsi" w:cstheme="minorHAnsi"/>
          <w:sz w:val="24"/>
          <w:szCs w:val="24"/>
        </w:rPr>
        <w:t>].</w:t>
      </w:r>
      <w:r w:rsidRPr="00B60E9D">
        <w:rPr>
          <w:rFonts w:asciiTheme="minorHAnsi" w:hAnsiTheme="minorHAnsi" w:cstheme="minorHAnsi"/>
          <w:szCs w:val="24"/>
        </w:rPr>
        <w:t xml:space="preserve"> </w:t>
      </w:r>
      <w:r w:rsidR="00B55729" w:rsidRPr="00B60E9D">
        <w:rPr>
          <w:rFonts w:asciiTheme="minorHAnsi" w:hAnsiTheme="minorHAnsi" w:cstheme="minorHAnsi"/>
          <w:szCs w:val="24"/>
        </w:rPr>
        <w:t xml:space="preserve">You should not </w:t>
      </w:r>
      <w:r w:rsidR="000030E0" w:rsidRPr="00B60E9D">
        <w:rPr>
          <w:rFonts w:asciiTheme="minorHAnsi" w:hAnsiTheme="minorHAnsi" w:cstheme="minorHAnsi"/>
          <w:szCs w:val="24"/>
        </w:rPr>
        <w:t>need</w:t>
      </w:r>
      <w:r w:rsidR="00B55729" w:rsidRPr="00B60E9D">
        <w:rPr>
          <w:rFonts w:asciiTheme="minorHAnsi" w:hAnsiTheme="minorHAnsi" w:cstheme="minorHAnsi"/>
          <w:szCs w:val="24"/>
        </w:rPr>
        <w:t xml:space="preserve"> the cast function.</w:t>
      </w:r>
    </w:p>
    <w:p w14:paraId="78FE89C5" w14:textId="1B10EF32" w:rsidR="000030E0" w:rsidRPr="00B60E9D" w:rsidRDefault="000030E0" w:rsidP="00891F9A">
      <w:pPr>
        <w:rPr>
          <w:rFonts w:asciiTheme="minorHAnsi" w:hAnsiTheme="minorHAnsi" w:cstheme="minorHAnsi"/>
          <w:szCs w:val="24"/>
        </w:rPr>
      </w:pPr>
    </w:p>
    <w:p w14:paraId="57F837F6" w14:textId="5F7C3E33" w:rsidR="000030E0" w:rsidRPr="00B44A29" w:rsidRDefault="009C2243" w:rsidP="00891F9A">
      <w:pPr>
        <w:rPr>
          <w:sz w:val="22"/>
          <w:szCs w:val="22"/>
        </w:rPr>
      </w:pPr>
      <w:r w:rsidRPr="00B44A29">
        <w:rPr>
          <w:noProof/>
          <w:sz w:val="22"/>
          <w:szCs w:val="22"/>
        </w:rPr>
        <w:lastRenderedPageBreak/>
        <mc:AlternateContent>
          <mc:Choice Requires="wps">
            <w:drawing>
              <wp:anchor distT="45720" distB="45720" distL="114300" distR="114300" simplePos="0" relativeHeight="251667456" behindDoc="0" locked="0" layoutInCell="1" allowOverlap="1" wp14:anchorId="3C855153" wp14:editId="618DC2E7">
                <wp:simplePos x="0" y="0"/>
                <wp:positionH relativeFrom="margin">
                  <wp:posOffset>0</wp:posOffset>
                </wp:positionH>
                <wp:positionV relativeFrom="paragraph">
                  <wp:posOffset>280035</wp:posOffset>
                </wp:positionV>
                <wp:extent cx="5621020" cy="1707515"/>
                <wp:effectExtent l="0" t="0" r="17780" b="2603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020" cy="1707515"/>
                        </a:xfrm>
                        <a:prstGeom prst="rect">
                          <a:avLst/>
                        </a:prstGeom>
                        <a:solidFill>
                          <a:srgbClr val="FFFFFF"/>
                        </a:solidFill>
                        <a:ln w="9525">
                          <a:solidFill>
                            <a:srgbClr val="000000"/>
                          </a:solidFill>
                          <a:miter lim="800000"/>
                          <a:headEnd/>
                          <a:tailEnd/>
                        </a:ln>
                      </wps:spPr>
                      <wps:txbx>
                        <w:txbxContent>
                          <w:p w14:paraId="6A4E5FF6" w14:textId="77777777" w:rsidR="00085AF0" w:rsidRPr="000030E0" w:rsidRDefault="00085AF0" w:rsidP="009C2243">
                            <w:pPr>
                              <w:ind w:left="90"/>
                              <w:rPr>
                                <w:u w:val="single"/>
                              </w:rPr>
                            </w:pPr>
                            <w:r w:rsidRPr="000030E0">
                              <w:rPr>
                                <w:u w:val="single"/>
                              </w:rPr>
                              <w:t>Alternative Algorithm Timing Measurement Method</w:t>
                            </w:r>
                          </w:p>
                          <w:p w14:paraId="5BC45B2C" w14:textId="1B658E9C" w:rsidR="00085AF0" w:rsidRDefault="00085AF0" w:rsidP="009C2243">
                            <w:pPr>
                              <w:ind w:left="90"/>
                              <w:rPr>
                                <w:sz w:val="22"/>
                                <w:szCs w:val="22"/>
                              </w:rPr>
                            </w:pPr>
                            <w:r>
                              <w:t xml:space="preserve">Sometimes </w:t>
                            </w:r>
                            <w:r>
                              <w:rPr>
                                <w:sz w:val="22"/>
                                <w:szCs w:val="22"/>
                              </w:rPr>
                              <w:t xml:space="preserve">you may not be able to use the </w:t>
                            </w:r>
                            <w:proofErr w:type="gramStart"/>
                            <w:r>
                              <w:rPr>
                                <w:sz w:val="22"/>
                                <w:szCs w:val="22"/>
                              </w:rPr>
                              <w:t>micros(</w:t>
                            </w:r>
                            <w:proofErr w:type="gramEnd"/>
                            <w:r>
                              <w:rPr>
                                <w:sz w:val="22"/>
                                <w:szCs w:val="22"/>
                              </w:rPr>
                              <w:t>) command to measure execution time. For example, if your code modifies the operation of Timer 0 in the Arduino chip. Another way to measure algorithm execution time is to use a spare digital I/O pin and set it HIGH when the algorithm starts and then set it LOW when the algorithm ends. Use an oscilloscope to measure the pin pulse width to ascertain run time.</w:t>
                            </w:r>
                            <w:r w:rsidR="00B60E9D">
                              <w:rPr>
                                <w:sz w:val="22"/>
                                <w:szCs w:val="22"/>
                              </w:rPr>
                              <w:t xml:space="preserve"> Example:</w:t>
                            </w:r>
                          </w:p>
                          <w:p w14:paraId="16EA9C06" w14:textId="77777777" w:rsidR="00085AF0" w:rsidRPr="000030E0" w:rsidRDefault="00085AF0" w:rsidP="009C2243">
                            <w:pPr>
                              <w:ind w:left="90"/>
                              <w:rPr>
                                <w:rFonts w:ascii="Courier New" w:hAnsi="Courier New" w:cs="Courier New"/>
                              </w:rPr>
                            </w:pPr>
                            <w:proofErr w:type="spellStart"/>
                            <w:proofErr w:type="gramStart"/>
                            <w:r w:rsidRPr="000030E0">
                              <w:rPr>
                                <w:rFonts w:ascii="Courier New" w:hAnsi="Courier New" w:cs="Courier New"/>
                                <w:sz w:val="22"/>
                              </w:rPr>
                              <w:t>startTime</w:t>
                            </w:r>
                            <w:proofErr w:type="spellEnd"/>
                            <w:proofErr w:type="gramEnd"/>
                            <w:r w:rsidRPr="000030E0">
                              <w:rPr>
                                <w:rFonts w:ascii="Courier New" w:hAnsi="Courier New" w:cs="Courier New"/>
                                <w:sz w:val="22"/>
                              </w:rPr>
                              <w:t xml:space="preserve"> = micros();  becomes </w:t>
                            </w:r>
                            <w:proofErr w:type="spellStart"/>
                            <w:r w:rsidRPr="000030E0">
                              <w:rPr>
                                <w:rFonts w:ascii="Courier New" w:hAnsi="Courier New" w:cs="Courier New"/>
                                <w:sz w:val="22"/>
                              </w:rPr>
                              <w:t>digitalWrite</w:t>
                            </w:r>
                            <w:proofErr w:type="spellEnd"/>
                            <w:r w:rsidRPr="000030E0">
                              <w:rPr>
                                <w:rFonts w:ascii="Courier New" w:hAnsi="Courier New" w:cs="Courier New"/>
                                <w:sz w:val="22"/>
                              </w:rPr>
                              <w:t>(</w:t>
                            </w:r>
                            <w:proofErr w:type="spellStart"/>
                            <w:r w:rsidRPr="000030E0">
                              <w:rPr>
                                <w:rFonts w:ascii="Courier New" w:hAnsi="Courier New" w:cs="Courier New"/>
                                <w:sz w:val="22"/>
                              </w:rPr>
                              <w:t>timingPin</w:t>
                            </w:r>
                            <w:proofErr w:type="spellEnd"/>
                            <w:r w:rsidRPr="000030E0">
                              <w:rPr>
                                <w:rFonts w:ascii="Courier New" w:hAnsi="Courier New" w:cs="Courier New"/>
                                <w:sz w:val="22"/>
                              </w:rPr>
                              <w:t>, HIGH);</w:t>
                            </w:r>
                          </w:p>
                          <w:p w14:paraId="41706161" w14:textId="77777777" w:rsidR="00085AF0" w:rsidRPr="000030E0" w:rsidRDefault="00085AF0" w:rsidP="009C2243">
                            <w:pPr>
                              <w:ind w:left="90"/>
                              <w:rPr>
                                <w:rFonts w:ascii="Courier New" w:hAnsi="Courier New" w:cs="Courier New"/>
                              </w:rPr>
                            </w:pPr>
                            <w:proofErr w:type="gramStart"/>
                            <w:r w:rsidRPr="000030E0">
                              <w:rPr>
                                <w:rFonts w:ascii="Courier New" w:hAnsi="Courier New" w:cs="Courier New"/>
                                <w:sz w:val="22"/>
                              </w:rPr>
                              <w:t>end</w:t>
                            </w:r>
                            <w:proofErr w:type="gramEnd"/>
                            <w:r w:rsidRPr="000030E0">
                              <w:rPr>
                                <w:rFonts w:ascii="Courier New" w:hAnsi="Courier New" w:cs="Courier New"/>
                                <w:sz w:val="22"/>
                              </w:rPr>
                              <w:t xml:space="preserve"> Time = micros(); </w:t>
                            </w:r>
                            <w:r>
                              <w:rPr>
                                <w:rFonts w:ascii="Courier New" w:hAnsi="Courier New" w:cs="Courier New"/>
                                <w:sz w:val="22"/>
                              </w:rPr>
                              <w:t xml:space="preserve"> </w:t>
                            </w:r>
                            <w:r w:rsidRPr="000030E0">
                              <w:rPr>
                                <w:rFonts w:ascii="Courier New" w:hAnsi="Courier New" w:cs="Courier New"/>
                                <w:sz w:val="22"/>
                              </w:rPr>
                              <w:t xml:space="preserve"> becomes </w:t>
                            </w:r>
                            <w:proofErr w:type="spellStart"/>
                            <w:r w:rsidRPr="000030E0">
                              <w:rPr>
                                <w:rFonts w:ascii="Courier New" w:hAnsi="Courier New" w:cs="Courier New"/>
                                <w:sz w:val="22"/>
                              </w:rPr>
                              <w:t>digitalWrite</w:t>
                            </w:r>
                            <w:proofErr w:type="spellEnd"/>
                            <w:r w:rsidRPr="000030E0">
                              <w:rPr>
                                <w:rFonts w:ascii="Courier New" w:hAnsi="Courier New" w:cs="Courier New"/>
                                <w:sz w:val="22"/>
                              </w:rPr>
                              <w:t>(</w:t>
                            </w:r>
                            <w:proofErr w:type="spellStart"/>
                            <w:r w:rsidRPr="000030E0">
                              <w:rPr>
                                <w:rFonts w:ascii="Courier New" w:hAnsi="Courier New" w:cs="Courier New"/>
                                <w:sz w:val="22"/>
                              </w:rPr>
                              <w:t>timingPin</w:t>
                            </w:r>
                            <w:proofErr w:type="spellEnd"/>
                            <w:r w:rsidRPr="000030E0">
                              <w:rPr>
                                <w:rFonts w:ascii="Courier New" w:hAnsi="Courier New" w:cs="Courier New"/>
                                <w:sz w:val="22"/>
                              </w:rPr>
                              <w:t>, 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55153" id="Text Box 2" o:spid="_x0000_s1029" type="#_x0000_t202" style="position:absolute;margin-left:0;margin-top:22.05pt;width:442.6pt;height:134.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">
                <v:textbox>
                  <w:txbxContent>
                    <w:p w14:paraId="6A4E5FF6" w14:textId="77777777" w:rsidR="00085AF0" w:rsidRPr="000030E0" w:rsidRDefault="00085AF0" w:rsidP="009C2243">
                      <w:pPr>
                        <w:ind w:left="90"/>
                        <w:rPr>
                          <w:u w:val="single"/>
                        </w:rPr>
                      </w:pPr>
                      <w:r w:rsidRPr="000030E0">
                        <w:rPr>
                          <w:u w:val="single"/>
                        </w:rPr>
                        <w:t>Alternative Algorithm Timing Measurement Method</w:t>
                      </w:r>
                    </w:p>
                    <w:p w14:paraId="5BC45B2C" w14:textId="1B658E9C" w:rsidR="00085AF0" w:rsidRDefault="00085AF0" w:rsidP="009C2243">
                      <w:pPr>
                        <w:ind w:left="90"/>
                        <w:rPr>
                          <w:sz w:val="22"/>
                          <w:szCs w:val="22"/>
                        </w:rPr>
                      </w:pPr>
                      <w:r>
                        <w:t xml:space="preserve">Sometimes </w:t>
                      </w:r>
                      <w:r>
                        <w:rPr>
                          <w:sz w:val="22"/>
                          <w:szCs w:val="22"/>
                        </w:rPr>
                        <w:t xml:space="preserve">you may not be able to use the </w:t>
                      </w:r>
                      <w:proofErr w:type="gramStart"/>
                      <w:r>
                        <w:rPr>
                          <w:sz w:val="22"/>
                          <w:szCs w:val="22"/>
                        </w:rPr>
                        <w:t>micros(</w:t>
                      </w:r>
                      <w:proofErr w:type="gramEnd"/>
                      <w:r>
                        <w:rPr>
                          <w:sz w:val="22"/>
                          <w:szCs w:val="22"/>
                        </w:rPr>
                        <w:t>) command to measure execution time. For example, if your code modifies the operation of Timer 0 in the Arduino chip. Another way to measure algorithm execution time is to use a spare digital I/O pin and set it HIGH when the algorithm starts and then set it LOW when the algorithm ends. Use an oscilloscope to measure the pin pulse width to ascertain run time.</w:t>
                      </w:r>
                      <w:r w:rsidR="00B60E9D">
                        <w:rPr>
                          <w:sz w:val="22"/>
                          <w:szCs w:val="22"/>
                        </w:rPr>
                        <w:t xml:space="preserve"> Example:</w:t>
                      </w:r>
                    </w:p>
                    <w:p w14:paraId="16EA9C06" w14:textId="77777777" w:rsidR="00085AF0" w:rsidRPr="000030E0" w:rsidRDefault="00085AF0" w:rsidP="009C2243">
                      <w:pPr>
                        <w:ind w:left="90"/>
                        <w:rPr>
                          <w:rFonts w:ascii="Courier New" w:hAnsi="Courier New" w:cs="Courier New"/>
                        </w:rPr>
                      </w:pPr>
                      <w:proofErr w:type="spellStart"/>
                      <w:proofErr w:type="gramStart"/>
                      <w:r w:rsidRPr="000030E0">
                        <w:rPr>
                          <w:rFonts w:ascii="Courier New" w:hAnsi="Courier New" w:cs="Courier New"/>
                          <w:sz w:val="22"/>
                        </w:rPr>
                        <w:t>startTime</w:t>
                      </w:r>
                      <w:proofErr w:type="spellEnd"/>
                      <w:proofErr w:type="gramEnd"/>
                      <w:r w:rsidRPr="000030E0">
                        <w:rPr>
                          <w:rFonts w:ascii="Courier New" w:hAnsi="Courier New" w:cs="Courier New"/>
                          <w:sz w:val="22"/>
                        </w:rPr>
                        <w:t xml:space="preserve"> = micros();  becomes </w:t>
                      </w:r>
                      <w:proofErr w:type="spellStart"/>
                      <w:r w:rsidRPr="000030E0">
                        <w:rPr>
                          <w:rFonts w:ascii="Courier New" w:hAnsi="Courier New" w:cs="Courier New"/>
                          <w:sz w:val="22"/>
                        </w:rPr>
                        <w:t>digitalWrite</w:t>
                      </w:r>
                      <w:proofErr w:type="spellEnd"/>
                      <w:r w:rsidRPr="000030E0">
                        <w:rPr>
                          <w:rFonts w:ascii="Courier New" w:hAnsi="Courier New" w:cs="Courier New"/>
                          <w:sz w:val="22"/>
                        </w:rPr>
                        <w:t>(</w:t>
                      </w:r>
                      <w:proofErr w:type="spellStart"/>
                      <w:r w:rsidRPr="000030E0">
                        <w:rPr>
                          <w:rFonts w:ascii="Courier New" w:hAnsi="Courier New" w:cs="Courier New"/>
                          <w:sz w:val="22"/>
                        </w:rPr>
                        <w:t>timingPin</w:t>
                      </w:r>
                      <w:proofErr w:type="spellEnd"/>
                      <w:r w:rsidRPr="000030E0">
                        <w:rPr>
                          <w:rFonts w:ascii="Courier New" w:hAnsi="Courier New" w:cs="Courier New"/>
                          <w:sz w:val="22"/>
                        </w:rPr>
                        <w:t>, HIGH);</w:t>
                      </w:r>
                    </w:p>
                    <w:p w14:paraId="41706161" w14:textId="77777777" w:rsidR="00085AF0" w:rsidRPr="000030E0" w:rsidRDefault="00085AF0" w:rsidP="009C2243">
                      <w:pPr>
                        <w:ind w:left="90"/>
                        <w:rPr>
                          <w:rFonts w:ascii="Courier New" w:hAnsi="Courier New" w:cs="Courier New"/>
                        </w:rPr>
                      </w:pPr>
                      <w:proofErr w:type="gramStart"/>
                      <w:r w:rsidRPr="000030E0">
                        <w:rPr>
                          <w:rFonts w:ascii="Courier New" w:hAnsi="Courier New" w:cs="Courier New"/>
                          <w:sz w:val="22"/>
                        </w:rPr>
                        <w:t>end</w:t>
                      </w:r>
                      <w:proofErr w:type="gramEnd"/>
                      <w:r w:rsidRPr="000030E0">
                        <w:rPr>
                          <w:rFonts w:ascii="Courier New" w:hAnsi="Courier New" w:cs="Courier New"/>
                          <w:sz w:val="22"/>
                        </w:rPr>
                        <w:t xml:space="preserve"> Time = micros(); </w:t>
                      </w:r>
                      <w:r>
                        <w:rPr>
                          <w:rFonts w:ascii="Courier New" w:hAnsi="Courier New" w:cs="Courier New"/>
                          <w:sz w:val="22"/>
                        </w:rPr>
                        <w:t xml:space="preserve"> </w:t>
                      </w:r>
                      <w:r w:rsidRPr="000030E0">
                        <w:rPr>
                          <w:rFonts w:ascii="Courier New" w:hAnsi="Courier New" w:cs="Courier New"/>
                          <w:sz w:val="22"/>
                        </w:rPr>
                        <w:t xml:space="preserve"> becomes </w:t>
                      </w:r>
                      <w:proofErr w:type="spellStart"/>
                      <w:r w:rsidRPr="000030E0">
                        <w:rPr>
                          <w:rFonts w:ascii="Courier New" w:hAnsi="Courier New" w:cs="Courier New"/>
                          <w:sz w:val="22"/>
                        </w:rPr>
                        <w:t>digitalWrite</w:t>
                      </w:r>
                      <w:proofErr w:type="spellEnd"/>
                      <w:r w:rsidRPr="000030E0">
                        <w:rPr>
                          <w:rFonts w:ascii="Courier New" w:hAnsi="Courier New" w:cs="Courier New"/>
                          <w:sz w:val="22"/>
                        </w:rPr>
                        <w:t>(</w:t>
                      </w:r>
                      <w:proofErr w:type="spellStart"/>
                      <w:r w:rsidRPr="000030E0">
                        <w:rPr>
                          <w:rFonts w:ascii="Courier New" w:hAnsi="Courier New" w:cs="Courier New"/>
                          <w:sz w:val="22"/>
                        </w:rPr>
                        <w:t>timingPin</w:t>
                      </w:r>
                      <w:proofErr w:type="spellEnd"/>
                      <w:r w:rsidRPr="000030E0">
                        <w:rPr>
                          <w:rFonts w:ascii="Courier New" w:hAnsi="Courier New" w:cs="Courier New"/>
                          <w:sz w:val="22"/>
                        </w:rPr>
                        <w:t>, LOW);</w:t>
                      </w:r>
                    </w:p>
                  </w:txbxContent>
                </v:textbox>
                <w10:wrap type="square" anchorx="margin"/>
              </v:shape>
            </w:pict>
          </mc:Fallback>
        </mc:AlternateContent>
      </w:r>
    </w:p>
    <w:p w14:paraId="6887B9B2" w14:textId="64C826F6" w:rsidR="000030E0" w:rsidRPr="00B44A29" w:rsidRDefault="000030E0" w:rsidP="00891F9A">
      <w:pPr>
        <w:rPr>
          <w:sz w:val="22"/>
          <w:szCs w:val="22"/>
        </w:rPr>
      </w:pPr>
    </w:p>
    <w:p w14:paraId="0F43F6F1" w14:textId="14DD24F4" w:rsidR="000030E0" w:rsidRPr="00B44A29" w:rsidRDefault="000030E0">
      <w:pPr>
        <w:rPr>
          <w:b/>
          <w:sz w:val="22"/>
          <w:szCs w:val="22"/>
          <w:u w:val="single"/>
        </w:rPr>
      </w:pPr>
    </w:p>
    <w:p w14:paraId="61D7C1F6" w14:textId="343C7AE8" w:rsidR="002E3327" w:rsidRPr="00B44A29" w:rsidRDefault="0011415D" w:rsidP="00B60E9D">
      <w:pPr>
        <w:pStyle w:val="Heading2"/>
        <w:spacing w:after="120"/>
      </w:pPr>
      <w:r w:rsidRPr="00B44A29">
        <w:t>Program Description</w:t>
      </w:r>
    </w:p>
    <w:p w14:paraId="405B94A1" w14:textId="3CA93FA1" w:rsidR="00A62F33" w:rsidRDefault="0011415D" w:rsidP="002E3327">
      <w:pPr>
        <w:pStyle w:val="Body1"/>
      </w:pPr>
      <w:r w:rsidRPr="00B44A29">
        <w:t>Unpack the code in the text</w:t>
      </w:r>
      <w:r w:rsidR="00B60E9D">
        <w:t>-</w:t>
      </w:r>
      <w:r w:rsidRPr="00B44A29">
        <w:t xml:space="preserve">box below to a new Arduino sketch. </w:t>
      </w:r>
      <w:r w:rsidR="002E3327" w:rsidRPr="00B44A29">
        <w:t>Variables are declared to store the time values as measured in microseconds since the microprocessor was reset. The number of variables stored is changed by changing the value of</w:t>
      </w:r>
      <w:r w:rsidR="00B60E9D">
        <w:t>:</w:t>
      </w:r>
      <w:r w:rsidR="002E3327" w:rsidRPr="00B44A29">
        <w:t xml:space="preserve"> </w:t>
      </w:r>
    </w:p>
    <w:p w14:paraId="2D38DCF9" w14:textId="1461B2CB" w:rsidR="002E3327" w:rsidRDefault="0011415D" w:rsidP="002E3327">
      <w:pPr>
        <w:pStyle w:val="Body1"/>
        <w:rPr>
          <w:rFonts w:ascii="Courier" w:hAnsi="Courier"/>
          <w:sz w:val="22"/>
          <w:szCs w:val="18"/>
        </w:rPr>
      </w:pPr>
      <w:r w:rsidRPr="00B44A29">
        <w:br/>
      </w:r>
      <w:proofErr w:type="gramStart"/>
      <w:r w:rsidR="002E3327" w:rsidRPr="00B44A29">
        <w:rPr>
          <w:rFonts w:ascii="Courier" w:hAnsi="Courier"/>
          <w:sz w:val="22"/>
          <w:szCs w:val="18"/>
        </w:rPr>
        <w:t>const</w:t>
      </w:r>
      <w:proofErr w:type="gramEnd"/>
      <w:r w:rsidR="002E3327" w:rsidRPr="00B44A29">
        <w:rPr>
          <w:rFonts w:ascii="Courier" w:hAnsi="Courier"/>
          <w:sz w:val="22"/>
          <w:szCs w:val="18"/>
        </w:rPr>
        <w:t xml:space="preserve"> int </w:t>
      </w:r>
      <w:r w:rsidRPr="00B44A29">
        <w:rPr>
          <w:rFonts w:ascii="Courier" w:hAnsi="Courier"/>
          <w:sz w:val="22"/>
          <w:szCs w:val="18"/>
        </w:rPr>
        <w:t xml:space="preserve">DATA_LEN </w:t>
      </w:r>
      <w:r w:rsidR="002E3327" w:rsidRPr="00B44A29">
        <w:rPr>
          <w:rFonts w:ascii="Courier" w:hAnsi="Courier"/>
          <w:sz w:val="22"/>
          <w:szCs w:val="18"/>
        </w:rPr>
        <w:t>=</w:t>
      </w:r>
      <w:r w:rsidRPr="00B44A29">
        <w:rPr>
          <w:rFonts w:ascii="Courier" w:hAnsi="Courier"/>
          <w:sz w:val="22"/>
          <w:szCs w:val="18"/>
        </w:rPr>
        <w:t xml:space="preserve"> </w:t>
      </w:r>
      <w:r w:rsidR="002E3327" w:rsidRPr="00B44A29">
        <w:rPr>
          <w:rFonts w:ascii="Courier" w:hAnsi="Courier"/>
          <w:sz w:val="22"/>
          <w:szCs w:val="18"/>
        </w:rPr>
        <w:t xml:space="preserve">200; </w:t>
      </w:r>
    </w:p>
    <w:p w14:paraId="0314C21C" w14:textId="77777777" w:rsidR="00A62F33" w:rsidRPr="00B44A29" w:rsidRDefault="00A62F33" w:rsidP="002E3327">
      <w:pPr>
        <w:pStyle w:val="Body1"/>
        <w:rPr>
          <w:rFonts w:ascii="Courier" w:hAnsi="Courier"/>
          <w:sz w:val="18"/>
          <w:szCs w:val="18"/>
        </w:rPr>
      </w:pPr>
    </w:p>
    <w:p w14:paraId="6C1B5404" w14:textId="56C5E4C8" w:rsidR="00A62F33" w:rsidRDefault="002E3327" w:rsidP="002E3327">
      <w:pPr>
        <w:pStyle w:val="Body1"/>
      </w:pPr>
      <w:r w:rsidRPr="00B44A29">
        <w:t xml:space="preserve">To modify the </w:t>
      </w:r>
      <w:r w:rsidR="0011415D" w:rsidRPr="00B44A29">
        <w:t>input array and result</w:t>
      </w:r>
      <w:r w:rsidR="00B60E9D">
        <w:t>ing</w:t>
      </w:r>
      <w:r w:rsidR="0011415D" w:rsidRPr="00B44A29">
        <w:t xml:space="preserve"> </w:t>
      </w:r>
      <w:r w:rsidRPr="00B44A29">
        <w:t xml:space="preserve">variable’s datatype, change the datatype in line </w:t>
      </w:r>
    </w:p>
    <w:p w14:paraId="798217CB" w14:textId="6F730573" w:rsidR="002E3327" w:rsidRDefault="0011415D" w:rsidP="002E3327">
      <w:pPr>
        <w:pStyle w:val="Body1"/>
        <w:rPr>
          <w:rFonts w:ascii="Courier" w:hAnsi="Courier"/>
          <w:sz w:val="22"/>
          <w:szCs w:val="18"/>
        </w:rPr>
      </w:pPr>
      <w:r w:rsidRPr="00B44A29">
        <w:br/>
      </w:r>
      <w:proofErr w:type="gramStart"/>
      <w:r w:rsidR="002E3327" w:rsidRPr="00B44A29">
        <w:rPr>
          <w:rFonts w:ascii="Courier" w:hAnsi="Courier"/>
          <w:sz w:val="22"/>
          <w:szCs w:val="18"/>
        </w:rPr>
        <w:t>float</w:t>
      </w:r>
      <w:proofErr w:type="gramEnd"/>
      <w:r w:rsidR="002E3327" w:rsidRPr="00B44A29">
        <w:rPr>
          <w:rFonts w:ascii="Courier" w:hAnsi="Courier"/>
          <w:sz w:val="22"/>
          <w:szCs w:val="18"/>
        </w:rPr>
        <w:t xml:space="preserve"> xv[</w:t>
      </w:r>
      <w:r w:rsidRPr="00B44A29">
        <w:rPr>
          <w:rFonts w:ascii="Courier" w:hAnsi="Courier"/>
          <w:sz w:val="22"/>
          <w:szCs w:val="18"/>
        </w:rPr>
        <w:t>DATA_LEN</w:t>
      </w:r>
      <w:r w:rsidR="002E3327" w:rsidRPr="00B44A29">
        <w:rPr>
          <w:rFonts w:ascii="Courier" w:hAnsi="Courier"/>
          <w:sz w:val="22"/>
          <w:szCs w:val="18"/>
        </w:rPr>
        <w:t>]</w:t>
      </w:r>
      <w:r w:rsidRPr="00B44A29">
        <w:rPr>
          <w:rFonts w:ascii="Courier" w:hAnsi="Courier"/>
          <w:sz w:val="22"/>
          <w:szCs w:val="18"/>
        </w:rPr>
        <w:t xml:space="preserve"> </w:t>
      </w:r>
      <w:r w:rsidR="002E3327" w:rsidRPr="00B44A29">
        <w:rPr>
          <w:rFonts w:ascii="Courier" w:hAnsi="Courier"/>
          <w:sz w:val="22"/>
          <w:szCs w:val="18"/>
        </w:rPr>
        <w:t>=</w:t>
      </w:r>
      <w:r w:rsidRPr="00B44A29">
        <w:rPr>
          <w:rFonts w:ascii="Courier" w:hAnsi="Courier"/>
          <w:sz w:val="22"/>
          <w:szCs w:val="18"/>
        </w:rPr>
        <w:t xml:space="preserve"> </w:t>
      </w:r>
      <w:r w:rsidR="002E3327" w:rsidRPr="00B44A29">
        <w:rPr>
          <w:rFonts w:ascii="Courier" w:hAnsi="Courier"/>
          <w:sz w:val="22"/>
          <w:szCs w:val="18"/>
        </w:rPr>
        <w:t>{0}</w:t>
      </w:r>
      <w:r w:rsidRPr="00B44A29">
        <w:rPr>
          <w:rFonts w:ascii="Courier" w:hAnsi="Courier"/>
          <w:sz w:val="22"/>
          <w:szCs w:val="18"/>
        </w:rPr>
        <w:t>, res = 1.0</w:t>
      </w:r>
      <w:r w:rsidR="002E3327" w:rsidRPr="00B44A29">
        <w:rPr>
          <w:rFonts w:ascii="Courier" w:hAnsi="Courier"/>
          <w:sz w:val="22"/>
          <w:szCs w:val="18"/>
        </w:rPr>
        <w:t>;</w:t>
      </w:r>
    </w:p>
    <w:p w14:paraId="2AA5117A" w14:textId="77777777" w:rsidR="00A62F33" w:rsidRPr="00B44A29" w:rsidRDefault="00A62F33" w:rsidP="002E3327">
      <w:pPr>
        <w:pStyle w:val="Body1"/>
      </w:pPr>
    </w:p>
    <w:p w14:paraId="76D37331" w14:textId="2C200A3B" w:rsidR="002223B1" w:rsidRPr="00B44A29" w:rsidRDefault="002E3327" w:rsidP="00B60E9D">
      <w:pPr>
        <w:pStyle w:val="Body1"/>
        <w:spacing w:after="120"/>
      </w:pPr>
      <w:r w:rsidRPr="00B44A29">
        <w:t>The execution time of adds, multiplies and multiply-accumulates is calculated</w:t>
      </w:r>
      <w:r w:rsidR="00B60E9D">
        <w:t xml:space="preserve"> using three different methods:</w:t>
      </w:r>
    </w:p>
    <w:p w14:paraId="4C31F6DF" w14:textId="25E722C8" w:rsidR="002223B1" w:rsidRPr="00B44A29" w:rsidRDefault="002E3327" w:rsidP="00121CFC">
      <w:pPr>
        <w:pStyle w:val="Body1"/>
        <w:numPr>
          <w:ilvl w:val="0"/>
          <w:numId w:val="11"/>
        </w:numPr>
      </w:pPr>
      <w:r w:rsidRPr="00B44A29">
        <w:t>First, a set of 20 add</w:t>
      </w:r>
      <w:r w:rsidR="0011415D" w:rsidRPr="00B44A29">
        <w:t>s</w:t>
      </w:r>
      <w:r w:rsidRPr="00B44A29">
        <w:t xml:space="preserve"> is computed without using a for loop. The </w:t>
      </w:r>
      <w:r w:rsidR="0011415D" w:rsidRPr="00B44A29">
        <w:t xml:space="preserve">timing result is calculated and displayed. </w:t>
      </w:r>
      <w:r w:rsidR="008902B4" w:rsidRPr="00B44A29">
        <w:t xml:space="preserve">The process is repeated for multiplications and multiply accumulates.  </w:t>
      </w:r>
    </w:p>
    <w:p w14:paraId="17BBA494" w14:textId="7EAC26A2" w:rsidR="002223B1" w:rsidRPr="00B44A29" w:rsidRDefault="0088657A" w:rsidP="00121CFC">
      <w:pPr>
        <w:pStyle w:val="Body1"/>
        <w:numPr>
          <w:ilvl w:val="0"/>
          <w:numId w:val="11"/>
        </w:numPr>
      </w:pPr>
      <w:r w:rsidRPr="00B44A29">
        <w:t>Second</w:t>
      </w:r>
      <w:r w:rsidR="0011415D" w:rsidRPr="00B44A29">
        <w:t xml:space="preserve">, </w:t>
      </w:r>
      <w:proofErr w:type="gramStart"/>
      <w:r w:rsidR="002E3327" w:rsidRPr="00B44A29">
        <w:t>a for</w:t>
      </w:r>
      <w:proofErr w:type="gramEnd"/>
      <w:r w:rsidR="002E3327" w:rsidRPr="00B44A29">
        <w:t xml:space="preserve"> loop is setup </w:t>
      </w:r>
      <w:r w:rsidRPr="00B44A29">
        <w:t>to perform the operations</w:t>
      </w:r>
      <w:r w:rsidR="002E3327" w:rsidRPr="00B44A29">
        <w:t xml:space="preserve"> </w:t>
      </w:r>
      <w:r w:rsidRPr="00B44A29">
        <w:t>and the timing results are displayed.</w:t>
      </w:r>
      <w:r w:rsidR="002E3327" w:rsidRPr="00B44A29">
        <w:t xml:space="preserve">  </w:t>
      </w:r>
    </w:p>
    <w:p w14:paraId="0150BF31" w14:textId="594422A7" w:rsidR="0088657A" w:rsidRPr="00B44A29" w:rsidRDefault="002E3327" w:rsidP="00121CFC">
      <w:pPr>
        <w:pStyle w:val="Body1"/>
        <w:numPr>
          <w:ilvl w:val="0"/>
          <w:numId w:val="11"/>
        </w:numPr>
      </w:pPr>
      <w:r w:rsidRPr="00B44A29">
        <w:t xml:space="preserve">Third, </w:t>
      </w:r>
      <w:proofErr w:type="gramStart"/>
      <w:r w:rsidRPr="00B44A29">
        <w:t>a for</w:t>
      </w:r>
      <w:proofErr w:type="gramEnd"/>
      <w:r w:rsidRPr="00B44A29">
        <w:t xml:space="preserve"> loop is used where the variables are arrays, indexed by the for loop iterator variable.</w:t>
      </w:r>
      <w:r w:rsidR="0088657A" w:rsidRPr="00B44A29">
        <w:t xml:space="preserve">  </w:t>
      </w:r>
    </w:p>
    <w:p w14:paraId="55D3DCD0" w14:textId="2536C418" w:rsidR="00F14525" w:rsidRPr="00B44A29" w:rsidRDefault="008E7CE3" w:rsidP="00B65E95">
      <w:pPr>
        <w:pStyle w:val="Body1"/>
      </w:pPr>
      <w:r w:rsidRPr="00B44A29">
        <w:rPr>
          <w:b/>
          <w:noProof/>
          <w:sz w:val="22"/>
          <w:szCs w:val="22"/>
          <w:u w:val="single"/>
        </w:rPr>
        <w:lastRenderedPageBreak/>
        <mc:AlternateContent>
          <mc:Choice Requires="wps">
            <w:drawing>
              <wp:anchor distT="45720" distB="45720" distL="114300" distR="114300" simplePos="0" relativeHeight="251659264" behindDoc="0" locked="0" layoutInCell="1" allowOverlap="1" wp14:anchorId="75ADDEBD" wp14:editId="6E307CA4">
                <wp:simplePos x="0" y="0"/>
                <wp:positionH relativeFrom="margin">
                  <wp:align>left</wp:align>
                </wp:positionH>
                <wp:positionV relativeFrom="paragraph">
                  <wp:posOffset>723112</wp:posOffset>
                </wp:positionV>
                <wp:extent cx="5666740" cy="1483995"/>
                <wp:effectExtent l="0" t="0" r="101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1483995"/>
                        </a:xfrm>
                        <a:prstGeom prst="rect">
                          <a:avLst/>
                        </a:prstGeom>
                        <a:solidFill>
                          <a:srgbClr val="FFFFFF"/>
                        </a:solidFill>
                        <a:ln w="9525">
                          <a:solidFill>
                            <a:srgbClr val="000000"/>
                          </a:solidFill>
                          <a:miter lim="800000"/>
                          <a:headEnd/>
                          <a:tailEnd/>
                        </a:ln>
                      </wps:spPr>
                      <wps:txbx>
                        <w:txbxContent>
                          <w:p w14:paraId="12E27FB5"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OPEN A NEW SKETCH WINDOW IN ARDUINO</w:t>
                            </w:r>
                          </w:p>
                          <w:p w14:paraId="164A00F2"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CLICK IN THIS BOX, CTL-A, CTL-C (Copy code)</w:t>
                            </w:r>
                          </w:p>
                          <w:p w14:paraId="3013149D"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CLICK IN SKETCH, CTL-A, CTL-V (Paste code into sketch)</w:t>
                            </w:r>
                          </w:p>
                          <w:p w14:paraId="670A9690" w14:textId="77777777" w:rsidR="00085AF0" w:rsidRPr="00447202" w:rsidRDefault="00085AF0" w:rsidP="00ED5031">
                            <w:pPr>
                              <w:rPr>
                                <w:rFonts w:ascii="Courier New" w:hAnsi="Courier New" w:cs="Courier New"/>
                                <w:color w:val="0070C0"/>
                                <w:sz w:val="20"/>
                              </w:rPr>
                            </w:pPr>
                          </w:p>
                          <w:p w14:paraId="1C3EEFC0" w14:textId="77777777" w:rsidR="00085AF0" w:rsidRPr="00447202" w:rsidRDefault="00085AF0" w:rsidP="00ED5031">
                            <w:pPr>
                              <w:rPr>
                                <w:rFonts w:ascii="Courier New" w:hAnsi="Courier New" w:cs="Courier New"/>
                                <w:sz w:val="18"/>
                              </w:rPr>
                            </w:pPr>
                            <w:r w:rsidRPr="00447202">
                              <w:rPr>
                                <w:rFonts w:ascii="Courier New" w:hAnsi="Courier New" w:cs="Courier New"/>
                                <w:sz w:val="18"/>
                              </w:rPr>
                              <w:t xml:space="preserve">// file: </w:t>
                            </w:r>
                            <w:proofErr w:type="spellStart"/>
                            <w:r w:rsidRPr="00447202">
                              <w:rPr>
                                <w:rFonts w:ascii="Courier New" w:hAnsi="Courier New" w:cs="Courier New"/>
                                <w:sz w:val="18"/>
                              </w:rPr>
                              <w:t>Timing.ino</w:t>
                            </w:r>
                            <w:proofErr w:type="spellEnd"/>
                          </w:p>
                          <w:p w14:paraId="35805FA2" w14:textId="77777777" w:rsidR="00085AF0" w:rsidRPr="00447202" w:rsidRDefault="00085AF0" w:rsidP="00ED5031">
                            <w:pPr>
                              <w:rPr>
                                <w:rFonts w:ascii="Courier New" w:hAnsi="Courier New" w:cs="Courier New"/>
                                <w:sz w:val="18"/>
                              </w:rPr>
                            </w:pPr>
                            <w:r w:rsidRPr="00447202">
                              <w:rPr>
                                <w:rFonts w:ascii="Courier New" w:hAnsi="Courier New" w:cs="Courier New"/>
                                <w:sz w:val="18"/>
                              </w:rPr>
                              <w:t xml:space="preserve">// created by: Clark </w:t>
                            </w:r>
                            <w:proofErr w:type="spellStart"/>
                            <w:r w:rsidRPr="00447202">
                              <w:rPr>
                                <w:rFonts w:ascii="Courier New" w:hAnsi="Courier New" w:cs="Courier New"/>
                                <w:sz w:val="18"/>
                              </w:rPr>
                              <w:t>Hochgraf</w:t>
                            </w:r>
                            <w:proofErr w:type="spellEnd"/>
                            <w:r w:rsidRPr="00447202">
                              <w:rPr>
                                <w:rFonts w:ascii="Courier New" w:hAnsi="Courier New" w:cs="Courier New"/>
                                <w:sz w:val="18"/>
                              </w:rPr>
                              <w:t xml:space="preserve"> Sept 15, 2015</w:t>
                            </w:r>
                          </w:p>
                          <w:p w14:paraId="18E19D40" w14:textId="77777777" w:rsidR="00085AF0" w:rsidRPr="00447202" w:rsidRDefault="00085AF0" w:rsidP="00ED5031">
                            <w:pPr>
                              <w:rPr>
                                <w:rFonts w:ascii="Courier New" w:hAnsi="Courier New" w:cs="Courier New"/>
                                <w:sz w:val="18"/>
                              </w:rPr>
                            </w:pPr>
                            <w:r w:rsidRPr="00447202">
                              <w:rPr>
                                <w:rFonts w:ascii="Courier New" w:hAnsi="Courier New" w:cs="Courier New"/>
                                <w:sz w:val="18"/>
                              </w:rPr>
                              <w:t xml:space="preserve">// modified by: David </w:t>
                            </w:r>
                            <w:proofErr w:type="spellStart"/>
                            <w:r w:rsidRPr="00447202">
                              <w:rPr>
                                <w:rFonts w:ascii="Courier New" w:hAnsi="Courier New" w:cs="Courier New"/>
                                <w:sz w:val="18"/>
                              </w:rPr>
                              <w:t>Orlicki</w:t>
                            </w:r>
                            <w:proofErr w:type="spellEnd"/>
                            <w:r w:rsidRPr="00447202">
                              <w:rPr>
                                <w:rFonts w:ascii="Courier New" w:hAnsi="Courier New" w:cs="Courier New"/>
                                <w:sz w:val="18"/>
                              </w:rPr>
                              <w:t xml:space="preserve"> Sept 1, 2017</w:t>
                            </w:r>
                          </w:p>
                          <w:p w14:paraId="225A5A19" w14:textId="77777777" w:rsidR="00085AF0" w:rsidRPr="00447202" w:rsidRDefault="00085AF0" w:rsidP="00ED5031">
                            <w:pPr>
                              <w:rPr>
                                <w:rFonts w:ascii="Courier New" w:hAnsi="Courier New" w:cs="Courier New"/>
                                <w:sz w:val="18"/>
                              </w:rPr>
                            </w:pPr>
                            <w:r w:rsidRPr="00447202">
                              <w:rPr>
                                <w:rFonts w:ascii="Courier New" w:hAnsi="Courier New" w:cs="Courier New"/>
                                <w:sz w:val="18"/>
                              </w:rPr>
                              <w:t>// purpose: Measuring execution time and memory usage as datatype is</w:t>
                            </w:r>
                          </w:p>
                          <w:p w14:paraId="7F3F2D3F" w14:textId="77777777" w:rsidR="00085AF0" w:rsidRPr="00447202" w:rsidRDefault="00085AF0" w:rsidP="00ED5031">
                            <w:pPr>
                              <w:rPr>
                                <w:rFonts w:ascii="Courier New" w:hAnsi="Courier New" w:cs="Courier New"/>
                                <w:sz w:val="18"/>
                              </w:rPr>
                            </w:pPr>
                            <w:r w:rsidRPr="00447202">
                              <w:rPr>
                                <w:rFonts w:ascii="Courier New" w:hAnsi="Courier New" w:cs="Courier New"/>
                                <w:sz w:val="18"/>
                              </w:rPr>
                              <w:t xml:space="preserve">//          changed from byte to integer, long, float </w:t>
                            </w:r>
                          </w:p>
                          <w:p w14:paraId="35B7C49F" w14:textId="77777777" w:rsidR="00085AF0" w:rsidRPr="00447202" w:rsidRDefault="00085AF0" w:rsidP="00ED5031">
                            <w:pPr>
                              <w:rPr>
                                <w:rFonts w:ascii="Courier New" w:hAnsi="Courier New" w:cs="Courier New"/>
                                <w:color w:val="0070C0"/>
                                <w:sz w:val="20"/>
                              </w:rPr>
                            </w:pPr>
                          </w:p>
                          <w:p w14:paraId="65FECF9E"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const int DATA_LEN = 200; // number of data array values</w:t>
                            </w:r>
                          </w:p>
                          <w:p w14:paraId="7B6FC1A7" w14:textId="77777777" w:rsidR="00085AF0" w:rsidRPr="00447202" w:rsidRDefault="00085AF0" w:rsidP="00ED5031">
                            <w:pPr>
                              <w:rPr>
                                <w:rFonts w:ascii="Courier New" w:hAnsi="Courier New" w:cs="Courier New"/>
                                <w:color w:val="0070C0"/>
                                <w:sz w:val="20"/>
                              </w:rPr>
                            </w:pPr>
                            <w:proofErr w:type="gramStart"/>
                            <w:r w:rsidRPr="00447202">
                              <w:rPr>
                                <w:rFonts w:ascii="Courier New" w:hAnsi="Courier New" w:cs="Courier New"/>
                                <w:color w:val="0070C0"/>
                                <w:sz w:val="20"/>
                              </w:rPr>
                              <w:t>unsigned</w:t>
                            </w:r>
                            <w:proofErr w:type="gramEnd"/>
                            <w:r w:rsidRPr="00447202">
                              <w:rPr>
                                <w:rFonts w:ascii="Courier New" w:hAnsi="Courier New" w:cs="Courier New"/>
                                <w:color w:val="0070C0"/>
                                <w:sz w:val="20"/>
                              </w:rPr>
                              <w:t xml:space="preserve"> long </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endUsec</w:t>
                            </w:r>
                            <w:proofErr w:type="spell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w:t>
                            </w:r>
                          </w:p>
                          <w:p w14:paraId="09651B08" w14:textId="77777777" w:rsidR="00085AF0" w:rsidRPr="00447202" w:rsidRDefault="00085AF0" w:rsidP="00ED5031">
                            <w:pPr>
                              <w:rPr>
                                <w:rFonts w:ascii="Courier New" w:hAnsi="Courier New" w:cs="Courier New"/>
                                <w:color w:val="0070C0"/>
                                <w:sz w:val="20"/>
                              </w:rPr>
                            </w:pPr>
                            <w:proofErr w:type="gramStart"/>
                            <w:r w:rsidRPr="00447202">
                              <w:rPr>
                                <w:rFonts w:ascii="Courier New" w:hAnsi="Courier New" w:cs="Courier New"/>
                                <w:color w:val="0070C0"/>
                                <w:sz w:val="20"/>
                              </w:rPr>
                              <w:t>byte</w:t>
                            </w:r>
                            <w:proofErr w:type="gramEnd"/>
                            <w:r w:rsidRPr="00447202">
                              <w:rPr>
                                <w:rFonts w:ascii="Courier New" w:hAnsi="Courier New" w:cs="Courier New"/>
                                <w:color w:val="0070C0"/>
                                <w:sz w:val="20"/>
                              </w:rPr>
                              <w:t xml:space="preserve"> xv[DATA_LEN]={0}, seed = 1.01, res; // array initialized to zero</w:t>
                            </w:r>
                          </w:p>
                          <w:p w14:paraId="06CAC306" w14:textId="77777777" w:rsidR="00085AF0" w:rsidRPr="00447202" w:rsidRDefault="00085AF0" w:rsidP="00ED5031">
                            <w:pPr>
                              <w:rPr>
                                <w:rFonts w:ascii="Courier New" w:hAnsi="Courier New" w:cs="Courier New"/>
                                <w:color w:val="0070C0"/>
                                <w:sz w:val="20"/>
                              </w:rPr>
                            </w:pPr>
                          </w:p>
                          <w:p w14:paraId="2BA86ABD" w14:textId="77777777" w:rsidR="00085AF0" w:rsidRPr="00447202" w:rsidRDefault="00085AF0" w:rsidP="00ED5031">
                            <w:pPr>
                              <w:rPr>
                                <w:rFonts w:ascii="Courier New" w:hAnsi="Courier New" w:cs="Courier New"/>
                                <w:color w:val="0070C0"/>
                                <w:sz w:val="20"/>
                              </w:rPr>
                            </w:pPr>
                            <w:proofErr w:type="gramStart"/>
                            <w:r w:rsidRPr="00447202">
                              <w:rPr>
                                <w:rFonts w:ascii="Courier New" w:hAnsi="Courier New" w:cs="Courier New"/>
                                <w:color w:val="0070C0"/>
                                <w:sz w:val="20"/>
                              </w:rPr>
                              <w:t>void</w:t>
                            </w:r>
                            <w:proofErr w:type="gramEnd"/>
                            <w:r w:rsidRPr="00447202">
                              <w:rPr>
                                <w:rFonts w:ascii="Courier New" w:hAnsi="Courier New" w:cs="Courier New"/>
                                <w:color w:val="0070C0"/>
                                <w:sz w:val="20"/>
                              </w:rPr>
                              <w:t xml:space="preserve"> setup()</w:t>
                            </w:r>
                          </w:p>
                          <w:p w14:paraId="771398EB"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w:t>
                            </w:r>
                          </w:p>
                          <w:p w14:paraId="45DE5B6B"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Serial.begin</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9600);</w:t>
                            </w:r>
                          </w:p>
                          <w:p w14:paraId="7E65EF02"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 xml:space="preserve">"Data array length = ");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(DATA_LEN);</w:t>
                            </w:r>
                          </w:p>
                          <w:p w14:paraId="278F2972"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3A35CEDC"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gramEnd"/>
                            <w:r w:rsidRPr="00447202">
                              <w:rPr>
                                <w:rFonts w:ascii="Courier New" w:hAnsi="Courier New" w:cs="Courier New"/>
                                <w:color w:val="0070C0"/>
                                <w:sz w:val="20"/>
                              </w:rPr>
                              <w:t xml:space="preserve"> = seed;</w:t>
                            </w:r>
                          </w:p>
                          <w:p w14:paraId="3D4D9C99"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micros();</w:t>
                            </w:r>
                          </w:p>
                          <w:p w14:paraId="657D68C7"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spellStart"/>
                            <w:proofErr w:type="gramEnd"/>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w:t>
                            </w:r>
                          </w:p>
                          <w:p w14:paraId="17299A46"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spellStart"/>
                            <w:proofErr w:type="gramEnd"/>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w:t>
                            </w:r>
                          </w:p>
                          <w:p w14:paraId="32102C33"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spellStart"/>
                            <w:proofErr w:type="gramEnd"/>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w:t>
                            </w:r>
                          </w:p>
                          <w:p w14:paraId="317C5FEB"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spellStart"/>
                            <w:proofErr w:type="gramEnd"/>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xml:space="preserve">; </w:t>
                            </w:r>
                          </w:p>
                          <w:p w14:paraId="0B78877A"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endUsec</w:t>
                            </w:r>
                            <w:proofErr w:type="spellEnd"/>
                            <w:proofErr w:type="gramEnd"/>
                            <w:r w:rsidRPr="00447202">
                              <w:rPr>
                                <w:rFonts w:ascii="Courier New" w:hAnsi="Courier New" w:cs="Courier New"/>
                                <w:color w:val="0070C0"/>
                                <w:sz w:val="20"/>
                              </w:rPr>
                              <w:t xml:space="preserve"> = micros();</w:t>
                            </w:r>
                          </w:p>
                          <w:p w14:paraId="29F20347"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execUsec</w:t>
                            </w:r>
                            <w:proofErr w:type="spellEnd"/>
                            <w:proofErr w:type="gramEnd"/>
                            <w:r w:rsidRPr="00447202">
                              <w:rPr>
                                <w:rFonts w:ascii="Courier New" w:hAnsi="Courier New" w:cs="Courier New"/>
                                <w:color w:val="0070C0"/>
                                <w:sz w:val="20"/>
                              </w:rPr>
                              <w:t xml:space="preserve"> = </w:t>
                            </w:r>
                            <w:proofErr w:type="spellStart"/>
                            <w:r w:rsidRPr="00447202">
                              <w:rPr>
                                <w:rFonts w:ascii="Courier New" w:hAnsi="Courier New" w:cs="Courier New"/>
                                <w:color w:val="0070C0"/>
                                <w:sz w:val="20"/>
                              </w:rPr>
                              <w:t>endUsec-startUsec</w:t>
                            </w:r>
                            <w:proofErr w:type="spellEnd"/>
                            <w:r w:rsidRPr="00447202">
                              <w:rPr>
                                <w:rFonts w:ascii="Courier New" w:hAnsi="Courier New" w:cs="Courier New"/>
                                <w:color w:val="0070C0"/>
                                <w:sz w:val="20"/>
                              </w:rPr>
                              <w:t>;</w:t>
                            </w:r>
                          </w:p>
                          <w:p w14:paraId="447477DC"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nuSec</w:t>
                            </w:r>
                            <w:proofErr w:type="spellEnd"/>
                            <w:r w:rsidRPr="00447202">
                              <w:rPr>
                                <w:rFonts w:ascii="Courier New" w:hAnsi="Courier New" w:cs="Courier New"/>
                                <w:color w:val="0070C0"/>
                                <w:sz w:val="20"/>
                              </w:rPr>
                              <w:t xml:space="preserve"> per individual addition = ");</w:t>
                            </w:r>
                          </w:p>
                          <w:p w14:paraId="43270E2F"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spellStart"/>
                            <w:proofErr w:type="gramEnd"/>
                            <w:r w:rsidRPr="00447202">
                              <w:rPr>
                                <w:rFonts w:ascii="Courier New" w:hAnsi="Courier New" w:cs="Courier New"/>
                                <w:color w:val="0070C0"/>
                                <w:sz w:val="20"/>
                              </w:rPr>
                              <w:t>execUsec</w:t>
                            </w:r>
                            <w:proofErr w:type="spellEnd"/>
                            <w:r w:rsidRPr="00447202">
                              <w:rPr>
                                <w:rFonts w:ascii="Courier New" w:hAnsi="Courier New" w:cs="Courier New"/>
                                <w:color w:val="0070C0"/>
                                <w:sz w:val="20"/>
                              </w:rPr>
                              <w:t>/20.0,2);</w:t>
                            </w:r>
                          </w:p>
                          <w:p w14:paraId="4C58040E" w14:textId="77777777" w:rsidR="00085AF0" w:rsidRPr="00447202" w:rsidRDefault="00085AF0" w:rsidP="00ED5031">
                            <w:pPr>
                              <w:rPr>
                                <w:rFonts w:ascii="Courier New" w:hAnsi="Courier New" w:cs="Courier New"/>
                                <w:color w:val="0070C0"/>
                                <w:sz w:val="20"/>
                              </w:rPr>
                            </w:pPr>
                          </w:p>
                          <w:p w14:paraId="67A064E6"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0F4BC744"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gramEnd"/>
                            <w:r w:rsidRPr="00447202">
                              <w:rPr>
                                <w:rFonts w:ascii="Courier New" w:hAnsi="Courier New" w:cs="Courier New"/>
                                <w:color w:val="0070C0"/>
                                <w:sz w:val="20"/>
                              </w:rPr>
                              <w:t xml:space="preserve"> = seed;</w:t>
                            </w:r>
                          </w:p>
                          <w:p w14:paraId="69282AE8"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micros();</w:t>
                            </w:r>
                          </w:p>
                          <w:p w14:paraId="4502F0C1"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gramEnd"/>
                            <w:r w:rsidRPr="00447202">
                              <w:rPr>
                                <w:rFonts w:ascii="Courier New" w:hAnsi="Courier New" w:cs="Courier New"/>
                                <w:color w:val="0070C0"/>
                                <w:sz w:val="20"/>
                              </w:rPr>
                              <w:t>res*res; res=res*res; res=res*res; res=res*res; res=res*res;</w:t>
                            </w:r>
                          </w:p>
                          <w:p w14:paraId="1CDAFA3A"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gramEnd"/>
                            <w:r w:rsidRPr="00447202">
                              <w:rPr>
                                <w:rFonts w:ascii="Courier New" w:hAnsi="Courier New" w:cs="Courier New"/>
                                <w:color w:val="0070C0"/>
                                <w:sz w:val="20"/>
                              </w:rPr>
                              <w:t>res*res; res=res*res; res=res*res; res=res*res; res=res*res;</w:t>
                            </w:r>
                          </w:p>
                          <w:p w14:paraId="17BE3BF2"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gramEnd"/>
                            <w:r w:rsidRPr="00447202">
                              <w:rPr>
                                <w:rFonts w:ascii="Courier New" w:hAnsi="Courier New" w:cs="Courier New"/>
                                <w:color w:val="0070C0"/>
                                <w:sz w:val="20"/>
                              </w:rPr>
                              <w:t>res*res; res=res*res; res=res*res; res=res*res; res=res*res;</w:t>
                            </w:r>
                          </w:p>
                          <w:p w14:paraId="780E6137"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gramEnd"/>
                            <w:r w:rsidRPr="00447202">
                              <w:rPr>
                                <w:rFonts w:ascii="Courier New" w:hAnsi="Courier New" w:cs="Courier New"/>
                                <w:color w:val="0070C0"/>
                                <w:sz w:val="20"/>
                              </w:rPr>
                              <w:t>res*res; res=res*res; res=res*res; res=res*res; res=res*res;</w:t>
                            </w:r>
                          </w:p>
                          <w:p w14:paraId="5AB484EC"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execUsec</w:t>
                            </w:r>
                            <w:proofErr w:type="spellEnd"/>
                            <w:proofErr w:type="gramEnd"/>
                            <w:r w:rsidRPr="00447202">
                              <w:rPr>
                                <w:rFonts w:ascii="Courier New" w:hAnsi="Courier New" w:cs="Courier New"/>
                                <w:color w:val="0070C0"/>
                                <w:sz w:val="20"/>
                              </w:rPr>
                              <w:t xml:space="preserve"> = micros()-</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5A5C3B02"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individual multiplication = ");</w:t>
                            </w:r>
                          </w:p>
                          <w:p w14:paraId="1F509D6F"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spellStart"/>
                            <w:proofErr w:type="gramEnd"/>
                            <w:r w:rsidRPr="00447202">
                              <w:rPr>
                                <w:rFonts w:ascii="Courier New" w:hAnsi="Courier New" w:cs="Courier New"/>
                                <w:color w:val="0070C0"/>
                                <w:sz w:val="20"/>
                              </w:rPr>
                              <w:t>execUsec</w:t>
                            </w:r>
                            <w:proofErr w:type="spellEnd"/>
                            <w:r w:rsidRPr="00447202">
                              <w:rPr>
                                <w:rFonts w:ascii="Courier New" w:hAnsi="Courier New" w:cs="Courier New"/>
                                <w:color w:val="0070C0"/>
                                <w:sz w:val="20"/>
                              </w:rPr>
                              <w:t>/20.0,2);</w:t>
                            </w:r>
                          </w:p>
                          <w:p w14:paraId="72B47FC4"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1196773F"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546954DF"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gramEnd"/>
                            <w:r w:rsidRPr="00447202">
                              <w:rPr>
                                <w:rFonts w:ascii="Courier New" w:hAnsi="Courier New" w:cs="Courier New"/>
                                <w:color w:val="0070C0"/>
                                <w:sz w:val="20"/>
                              </w:rPr>
                              <w:t xml:space="preserve"> = seed;</w:t>
                            </w:r>
                          </w:p>
                          <w:p w14:paraId="67E9D68F"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micros();</w:t>
                            </w:r>
                          </w:p>
                          <w:p w14:paraId="10D92D34"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spellStart"/>
                            <w:proofErr w:type="gramEnd"/>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w:t>
                            </w:r>
                          </w:p>
                          <w:p w14:paraId="76A7E407"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spellStart"/>
                            <w:proofErr w:type="gramEnd"/>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w:t>
                            </w:r>
                          </w:p>
                          <w:p w14:paraId="21E3CCF7"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spellStart"/>
                            <w:proofErr w:type="gramEnd"/>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w:t>
                            </w:r>
                          </w:p>
                          <w:p w14:paraId="3B3AF347"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spellStart"/>
                            <w:proofErr w:type="gramEnd"/>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w:t>
                            </w:r>
                          </w:p>
                          <w:p w14:paraId="5F93B293"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spellStart"/>
                            <w:proofErr w:type="gramEnd"/>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w:t>
                            </w:r>
                          </w:p>
                          <w:p w14:paraId="40368BB1"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execUsec</w:t>
                            </w:r>
                            <w:proofErr w:type="spellEnd"/>
                            <w:proofErr w:type="gramEnd"/>
                            <w:r w:rsidRPr="00447202">
                              <w:rPr>
                                <w:rFonts w:ascii="Courier New" w:hAnsi="Courier New" w:cs="Courier New"/>
                                <w:color w:val="0070C0"/>
                                <w:sz w:val="20"/>
                              </w:rPr>
                              <w:t xml:space="preserve"> = micros()-</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 xml:space="preserve">; </w:t>
                            </w:r>
                          </w:p>
                          <w:p w14:paraId="0799DA6C"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individual multiply and accumulate = ");</w:t>
                            </w:r>
                          </w:p>
                          <w:p w14:paraId="345D21E6"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spellStart"/>
                            <w:proofErr w:type="gramEnd"/>
                            <w:r w:rsidRPr="00447202">
                              <w:rPr>
                                <w:rFonts w:ascii="Courier New" w:hAnsi="Courier New" w:cs="Courier New"/>
                                <w:color w:val="0070C0"/>
                                <w:sz w:val="20"/>
                              </w:rPr>
                              <w:t>execUsec</w:t>
                            </w:r>
                            <w:proofErr w:type="spellEnd"/>
                            <w:r w:rsidRPr="00447202">
                              <w:rPr>
                                <w:rFonts w:ascii="Courier New" w:hAnsi="Courier New" w:cs="Courier New"/>
                                <w:color w:val="0070C0"/>
                                <w:sz w:val="20"/>
                              </w:rPr>
                              <w:t>/20.0,2);</w:t>
                            </w:r>
                          </w:p>
                          <w:p w14:paraId="73EA4506"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7D66FA87"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72A5F6EA"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gramEnd"/>
                            <w:r w:rsidRPr="00447202">
                              <w:rPr>
                                <w:rFonts w:ascii="Courier New" w:hAnsi="Courier New" w:cs="Courier New"/>
                                <w:color w:val="0070C0"/>
                                <w:sz w:val="20"/>
                              </w:rPr>
                              <w:t xml:space="preserve"> = seed;</w:t>
                            </w:r>
                          </w:p>
                          <w:p w14:paraId="63FE622C"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micros();</w:t>
                            </w:r>
                          </w:p>
                          <w:p w14:paraId="310912DE"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for (</w:t>
                            </w:r>
                            <w:proofErr w:type="spellStart"/>
                            <w:r w:rsidRPr="00447202">
                              <w:rPr>
                                <w:rFonts w:ascii="Courier New" w:hAnsi="Courier New" w:cs="Courier New"/>
                                <w:color w:val="0070C0"/>
                                <w:sz w:val="20"/>
                              </w:rPr>
                              <w:t>int</w:t>
                            </w:r>
                            <w:proofErr w:type="spell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w:t>
                            </w:r>
                          </w:p>
                          <w:p w14:paraId="4425A32B"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72F17E43"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gramEnd"/>
                            <w:r w:rsidRPr="00447202">
                              <w:rPr>
                                <w:rFonts w:ascii="Courier New" w:hAnsi="Courier New" w:cs="Courier New"/>
                                <w:color w:val="0070C0"/>
                                <w:sz w:val="20"/>
                              </w:rPr>
                              <w:t xml:space="preserve"> = </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w:t>
                            </w:r>
                          </w:p>
                          <w:p w14:paraId="3585C1C8"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spellStart"/>
                            <w:proofErr w:type="gramEnd"/>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('\t');</w:t>
                            </w:r>
                          </w:p>
                          <w:p w14:paraId="6767EFCB"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res);</w:t>
                            </w:r>
                          </w:p>
                          <w:p w14:paraId="19672C4B"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261B0227"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execUsec</w:t>
                            </w:r>
                            <w:proofErr w:type="spellEnd"/>
                            <w:proofErr w:type="gramEnd"/>
                            <w:r w:rsidRPr="00447202">
                              <w:rPr>
                                <w:rFonts w:ascii="Courier New" w:hAnsi="Courier New" w:cs="Courier New"/>
                                <w:color w:val="0070C0"/>
                                <w:sz w:val="20"/>
                              </w:rPr>
                              <w:t xml:space="preserve"> = micros()-</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752E61E4"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addition = ");</w:t>
                            </w:r>
                          </w:p>
                          <w:p w14:paraId="0F6E4BDC"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
                          <w:p w14:paraId="1560FD48"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44E17C23"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19642169"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 multiply two values</w:t>
                            </w:r>
                          </w:p>
                          <w:p w14:paraId="316272B1"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micros();</w:t>
                            </w:r>
                          </w:p>
                          <w:p w14:paraId="28D6B6F6"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for</w:t>
                            </w:r>
                            <w:proofErr w:type="gram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int</w:t>
                            </w:r>
                            <w:proofErr w:type="spell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res = res*res; }</w:t>
                            </w:r>
                          </w:p>
                          <w:p w14:paraId="5035B9DB"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execUsec</w:t>
                            </w:r>
                            <w:proofErr w:type="spellEnd"/>
                            <w:proofErr w:type="gramEnd"/>
                            <w:r w:rsidRPr="00447202">
                              <w:rPr>
                                <w:rFonts w:ascii="Courier New" w:hAnsi="Courier New" w:cs="Courier New"/>
                                <w:color w:val="0070C0"/>
                                <w:sz w:val="20"/>
                              </w:rPr>
                              <w:t xml:space="preserve"> = micros()-</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3827F321"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multiplication = ");</w:t>
                            </w:r>
                          </w:p>
                          <w:p w14:paraId="6FA71A64"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
                          <w:p w14:paraId="78AC739F"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0ADCA05D"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4D00BE2A"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 multiply two values and add to original value (accumulate) </w:t>
                            </w:r>
                          </w:p>
                          <w:p w14:paraId="308C3BCF"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micros();</w:t>
                            </w:r>
                          </w:p>
                          <w:p w14:paraId="0EDF32EB"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for</w:t>
                            </w:r>
                            <w:proofErr w:type="gram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int</w:t>
                            </w:r>
                            <w:proofErr w:type="spell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res = </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w:t>
                            </w:r>
                          </w:p>
                          <w:p w14:paraId="23B1161F"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execUsec</w:t>
                            </w:r>
                            <w:proofErr w:type="spellEnd"/>
                            <w:proofErr w:type="gramEnd"/>
                            <w:r w:rsidRPr="00447202">
                              <w:rPr>
                                <w:rFonts w:ascii="Courier New" w:hAnsi="Courier New" w:cs="Courier New"/>
                                <w:color w:val="0070C0"/>
                                <w:sz w:val="20"/>
                              </w:rPr>
                              <w:t xml:space="preserve"> = micros()-</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5BAA784E"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multiply and accumulate = ");</w:t>
                            </w:r>
                          </w:p>
                          <w:p w14:paraId="35D62865"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
                          <w:p w14:paraId="73D87F48"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5397F021"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06E40F50"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 Add two values using arrays</w:t>
                            </w:r>
                          </w:p>
                          <w:p w14:paraId="762C240F"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micros();</w:t>
                            </w:r>
                          </w:p>
                          <w:p w14:paraId="167055E7"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for</w:t>
                            </w:r>
                            <w:proofErr w:type="gram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int</w:t>
                            </w:r>
                            <w:proofErr w:type="spell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w:t>
                            </w:r>
                          </w:p>
                          <w:p w14:paraId="6E9C3B88"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execUsec</w:t>
                            </w:r>
                            <w:proofErr w:type="spellEnd"/>
                            <w:proofErr w:type="gramEnd"/>
                            <w:r w:rsidRPr="00447202">
                              <w:rPr>
                                <w:rFonts w:ascii="Courier New" w:hAnsi="Courier New" w:cs="Courier New"/>
                                <w:color w:val="0070C0"/>
                                <w:sz w:val="20"/>
                              </w:rPr>
                              <w:t xml:space="preserve"> = micros()-</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7AA4CE95"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array addition = ");</w:t>
                            </w:r>
                          </w:p>
                          <w:p w14:paraId="1F9625D6"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
                          <w:p w14:paraId="5E365862"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65E9990A"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4DA114FC"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 multiply two values using arrays</w:t>
                            </w:r>
                          </w:p>
                          <w:p w14:paraId="37AEE728"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micros();</w:t>
                            </w:r>
                          </w:p>
                          <w:p w14:paraId="4BE6BAAE"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for</w:t>
                            </w:r>
                            <w:proofErr w:type="gram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int</w:t>
                            </w:r>
                            <w:proofErr w:type="spell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w:t>
                            </w:r>
                          </w:p>
                          <w:p w14:paraId="6D94742F"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execUsec</w:t>
                            </w:r>
                            <w:proofErr w:type="spellEnd"/>
                            <w:proofErr w:type="gramEnd"/>
                            <w:r w:rsidRPr="00447202">
                              <w:rPr>
                                <w:rFonts w:ascii="Courier New" w:hAnsi="Courier New" w:cs="Courier New"/>
                                <w:color w:val="0070C0"/>
                                <w:sz w:val="20"/>
                              </w:rPr>
                              <w:t xml:space="preserve"> = micros()-</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733A1A25"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array multiplication = ");</w:t>
                            </w:r>
                          </w:p>
                          <w:p w14:paraId="1709ED03"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
                          <w:p w14:paraId="72D65165"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22FD9092"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749FF4B2"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 multiply two values and add to original value (accumulate) using arrays</w:t>
                            </w:r>
                          </w:p>
                          <w:p w14:paraId="377B51B1"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micros();</w:t>
                            </w:r>
                          </w:p>
                          <w:p w14:paraId="10F9C50D"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for</w:t>
                            </w:r>
                            <w:proofErr w:type="gram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int</w:t>
                            </w:r>
                            <w:proofErr w:type="spell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w:t>
                            </w:r>
                          </w:p>
                          <w:p w14:paraId="59093DB7"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execUsec</w:t>
                            </w:r>
                            <w:proofErr w:type="spellEnd"/>
                            <w:proofErr w:type="gramEnd"/>
                            <w:r w:rsidRPr="00447202">
                              <w:rPr>
                                <w:rFonts w:ascii="Courier New" w:hAnsi="Courier New" w:cs="Courier New"/>
                                <w:color w:val="0070C0"/>
                                <w:sz w:val="20"/>
                              </w:rPr>
                              <w:t xml:space="preserve"> = micros()-</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529185F2"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array multiply and accumulate = ");</w:t>
                            </w:r>
                          </w:p>
                          <w:p w14:paraId="33CC8768"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
                          <w:p w14:paraId="4873693D"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w:t>
                            </w:r>
                          </w:p>
                          <w:p w14:paraId="7A595ADB" w14:textId="0E991571" w:rsidR="00085AF0" w:rsidRPr="00447202" w:rsidRDefault="00085AF0" w:rsidP="00ED5031">
                            <w:pPr>
                              <w:rPr>
                                <w:rFonts w:ascii="Courier New" w:hAnsi="Courier New" w:cs="Courier New"/>
                                <w:sz w:val="16"/>
                              </w:rPr>
                            </w:pPr>
                            <w:proofErr w:type="gramStart"/>
                            <w:r w:rsidRPr="00447202">
                              <w:rPr>
                                <w:rFonts w:ascii="Courier New" w:hAnsi="Courier New" w:cs="Courier New"/>
                                <w:color w:val="0070C0"/>
                                <w:sz w:val="20"/>
                              </w:rPr>
                              <w:t>void</w:t>
                            </w:r>
                            <w:proofErr w:type="gramEnd"/>
                            <w:r w:rsidRPr="00447202">
                              <w:rPr>
                                <w:rFonts w:ascii="Courier New" w:hAnsi="Courier New" w:cs="Courier New"/>
                                <w:color w:val="0070C0"/>
                                <w:sz w:val="20"/>
                              </w:rPr>
                              <w:t xml:space="preserve"> loop(){ } // spin forever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DDEBD" id="_x0000_s1030" type="#_x0000_t202" style="position:absolute;margin-left:0;margin-top:56.95pt;width:446.2pt;height:116.8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">
                <v:textbox>
                  <w:txbxContent>
                    <w:p w14:paraId="12E27FB5"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OPEN A NEW SKETCH WINDOW IN ARDUINO</w:t>
                      </w:r>
                    </w:p>
                    <w:p w14:paraId="164A00F2"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CLICK IN THIS BOX, CTL-A, CTL-C (Copy code)</w:t>
                      </w:r>
                    </w:p>
                    <w:p w14:paraId="3013149D"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CLICK IN SKETCH, CTL-A, CTL-V (Paste code into sketch)</w:t>
                      </w:r>
                    </w:p>
                    <w:p w14:paraId="670A9690" w14:textId="77777777" w:rsidR="00085AF0" w:rsidRPr="00447202" w:rsidRDefault="00085AF0" w:rsidP="00ED5031">
                      <w:pPr>
                        <w:rPr>
                          <w:rFonts w:ascii="Courier New" w:hAnsi="Courier New" w:cs="Courier New"/>
                          <w:color w:val="0070C0"/>
                          <w:sz w:val="20"/>
                        </w:rPr>
                      </w:pPr>
                    </w:p>
                    <w:p w14:paraId="1C3EEFC0" w14:textId="77777777" w:rsidR="00085AF0" w:rsidRPr="00447202" w:rsidRDefault="00085AF0" w:rsidP="00ED5031">
                      <w:pPr>
                        <w:rPr>
                          <w:rFonts w:ascii="Courier New" w:hAnsi="Courier New" w:cs="Courier New"/>
                          <w:sz w:val="18"/>
                        </w:rPr>
                      </w:pPr>
                      <w:r w:rsidRPr="00447202">
                        <w:rPr>
                          <w:rFonts w:ascii="Courier New" w:hAnsi="Courier New" w:cs="Courier New"/>
                          <w:sz w:val="18"/>
                        </w:rPr>
                        <w:t xml:space="preserve">// file: </w:t>
                      </w:r>
                      <w:proofErr w:type="spellStart"/>
                      <w:r w:rsidRPr="00447202">
                        <w:rPr>
                          <w:rFonts w:ascii="Courier New" w:hAnsi="Courier New" w:cs="Courier New"/>
                          <w:sz w:val="18"/>
                        </w:rPr>
                        <w:t>Timing.ino</w:t>
                      </w:r>
                      <w:proofErr w:type="spellEnd"/>
                    </w:p>
                    <w:p w14:paraId="35805FA2" w14:textId="77777777" w:rsidR="00085AF0" w:rsidRPr="00447202" w:rsidRDefault="00085AF0" w:rsidP="00ED5031">
                      <w:pPr>
                        <w:rPr>
                          <w:rFonts w:ascii="Courier New" w:hAnsi="Courier New" w:cs="Courier New"/>
                          <w:sz w:val="18"/>
                        </w:rPr>
                      </w:pPr>
                      <w:r w:rsidRPr="00447202">
                        <w:rPr>
                          <w:rFonts w:ascii="Courier New" w:hAnsi="Courier New" w:cs="Courier New"/>
                          <w:sz w:val="18"/>
                        </w:rPr>
                        <w:t xml:space="preserve">// created by: Clark </w:t>
                      </w:r>
                      <w:proofErr w:type="spellStart"/>
                      <w:r w:rsidRPr="00447202">
                        <w:rPr>
                          <w:rFonts w:ascii="Courier New" w:hAnsi="Courier New" w:cs="Courier New"/>
                          <w:sz w:val="18"/>
                        </w:rPr>
                        <w:t>Hochgraf</w:t>
                      </w:r>
                      <w:proofErr w:type="spellEnd"/>
                      <w:r w:rsidRPr="00447202">
                        <w:rPr>
                          <w:rFonts w:ascii="Courier New" w:hAnsi="Courier New" w:cs="Courier New"/>
                          <w:sz w:val="18"/>
                        </w:rPr>
                        <w:t xml:space="preserve"> Sept 15, 2015</w:t>
                      </w:r>
                    </w:p>
                    <w:p w14:paraId="18E19D40" w14:textId="77777777" w:rsidR="00085AF0" w:rsidRPr="00447202" w:rsidRDefault="00085AF0" w:rsidP="00ED5031">
                      <w:pPr>
                        <w:rPr>
                          <w:rFonts w:ascii="Courier New" w:hAnsi="Courier New" w:cs="Courier New"/>
                          <w:sz w:val="18"/>
                        </w:rPr>
                      </w:pPr>
                      <w:r w:rsidRPr="00447202">
                        <w:rPr>
                          <w:rFonts w:ascii="Courier New" w:hAnsi="Courier New" w:cs="Courier New"/>
                          <w:sz w:val="18"/>
                        </w:rPr>
                        <w:t xml:space="preserve">// modified by: David </w:t>
                      </w:r>
                      <w:proofErr w:type="spellStart"/>
                      <w:r w:rsidRPr="00447202">
                        <w:rPr>
                          <w:rFonts w:ascii="Courier New" w:hAnsi="Courier New" w:cs="Courier New"/>
                          <w:sz w:val="18"/>
                        </w:rPr>
                        <w:t>Orlicki</w:t>
                      </w:r>
                      <w:proofErr w:type="spellEnd"/>
                      <w:r w:rsidRPr="00447202">
                        <w:rPr>
                          <w:rFonts w:ascii="Courier New" w:hAnsi="Courier New" w:cs="Courier New"/>
                          <w:sz w:val="18"/>
                        </w:rPr>
                        <w:t xml:space="preserve"> Sept 1, 2017</w:t>
                      </w:r>
                    </w:p>
                    <w:p w14:paraId="225A5A19" w14:textId="77777777" w:rsidR="00085AF0" w:rsidRPr="00447202" w:rsidRDefault="00085AF0" w:rsidP="00ED5031">
                      <w:pPr>
                        <w:rPr>
                          <w:rFonts w:ascii="Courier New" w:hAnsi="Courier New" w:cs="Courier New"/>
                          <w:sz w:val="18"/>
                        </w:rPr>
                      </w:pPr>
                      <w:r w:rsidRPr="00447202">
                        <w:rPr>
                          <w:rFonts w:ascii="Courier New" w:hAnsi="Courier New" w:cs="Courier New"/>
                          <w:sz w:val="18"/>
                        </w:rPr>
                        <w:t>// purpose: Measuring execution time and memory usage as datatype is</w:t>
                      </w:r>
                    </w:p>
                    <w:p w14:paraId="7F3F2D3F" w14:textId="77777777" w:rsidR="00085AF0" w:rsidRPr="00447202" w:rsidRDefault="00085AF0" w:rsidP="00ED5031">
                      <w:pPr>
                        <w:rPr>
                          <w:rFonts w:ascii="Courier New" w:hAnsi="Courier New" w:cs="Courier New"/>
                          <w:sz w:val="18"/>
                        </w:rPr>
                      </w:pPr>
                      <w:r w:rsidRPr="00447202">
                        <w:rPr>
                          <w:rFonts w:ascii="Courier New" w:hAnsi="Courier New" w:cs="Courier New"/>
                          <w:sz w:val="18"/>
                        </w:rPr>
                        <w:t xml:space="preserve">//          changed from byte to integer, long, float </w:t>
                      </w:r>
                    </w:p>
                    <w:p w14:paraId="35B7C49F" w14:textId="77777777" w:rsidR="00085AF0" w:rsidRPr="00447202" w:rsidRDefault="00085AF0" w:rsidP="00ED5031">
                      <w:pPr>
                        <w:rPr>
                          <w:rFonts w:ascii="Courier New" w:hAnsi="Courier New" w:cs="Courier New"/>
                          <w:color w:val="0070C0"/>
                          <w:sz w:val="20"/>
                        </w:rPr>
                      </w:pPr>
                    </w:p>
                    <w:p w14:paraId="65FECF9E"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const int DATA_LEN = 200; // number of data array values</w:t>
                      </w:r>
                    </w:p>
                    <w:p w14:paraId="7B6FC1A7" w14:textId="77777777" w:rsidR="00085AF0" w:rsidRPr="00447202" w:rsidRDefault="00085AF0" w:rsidP="00ED5031">
                      <w:pPr>
                        <w:rPr>
                          <w:rFonts w:ascii="Courier New" w:hAnsi="Courier New" w:cs="Courier New"/>
                          <w:color w:val="0070C0"/>
                          <w:sz w:val="20"/>
                        </w:rPr>
                      </w:pPr>
                      <w:proofErr w:type="gramStart"/>
                      <w:r w:rsidRPr="00447202">
                        <w:rPr>
                          <w:rFonts w:ascii="Courier New" w:hAnsi="Courier New" w:cs="Courier New"/>
                          <w:color w:val="0070C0"/>
                          <w:sz w:val="20"/>
                        </w:rPr>
                        <w:t>unsigned</w:t>
                      </w:r>
                      <w:proofErr w:type="gramEnd"/>
                      <w:r w:rsidRPr="00447202">
                        <w:rPr>
                          <w:rFonts w:ascii="Courier New" w:hAnsi="Courier New" w:cs="Courier New"/>
                          <w:color w:val="0070C0"/>
                          <w:sz w:val="20"/>
                        </w:rPr>
                        <w:t xml:space="preserve"> long </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endUsec</w:t>
                      </w:r>
                      <w:proofErr w:type="spell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w:t>
                      </w:r>
                    </w:p>
                    <w:p w14:paraId="09651B08" w14:textId="77777777" w:rsidR="00085AF0" w:rsidRPr="00447202" w:rsidRDefault="00085AF0" w:rsidP="00ED5031">
                      <w:pPr>
                        <w:rPr>
                          <w:rFonts w:ascii="Courier New" w:hAnsi="Courier New" w:cs="Courier New"/>
                          <w:color w:val="0070C0"/>
                          <w:sz w:val="20"/>
                        </w:rPr>
                      </w:pPr>
                      <w:proofErr w:type="gramStart"/>
                      <w:r w:rsidRPr="00447202">
                        <w:rPr>
                          <w:rFonts w:ascii="Courier New" w:hAnsi="Courier New" w:cs="Courier New"/>
                          <w:color w:val="0070C0"/>
                          <w:sz w:val="20"/>
                        </w:rPr>
                        <w:t>byte</w:t>
                      </w:r>
                      <w:proofErr w:type="gramEnd"/>
                      <w:r w:rsidRPr="00447202">
                        <w:rPr>
                          <w:rFonts w:ascii="Courier New" w:hAnsi="Courier New" w:cs="Courier New"/>
                          <w:color w:val="0070C0"/>
                          <w:sz w:val="20"/>
                        </w:rPr>
                        <w:t xml:space="preserve"> xv[DATA_LEN]={0}, seed = 1.01, res; // array initialized to zero</w:t>
                      </w:r>
                    </w:p>
                    <w:p w14:paraId="06CAC306" w14:textId="77777777" w:rsidR="00085AF0" w:rsidRPr="00447202" w:rsidRDefault="00085AF0" w:rsidP="00ED5031">
                      <w:pPr>
                        <w:rPr>
                          <w:rFonts w:ascii="Courier New" w:hAnsi="Courier New" w:cs="Courier New"/>
                          <w:color w:val="0070C0"/>
                          <w:sz w:val="20"/>
                        </w:rPr>
                      </w:pPr>
                    </w:p>
                    <w:p w14:paraId="2BA86ABD" w14:textId="77777777" w:rsidR="00085AF0" w:rsidRPr="00447202" w:rsidRDefault="00085AF0" w:rsidP="00ED5031">
                      <w:pPr>
                        <w:rPr>
                          <w:rFonts w:ascii="Courier New" w:hAnsi="Courier New" w:cs="Courier New"/>
                          <w:color w:val="0070C0"/>
                          <w:sz w:val="20"/>
                        </w:rPr>
                      </w:pPr>
                      <w:proofErr w:type="gramStart"/>
                      <w:r w:rsidRPr="00447202">
                        <w:rPr>
                          <w:rFonts w:ascii="Courier New" w:hAnsi="Courier New" w:cs="Courier New"/>
                          <w:color w:val="0070C0"/>
                          <w:sz w:val="20"/>
                        </w:rPr>
                        <w:t>void</w:t>
                      </w:r>
                      <w:proofErr w:type="gramEnd"/>
                      <w:r w:rsidRPr="00447202">
                        <w:rPr>
                          <w:rFonts w:ascii="Courier New" w:hAnsi="Courier New" w:cs="Courier New"/>
                          <w:color w:val="0070C0"/>
                          <w:sz w:val="20"/>
                        </w:rPr>
                        <w:t xml:space="preserve"> setup()</w:t>
                      </w:r>
                    </w:p>
                    <w:p w14:paraId="771398EB"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w:t>
                      </w:r>
                    </w:p>
                    <w:p w14:paraId="45DE5B6B"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Serial.begin</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9600);</w:t>
                      </w:r>
                    </w:p>
                    <w:p w14:paraId="7E65EF02"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 xml:space="preserve">"Data array length = ");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(DATA_LEN);</w:t>
                      </w:r>
                    </w:p>
                    <w:p w14:paraId="278F2972"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3A35CEDC"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gramEnd"/>
                      <w:r w:rsidRPr="00447202">
                        <w:rPr>
                          <w:rFonts w:ascii="Courier New" w:hAnsi="Courier New" w:cs="Courier New"/>
                          <w:color w:val="0070C0"/>
                          <w:sz w:val="20"/>
                        </w:rPr>
                        <w:t xml:space="preserve"> = seed;</w:t>
                      </w:r>
                    </w:p>
                    <w:p w14:paraId="3D4D9C99"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micros();</w:t>
                      </w:r>
                    </w:p>
                    <w:p w14:paraId="657D68C7"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spellStart"/>
                      <w:proofErr w:type="gramEnd"/>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w:t>
                      </w:r>
                    </w:p>
                    <w:p w14:paraId="17299A46"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spellStart"/>
                      <w:proofErr w:type="gramEnd"/>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w:t>
                      </w:r>
                    </w:p>
                    <w:p w14:paraId="32102C33"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spellStart"/>
                      <w:proofErr w:type="gramEnd"/>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w:t>
                      </w:r>
                    </w:p>
                    <w:p w14:paraId="317C5FEB"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spellStart"/>
                      <w:proofErr w:type="gramEnd"/>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xml:space="preserve">; </w:t>
                      </w:r>
                    </w:p>
                    <w:p w14:paraId="0B78877A"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endUsec</w:t>
                      </w:r>
                      <w:proofErr w:type="spellEnd"/>
                      <w:proofErr w:type="gramEnd"/>
                      <w:r w:rsidRPr="00447202">
                        <w:rPr>
                          <w:rFonts w:ascii="Courier New" w:hAnsi="Courier New" w:cs="Courier New"/>
                          <w:color w:val="0070C0"/>
                          <w:sz w:val="20"/>
                        </w:rPr>
                        <w:t xml:space="preserve"> = micros();</w:t>
                      </w:r>
                    </w:p>
                    <w:p w14:paraId="29F20347"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execUsec</w:t>
                      </w:r>
                      <w:proofErr w:type="spellEnd"/>
                      <w:proofErr w:type="gramEnd"/>
                      <w:r w:rsidRPr="00447202">
                        <w:rPr>
                          <w:rFonts w:ascii="Courier New" w:hAnsi="Courier New" w:cs="Courier New"/>
                          <w:color w:val="0070C0"/>
                          <w:sz w:val="20"/>
                        </w:rPr>
                        <w:t xml:space="preserve"> = </w:t>
                      </w:r>
                      <w:proofErr w:type="spellStart"/>
                      <w:r w:rsidRPr="00447202">
                        <w:rPr>
                          <w:rFonts w:ascii="Courier New" w:hAnsi="Courier New" w:cs="Courier New"/>
                          <w:color w:val="0070C0"/>
                          <w:sz w:val="20"/>
                        </w:rPr>
                        <w:t>endUsec-startUsec</w:t>
                      </w:r>
                      <w:proofErr w:type="spellEnd"/>
                      <w:r w:rsidRPr="00447202">
                        <w:rPr>
                          <w:rFonts w:ascii="Courier New" w:hAnsi="Courier New" w:cs="Courier New"/>
                          <w:color w:val="0070C0"/>
                          <w:sz w:val="20"/>
                        </w:rPr>
                        <w:t>;</w:t>
                      </w:r>
                    </w:p>
                    <w:p w14:paraId="447477DC"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nuSec</w:t>
                      </w:r>
                      <w:proofErr w:type="spellEnd"/>
                      <w:r w:rsidRPr="00447202">
                        <w:rPr>
                          <w:rFonts w:ascii="Courier New" w:hAnsi="Courier New" w:cs="Courier New"/>
                          <w:color w:val="0070C0"/>
                          <w:sz w:val="20"/>
                        </w:rPr>
                        <w:t xml:space="preserve"> per individual addition = ");</w:t>
                      </w:r>
                    </w:p>
                    <w:p w14:paraId="43270E2F"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spellStart"/>
                      <w:proofErr w:type="gramEnd"/>
                      <w:r w:rsidRPr="00447202">
                        <w:rPr>
                          <w:rFonts w:ascii="Courier New" w:hAnsi="Courier New" w:cs="Courier New"/>
                          <w:color w:val="0070C0"/>
                          <w:sz w:val="20"/>
                        </w:rPr>
                        <w:t>execUsec</w:t>
                      </w:r>
                      <w:proofErr w:type="spellEnd"/>
                      <w:r w:rsidRPr="00447202">
                        <w:rPr>
                          <w:rFonts w:ascii="Courier New" w:hAnsi="Courier New" w:cs="Courier New"/>
                          <w:color w:val="0070C0"/>
                          <w:sz w:val="20"/>
                        </w:rPr>
                        <w:t>/20.0,2);</w:t>
                      </w:r>
                    </w:p>
                    <w:p w14:paraId="4C58040E" w14:textId="77777777" w:rsidR="00085AF0" w:rsidRPr="00447202" w:rsidRDefault="00085AF0" w:rsidP="00ED5031">
                      <w:pPr>
                        <w:rPr>
                          <w:rFonts w:ascii="Courier New" w:hAnsi="Courier New" w:cs="Courier New"/>
                          <w:color w:val="0070C0"/>
                          <w:sz w:val="20"/>
                        </w:rPr>
                      </w:pPr>
                    </w:p>
                    <w:p w14:paraId="67A064E6"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0F4BC744"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gramEnd"/>
                      <w:r w:rsidRPr="00447202">
                        <w:rPr>
                          <w:rFonts w:ascii="Courier New" w:hAnsi="Courier New" w:cs="Courier New"/>
                          <w:color w:val="0070C0"/>
                          <w:sz w:val="20"/>
                        </w:rPr>
                        <w:t xml:space="preserve"> = seed;</w:t>
                      </w:r>
                    </w:p>
                    <w:p w14:paraId="69282AE8"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micros();</w:t>
                      </w:r>
                    </w:p>
                    <w:p w14:paraId="4502F0C1"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gramEnd"/>
                      <w:r w:rsidRPr="00447202">
                        <w:rPr>
                          <w:rFonts w:ascii="Courier New" w:hAnsi="Courier New" w:cs="Courier New"/>
                          <w:color w:val="0070C0"/>
                          <w:sz w:val="20"/>
                        </w:rPr>
                        <w:t>res*res; res=res*res; res=res*res; res=res*res; res=res*res;</w:t>
                      </w:r>
                    </w:p>
                    <w:p w14:paraId="1CDAFA3A"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gramEnd"/>
                      <w:r w:rsidRPr="00447202">
                        <w:rPr>
                          <w:rFonts w:ascii="Courier New" w:hAnsi="Courier New" w:cs="Courier New"/>
                          <w:color w:val="0070C0"/>
                          <w:sz w:val="20"/>
                        </w:rPr>
                        <w:t>res*res; res=res*res; res=res*res; res=res*res; res=res*res;</w:t>
                      </w:r>
                    </w:p>
                    <w:p w14:paraId="17BE3BF2"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gramEnd"/>
                      <w:r w:rsidRPr="00447202">
                        <w:rPr>
                          <w:rFonts w:ascii="Courier New" w:hAnsi="Courier New" w:cs="Courier New"/>
                          <w:color w:val="0070C0"/>
                          <w:sz w:val="20"/>
                        </w:rPr>
                        <w:t>res*res; res=res*res; res=res*res; res=res*res; res=res*res;</w:t>
                      </w:r>
                    </w:p>
                    <w:p w14:paraId="780E6137"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gramEnd"/>
                      <w:r w:rsidRPr="00447202">
                        <w:rPr>
                          <w:rFonts w:ascii="Courier New" w:hAnsi="Courier New" w:cs="Courier New"/>
                          <w:color w:val="0070C0"/>
                          <w:sz w:val="20"/>
                        </w:rPr>
                        <w:t>res*res; res=res*res; res=res*res; res=res*res; res=res*res;</w:t>
                      </w:r>
                    </w:p>
                    <w:p w14:paraId="5AB484EC"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execUsec</w:t>
                      </w:r>
                      <w:proofErr w:type="spellEnd"/>
                      <w:proofErr w:type="gramEnd"/>
                      <w:r w:rsidRPr="00447202">
                        <w:rPr>
                          <w:rFonts w:ascii="Courier New" w:hAnsi="Courier New" w:cs="Courier New"/>
                          <w:color w:val="0070C0"/>
                          <w:sz w:val="20"/>
                        </w:rPr>
                        <w:t xml:space="preserve"> = micros()-</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5A5C3B02"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individual multiplication = ");</w:t>
                      </w:r>
                    </w:p>
                    <w:p w14:paraId="1F509D6F"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spellStart"/>
                      <w:proofErr w:type="gramEnd"/>
                      <w:r w:rsidRPr="00447202">
                        <w:rPr>
                          <w:rFonts w:ascii="Courier New" w:hAnsi="Courier New" w:cs="Courier New"/>
                          <w:color w:val="0070C0"/>
                          <w:sz w:val="20"/>
                        </w:rPr>
                        <w:t>execUsec</w:t>
                      </w:r>
                      <w:proofErr w:type="spellEnd"/>
                      <w:r w:rsidRPr="00447202">
                        <w:rPr>
                          <w:rFonts w:ascii="Courier New" w:hAnsi="Courier New" w:cs="Courier New"/>
                          <w:color w:val="0070C0"/>
                          <w:sz w:val="20"/>
                        </w:rPr>
                        <w:t>/20.0,2);</w:t>
                      </w:r>
                    </w:p>
                    <w:p w14:paraId="72B47FC4"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1196773F"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546954DF"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gramEnd"/>
                      <w:r w:rsidRPr="00447202">
                        <w:rPr>
                          <w:rFonts w:ascii="Courier New" w:hAnsi="Courier New" w:cs="Courier New"/>
                          <w:color w:val="0070C0"/>
                          <w:sz w:val="20"/>
                        </w:rPr>
                        <w:t xml:space="preserve"> = seed;</w:t>
                      </w:r>
                    </w:p>
                    <w:p w14:paraId="67E9D68F"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micros();</w:t>
                      </w:r>
                    </w:p>
                    <w:p w14:paraId="10D92D34"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spellStart"/>
                      <w:proofErr w:type="gramEnd"/>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w:t>
                      </w:r>
                    </w:p>
                    <w:p w14:paraId="76A7E407"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spellStart"/>
                      <w:proofErr w:type="gramEnd"/>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w:t>
                      </w:r>
                    </w:p>
                    <w:p w14:paraId="21E3CCF7"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spellStart"/>
                      <w:proofErr w:type="gramEnd"/>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w:t>
                      </w:r>
                    </w:p>
                    <w:p w14:paraId="3B3AF347"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spellStart"/>
                      <w:proofErr w:type="gramEnd"/>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w:t>
                      </w:r>
                    </w:p>
                    <w:p w14:paraId="5F93B293"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spellStart"/>
                      <w:proofErr w:type="gramEnd"/>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w:t>
                      </w:r>
                    </w:p>
                    <w:p w14:paraId="40368BB1"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execUsec</w:t>
                      </w:r>
                      <w:proofErr w:type="spellEnd"/>
                      <w:proofErr w:type="gramEnd"/>
                      <w:r w:rsidRPr="00447202">
                        <w:rPr>
                          <w:rFonts w:ascii="Courier New" w:hAnsi="Courier New" w:cs="Courier New"/>
                          <w:color w:val="0070C0"/>
                          <w:sz w:val="20"/>
                        </w:rPr>
                        <w:t xml:space="preserve"> = micros()-</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 xml:space="preserve">; </w:t>
                      </w:r>
                    </w:p>
                    <w:p w14:paraId="0799DA6C"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individual multiply and accumulate = ");</w:t>
                      </w:r>
                    </w:p>
                    <w:p w14:paraId="345D21E6"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spellStart"/>
                      <w:proofErr w:type="gramEnd"/>
                      <w:r w:rsidRPr="00447202">
                        <w:rPr>
                          <w:rFonts w:ascii="Courier New" w:hAnsi="Courier New" w:cs="Courier New"/>
                          <w:color w:val="0070C0"/>
                          <w:sz w:val="20"/>
                        </w:rPr>
                        <w:t>execUsec</w:t>
                      </w:r>
                      <w:proofErr w:type="spellEnd"/>
                      <w:r w:rsidRPr="00447202">
                        <w:rPr>
                          <w:rFonts w:ascii="Courier New" w:hAnsi="Courier New" w:cs="Courier New"/>
                          <w:color w:val="0070C0"/>
                          <w:sz w:val="20"/>
                        </w:rPr>
                        <w:t>/20.0,2);</w:t>
                      </w:r>
                    </w:p>
                    <w:p w14:paraId="73EA4506"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7D66FA87"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72A5F6EA"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gramEnd"/>
                      <w:r w:rsidRPr="00447202">
                        <w:rPr>
                          <w:rFonts w:ascii="Courier New" w:hAnsi="Courier New" w:cs="Courier New"/>
                          <w:color w:val="0070C0"/>
                          <w:sz w:val="20"/>
                        </w:rPr>
                        <w:t xml:space="preserve"> = seed;</w:t>
                      </w:r>
                    </w:p>
                    <w:p w14:paraId="63FE622C"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micros();</w:t>
                      </w:r>
                    </w:p>
                    <w:p w14:paraId="310912DE"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for (</w:t>
                      </w:r>
                      <w:proofErr w:type="spellStart"/>
                      <w:r w:rsidRPr="00447202">
                        <w:rPr>
                          <w:rFonts w:ascii="Courier New" w:hAnsi="Courier New" w:cs="Courier New"/>
                          <w:color w:val="0070C0"/>
                          <w:sz w:val="20"/>
                        </w:rPr>
                        <w:t>int</w:t>
                      </w:r>
                      <w:proofErr w:type="spell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w:t>
                      </w:r>
                    </w:p>
                    <w:p w14:paraId="4425A32B"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72F17E43"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res</w:t>
                      </w:r>
                      <w:proofErr w:type="gramEnd"/>
                      <w:r w:rsidRPr="00447202">
                        <w:rPr>
                          <w:rFonts w:ascii="Courier New" w:hAnsi="Courier New" w:cs="Courier New"/>
                          <w:color w:val="0070C0"/>
                          <w:sz w:val="20"/>
                        </w:rPr>
                        <w:t xml:space="preserve"> = </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w:t>
                      </w:r>
                    </w:p>
                    <w:p w14:paraId="3585C1C8"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spellStart"/>
                      <w:proofErr w:type="gramEnd"/>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('\t');</w:t>
                      </w:r>
                    </w:p>
                    <w:p w14:paraId="6767EFCB"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res);</w:t>
                      </w:r>
                    </w:p>
                    <w:p w14:paraId="19672C4B"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261B0227"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execUsec</w:t>
                      </w:r>
                      <w:proofErr w:type="spellEnd"/>
                      <w:proofErr w:type="gramEnd"/>
                      <w:r w:rsidRPr="00447202">
                        <w:rPr>
                          <w:rFonts w:ascii="Courier New" w:hAnsi="Courier New" w:cs="Courier New"/>
                          <w:color w:val="0070C0"/>
                          <w:sz w:val="20"/>
                        </w:rPr>
                        <w:t xml:space="preserve"> = micros()-</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752E61E4"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addition = ");</w:t>
                      </w:r>
                    </w:p>
                    <w:p w14:paraId="0F6E4BDC"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
                    <w:p w14:paraId="1560FD48"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44E17C23"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19642169"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 multiply two values</w:t>
                      </w:r>
                    </w:p>
                    <w:p w14:paraId="316272B1"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micros();</w:t>
                      </w:r>
                    </w:p>
                    <w:p w14:paraId="28D6B6F6"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for</w:t>
                      </w:r>
                      <w:proofErr w:type="gram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int</w:t>
                      </w:r>
                      <w:proofErr w:type="spell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res = res*res; }</w:t>
                      </w:r>
                    </w:p>
                    <w:p w14:paraId="5035B9DB"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execUsec</w:t>
                      </w:r>
                      <w:proofErr w:type="spellEnd"/>
                      <w:proofErr w:type="gramEnd"/>
                      <w:r w:rsidRPr="00447202">
                        <w:rPr>
                          <w:rFonts w:ascii="Courier New" w:hAnsi="Courier New" w:cs="Courier New"/>
                          <w:color w:val="0070C0"/>
                          <w:sz w:val="20"/>
                        </w:rPr>
                        <w:t xml:space="preserve"> = micros()-</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3827F321"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multiplication = ");</w:t>
                      </w:r>
                    </w:p>
                    <w:p w14:paraId="6FA71A64"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
                    <w:p w14:paraId="78AC739F"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0ADCA05D"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4D00BE2A"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 multiply two values and add to original value (accumulate) </w:t>
                      </w:r>
                    </w:p>
                    <w:p w14:paraId="308C3BCF"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micros();</w:t>
                      </w:r>
                    </w:p>
                    <w:p w14:paraId="0EDF32EB"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for</w:t>
                      </w:r>
                      <w:proofErr w:type="gram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int</w:t>
                      </w:r>
                      <w:proofErr w:type="spell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res = </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w:t>
                      </w:r>
                    </w:p>
                    <w:p w14:paraId="23B1161F"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execUsec</w:t>
                      </w:r>
                      <w:proofErr w:type="spellEnd"/>
                      <w:proofErr w:type="gramEnd"/>
                      <w:r w:rsidRPr="00447202">
                        <w:rPr>
                          <w:rFonts w:ascii="Courier New" w:hAnsi="Courier New" w:cs="Courier New"/>
                          <w:color w:val="0070C0"/>
                          <w:sz w:val="20"/>
                        </w:rPr>
                        <w:t xml:space="preserve"> = micros()-</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5BAA784E"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multiply and accumulate = ");</w:t>
                      </w:r>
                    </w:p>
                    <w:p w14:paraId="35D62865"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
                    <w:p w14:paraId="73D87F48"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5397F021"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06E40F50"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 Add two values using arrays</w:t>
                      </w:r>
                    </w:p>
                    <w:p w14:paraId="762C240F"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micros();</w:t>
                      </w:r>
                    </w:p>
                    <w:p w14:paraId="167055E7"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for</w:t>
                      </w:r>
                      <w:proofErr w:type="gram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int</w:t>
                      </w:r>
                      <w:proofErr w:type="spell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w:t>
                      </w:r>
                    </w:p>
                    <w:p w14:paraId="6E9C3B88"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execUsec</w:t>
                      </w:r>
                      <w:proofErr w:type="spellEnd"/>
                      <w:proofErr w:type="gramEnd"/>
                      <w:r w:rsidRPr="00447202">
                        <w:rPr>
                          <w:rFonts w:ascii="Courier New" w:hAnsi="Courier New" w:cs="Courier New"/>
                          <w:color w:val="0070C0"/>
                          <w:sz w:val="20"/>
                        </w:rPr>
                        <w:t xml:space="preserve"> = micros()-</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7AA4CE95"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array addition = ");</w:t>
                      </w:r>
                    </w:p>
                    <w:p w14:paraId="1F9625D6"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
                    <w:p w14:paraId="5E365862"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65E9990A"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4DA114FC"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 multiply two values using arrays</w:t>
                      </w:r>
                    </w:p>
                    <w:p w14:paraId="37AEE728"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micros();</w:t>
                      </w:r>
                    </w:p>
                    <w:p w14:paraId="4BE6BAAE"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for</w:t>
                      </w:r>
                      <w:proofErr w:type="gram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int</w:t>
                      </w:r>
                      <w:proofErr w:type="spell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w:t>
                      </w:r>
                    </w:p>
                    <w:p w14:paraId="6D94742F"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execUsec</w:t>
                      </w:r>
                      <w:proofErr w:type="spellEnd"/>
                      <w:proofErr w:type="gramEnd"/>
                      <w:r w:rsidRPr="00447202">
                        <w:rPr>
                          <w:rFonts w:ascii="Courier New" w:hAnsi="Courier New" w:cs="Courier New"/>
                          <w:color w:val="0070C0"/>
                          <w:sz w:val="20"/>
                        </w:rPr>
                        <w:t xml:space="preserve"> = micros()-</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733A1A25"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array multiplication = ");</w:t>
                      </w:r>
                    </w:p>
                    <w:p w14:paraId="1709ED03"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
                    <w:p w14:paraId="72D65165"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22FD9092"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749FF4B2"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 multiply two values and add to original value (accumulate) using arrays</w:t>
                      </w:r>
                    </w:p>
                    <w:p w14:paraId="377B51B1"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micros();</w:t>
                      </w:r>
                    </w:p>
                    <w:p w14:paraId="10F9C50D"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gramStart"/>
                      <w:r w:rsidRPr="00447202">
                        <w:rPr>
                          <w:rFonts w:ascii="Courier New" w:hAnsi="Courier New" w:cs="Courier New"/>
                          <w:color w:val="0070C0"/>
                          <w:sz w:val="20"/>
                        </w:rPr>
                        <w:t>for</w:t>
                      </w:r>
                      <w:proofErr w:type="gram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int</w:t>
                      </w:r>
                      <w:proofErr w:type="spell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w:t>
                      </w:r>
                    </w:p>
                    <w:p w14:paraId="59093DB7"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execUsec</w:t>
                      </w:r>
                      <w:proofErr w:type="spellEnd"/>
                      <w:proofErr w:type="gramEnd"/>
                      <w:r w:rsidRPr="00447202">
                        <w:rPr>
                          <w:rFonts w:ascii="Courier New" w:hAnsi="Courier New" w:cs="Courier New"/>
                          <w:color w:val="0070C0"/>
                          <w:sz w:val="20"/>
                        </w:rPr>
                        <w:t xml:space="preserve"> = micros()-</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529185F2"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array multiply and accumulate = ");</w:t>
                      </w:r>
                    </w:p>
                    <w:p w14:paraId="33CC8768"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
                    <w:p w14:paraId="4873693D" w14:textId="77777777" w:rsidR="00085AF0" w:rsidRPr="00447202" w:rsidRDefault="00085AF0" w:rsidP="00ED5031">
                      <w:pPr>
                        <w:rPr>
                          <w:rFonts w:ascii="Courier New" w:hAnsi="Courier New" w:cs="Courier New"/>
                          <w:color w:val="0070C0"/>
                          <w:sz w:val="20"/>
                        </w:rPr>
                      </w:pPr>
                      <w:r w:rsidRPr="00447202">
                        <w:rPr>
                          <w:rFonts w:ascii="Courier New" w:hAnsi="Courier New" w:cs="Courier New"/>
                          <w:color w:val="0070C0"/>
                          <w:sz w:val="20"/>
                        </w:rPr>
                        <w:t>}</w:t>
                      </w:r>
                    </w:p>
                    <w:p w14:paraId="7A595ADB" w14:textId="0E991571" w:rsidR="00085AF0" w:rsidRPr="00447202" w:rsidRDefault="00085AF0" w:rsidP="00ED5031">
                      <w:pPr>
                        <w:rPr>
                          <w:rFonts w:ascii="Courier New" w:hAnsi="Courier New" w:cs="Courier New"/>
                          <w:sz w:val="16"/>
                        </w:rPr>
                      </w:pPr>
                      <w:proofErr w:type="gramStart"/>
                      <w:r w:rsidRPr="00447202">
                        <w:rPr>
                          <w:rFonts w:ascii="Courier New" w:hAnsi="Courier New" w:cs="Courier New"/>
                          <w:color w:val="0070C0"/>
                          <w:sz w:val="20"/>
                        </w:rPr>
                        <w:t>void</w:t>
                      </w:r>
                      <w:proofErr w:type="gramEnd"/>
                      <w:r w:rsidRPr="00447202">
                        <w:rPr>
                          <w:rFonts w:ascii="Courier New" w:hAnsi="Courier New" w:cs="Courier New"/>
                          <w:color w:val="0070C0"/>
                          <w:sz w:val="20"/>
                        </w:rPr>
                        <w:t xml:space="preserve"> loop(){ } // spin forever</w:t>
                      </w:r>
                    </w:p>
                  </w:txbxContent>
                </v:textbox>
                <w10:wrap type="square" anchorx="margin"/>
              </v:shape>
            </w:pict>
          </mc:Fallback>
        </mc:AlternateContent>
      </w:r>
      <w:r w:rsidR="002E3327" w:rsidRPr="00B44A29">
        <w:t>When using the for-loop, the calculations take longer because of the loop instruction</w:t>
      </w:r>
      <w:r w:rsidRPr="00B44A29">
        <w:t>’</w:t>
      </w:r>
      <w:r w:rsidR="002E3327" w:rsidRPr="00B44A29">
        <w:t xml:space="preserve">s overhead. To get the execution time </w:t>
      </w:r>
      <w:r w:rsidR="002E3327" w:rsidRPr="00A62F33">
        <w:rPr>
          <w:u w:val="single"/>
        </w:rPr>
        <w:t xml:space="preserve">per </w:t>
      </w:r>
      <w:r w:rsidR="0088657A" w:rsidRPr="00A62F33">
        <w:rPr>
          <w:u w:val="single"/>
        </w:rPr>
        <w:t>operation</w:t>
      </w:r>
      <w:r w:rsidR="0088657A" w:rsidRPr="00B44A29">
        <w:t xml:space="preserve">, </w:t>
      </w:r>
      <w:r w:rsidR="002E3327" w:rsidRPr="00B44A29">
        <w:t xml:space="preserve">total time is divided by the total number of </w:t>
      </w:r>
      <w:r w:rsidR="0088657A" w:rsidRPr="00B44A29">
        <w:t>operations</w:t>
      </w:r>
      <w:r w:rsidR="002E3327" w:rsidRPr="00B44A29">
        <w:t>.</w:t>
      </w:r>
    </w:p>
    <w:p w14:paraId="1A7A66C3" w14:textId="4C13B365" w:rsidR="0011415D" w:rsidRPr="00B44A29" w:rsidRDefault="0011415D">
      <w:pPr>
        <w:rPr>
          <w:b/>
          <w:sz w:val="22"/>
          <w:szCs w:val="22"/>
          <w:u w:val="single"/>
        </w:rPr>
      </w:pPr>
    </w:p>
    <w:p w14:paraId="6D825E7C" w14:textId="51445C47" w:rsidR="002E3327" w:rsidRPr="00B44A29" w:rsidRDefault="002E3327" w:rsidP="00B60E9D">
      <w:pPr>
        <w:pStyle w:val="Heading2"/>
        <w:spacing w:after="120"/>
      </w:pPr>
      <w:r w:rsidRPr="00B44A29">
        <w:t>P</w:t>
      </w:r>
      <w:r w:rsidR="00B62F30" w:rsidRPr="00B44A29">
        <w:t>rocedure</w:t>
      </w:r>
    </w:p>
    <w:p w14:paraId="3D6FAB24" w14:textId="53F4A7BE" w:rsidR="002E3327" w:rsidRPr="00B44A29" w:rsidRDefault="002E3327" w:rsidP="00B60E9D">
      <w:pPr>
        <w:numPr>
          <w:ilvl w:val="0"/>
          <w:numId w:val="5"/>
        </w:numPr>
        <w:spacing w:after="120"/>
        <w:ind w:left="360"/>
        <w:rPr>
          <w:sz w:val="22"/>
          <w:szCs w:val="22"/>
        </w:rPr>
      </w:pPr>
      <w:r w:rsidRPr="00B44A29">
        <w:rPr>
          <w:sz w:val="22"/>
          <w:szCs w:val="22"/>
        </w:rPr>
        <w:t>Paste the file from the text</w:t>
      </w:r>
      <w:r w:rsidR="00B60E9D">
        <w:rPr>
          <w:sz w:val="22"/>
          <w:szCs w:val="22"/>
        </w:rPr>
        <w:t>-</w:t>
      </w:r>
      <w:r w:rsidRPr="00B44A29">
        <w:rPr>
          <w:sz w:val="22"/>
          <w:szCs w:val="22"/>
        </w:rPr>
        <w:t>box into the Arduino IDE. Make sure to select all the text in the textbox. (</w:t>
      </w:r>
      <w:r w:rsidR="001E164A" w:rsidRPr="00B44A29">
        <w:rPr>
          <w:sz w:val="22"/>
          <w:szCs w:val="22"/>
        </w:rPr>
        <w:t>Use</w:t>
      </w:r>
      <w:r w:rsidRPr="00B44A29">
        <w:rPr>
          <w:sz w:val="22"/>
          <w:szCs w:val="22"/>
        </w:rPr>
        <w:t xml:space="preserve"> CTRL-A, then CTRL-C.)</w:t>
      </w:r>
    </w:p>
    <w:p w14:paraId="000553BB" w14:textId="5FE3A3F6" w:rsidR="002E3327" w:rsidRPr="00B44A29" w:rsidRDefault="002E3327" w:rsidP="00B60E9D">
      <w:pPr>
        <w:numPr>
          <w:ilvl w:val="0"/>
          <w:numId w:val="5"/>
        </w:numPr>
        <w:spacing w:after="120"/>
        <w:ind w:left="360"/>
        <w:rPr>
          <w:sz w:val="22"/>
          <w:szCs w:val="22"/>
        </w:rPr>
      </w:pPr>
      <w:r w:rsidRPr="00B44A29">
        <w:rPr>
          <w:sz w:val="22"/>
          <w:szCs w:val="22"/>
        </w:rPr>
        <w:t xml:space="preserve">Change the datatype from </w:t>
      </w:r>
      <w:r w:rsidR="0024380A" w:rsidRPr="00B44A29">
        <w:rPr>
          <w:sz w:val="22"/>
          <w:szCs w:val="22"/>
        </w:rPr>
        <w:t xml:space="preserve">float </w:t>
      </w:r>
      <w:r w:rsidRPr="00B44A29">
        <w:rPr>
          <w:sz w:val="22"/>
          <w:szCs w:val="22"/>
        </w:rPr>
        <w:t xml:space="preserve">to integer, long and </w:t>
      </w:r>
      <w:r w:rsidR="0024380A" w:rsidRPr="00B44A29">
        <w:rPr>
          <w:sz w:val="22"/>
          <w:szCs w:val="22"/>
        </w:rPr>
        <w:t>byte</w:t>
      </w:r>
      <w:r w:rsidRPr="00B44A29">
        <w:rPr>
          <w:sz w:val="22"/>
          <w:szCs w:val="22"/>
        </w:rPr>
        <w:t xml:space="preserve">. Remember to check that the right values are being printed and divided by the number of additions, etc. </w:t>
      </w:r>
    </w:p>
    <w:p w14:paraId="6769E3A1" w14:textId="531CE158" w:rsidR="002E3327" w:rsidRPr="00B44A29" w:rsidRDefault="002E3327" w:rsidP="00B60E9D">
      <w:pPr>
        <w:numPr>
          <w:ilvl w:val="0"/>
          <w:numId w:val="5"/>
        </w:numPr>
        <w:spacing w:after="120"/>
        <w:ind w:left="360"/>
        <w:rPr>
          <w:sz w:val="22"/>
          <w:szCs w:val="22"/>
        </w:rPr>
      </w:pPr>
      <w:r w:rsidRPr="00B44A29">
        <w:rPr>
          <w:b/>
          <w:sz w:val="22"/>
          <w:szCs w:val="22"/>
        </w:rPr>
        <w:t xml:space="preserve">Record the data on the microprocessor performance in </w:t>
      </w:r>
      <w:r w:rsidR="00B60E9D">
        <w:rPr>
          <w:b/>
          <w:sz w:val="22"/>
          <w:szCs w:val="22"/>
        </w:rPr>
        <w:t>T</w:t>
      </w:r>
      <w:r w:rsidRPr="00B44A29">
        <w:rPr>
          <w:b/>
          <w:sz w:val="22"/>
          <w:szCs w:val="22"/>
        </w:rPr>
        <w:t xml:space="preserve">able </w:t>
      </w:r>
      <w:r w:rsidR="00B60E9D">
        <w:rPr>
          <w:b/>
          <w:sz w:val="22"/>
          <w:szCs w:val="22"/>
        </w:rPr>
        <w:t>5</w:t>
      </w:r>
      <w:r w:rsidRPr="00B44A29">
        <w:rPr>
          <w:b/>
          <w:sz w:val="22"/>
          <w:szCs w:val="22"/>
        </w:rPr>
        <w:t>-3</w:t>
      </w:r>
      <w:r w:rsidR="00BD06B3">
        <w:rPr>
          <w:b/>
          <w:sz w:val="22"/>
          <w:szCs w:val="22"/>
        </w:rPr>
        <w:t>.</w:t>
      </w:r>
      <w:r w:rsidRPr="00B44A29">
        <w:rPr>
          <w:sz w:val="22"/>
          <w:szCs w:val="22"/>
        </w:rPr>
        <w:t xml:space="preserve"> For the speed multipliers</w:t>
      </w:r>
      <w:r w:rsidRPr="00B44A29">
        <w:rPr>
          <w:b/>
          <w:sz w:val="22"/>
          <w:szCs w:val="22"/>
        </w:rPr>
        <w:t>, calculate them in Excel</w:t>
      </w:r>
      <w:r w:rsidRPr="00B44A29">
        <w:rPr>
          <w:sz w:val="22"/>
          <w:szCs w:val="22"/>
        </w:rPr>
        <w:t xml:space="preserve"> </w:t>
      </w:r>
      <w:r w:rsidRPr="00B44A29">
        <w:rPr>
          <w:b/>
          <w:sz w:val="22"/>
          <w:szCs w:val="22"/>
        </w:rPr>
        <w:t>after you have collected all the data</w:t>
      </w:r>
      <w:r w:rsidRPr="00B44A29">
        <w:rPr>
          <w:sz w:val="22"/>
          <w:szCs w:val="22"/>
        </w:rPr>
        <w:t xml:space="preserve">. The speed multiplier indicates how much faster an operation is relative to the corresponding floating point operation. For example, addition of two bytes </w:t>
      </w:r>
      <w:r w:rsidR="004112BF">
        <w:rPr>
          <w:sz w:val="22"/>
          <w:szCs w:val="22"/>
        </w:rPr>
        <w:t xml:space="preserve">using </w:t>
      </w:r>
      <w:proofErr w:type="gramStart"/>
      <w:r w:rsidR="004112BF">
        <w:rPr>
          <w:sz w:val="22"/>
          <w:szCs w:val="22"/>
        </w:rPr>
        <w:t>the for</w:t>
      </w:r>
      <w:proofErr w:type="gramEnd"/>
      <w:r w:rsidR="004112BF">
        <w:rPr>
          <w:sz w:val="22"/>
          <w:szCs w:val="22"/>
        </w:rPr>
        <w:t xml:space="preserve"> loop and array storage </w:t>
      </w:r>
      <w:r w:rsidRPr="00B44A29">
        <w:rPr>
          <w:sz w:val="22"/>
          <w:szCs w:val="22"/>
        </w:rPr>
        <w:t xml:space="preserve">is about </w:t>
      </w:r>
      <w:r w:rsidR="004112BF">
        <w:rPr>
          <w:sz w:val="22"/>
          <w:szCs w:val="22"/>
        </w:rPr>
        <w:t>8x</w:t>
      </w:r>
      <w:r w:rsidRPr="00B44A29">
        <w:rPr>
          <w:sz w:val="22"/>
          <w:szCs w:val="22"/>
        </w:rPr>
        <w:t xml:space="preserve"> faster than the addition of two floats.</w:t>
      </w:r>
      <w:r w:rsidR="00A62F33">
        <w:rPr>
          <w:sz w:val="22"/>
          <w:szCs w:val="22"/>
        </w:rPr>
        <w:t xml:space="preserve"> </w:t>
      </w:r>
      <w:r w:rsidR="004112BF">
        <w:rPr>
          <w:sz w:val="22"/>
          <w:szCs w:val="22"/>
        </w:rPr>
        <w:t>Results will vary slightly from board to board but the multipliers in some cases are very significant.</w:t>
      </w:r>
    </w:p>
    <w:p w14:paraId="644E8841" w14:textId="6CA79F94" w:rsidR="00447202" w:rsidRPr="00B44A29" w:rsidRDefault="00447202">
      <w:pPr>
        <w:rPr>
          <w:b/>
          <w:sz w:val="22"/>
          <w:szCs w:val="22"/>
          <w:u w:val="single"/>
        </w:rPr>
      </w:pPr>
      <w:r w:rsidRPr="00B44A29">
        <w:rPr>
          <w:sz w:val="22"/>
          <w:szCs w:val="22"/>
        </w:rPr>
        <w:br w:type="page"/>
      </w:r>
    </w:p>
    <w:p w14:paraId="75A1E979" w14:textId="77777777" w:rsidR="002E3327" w:rsidRPr="00B44A29" w:rsidRDefault="002E3327" w:rsidP="002E3327">
      <w:pPr>
        <w:pStyle w:val="head1"/>
        <w:jc w:val="center"/>
        <w:rPr>
          <w:sz w:val="22"/>
          <w:szCs w:val="22"/>
        </w:rPr>
      </w:pPr>
    </w:p>
    <w:p w14:paraId="33CE1B7A" w14:textId="32F62830" w:rsidR="002E3327" w:rsidRDefault="002E3327" w:rsidP="002E3327">
      <w:pPr>
        <w:pStyle w:val="head1"/>
        <w:jc w:val="center"/>
        <w:rPr>
          <w:sz w:val="22"/>
          <w:szCs w:val="22"/>
        </w:rPr>
      </w:pPr>
      <w:r w:rsidRPr="00B44A29">
        <w:rPr>
          <w:sz w:val="22"/>
          <w:szCs w:val="22"/>
        </w:rPr>
        <w:t xml:space="preserve">Table </w:t>
      </w:r>
      <w:r w:rsidR="003F4060">
        <w:rPr>
          <w:sz w:val="22"/>
          <w:szCs w:val="22"/>
        </w:rPr>
        <w:t>5</w:t>
      </w:r>
      <w:r w:rsidRPr="00B44A29">
        <w:rPr>
          <w:sz w:val="22"/>
          <w:szCs w:val="22"/>
        </w:rPr>
        <w:t xml:space="preserve">-3 </w:t>
      </w:r>
      <w:r w:rsidR="00D30ACB" w:rsidRPr="00B44A29">
        <w:rPr>
          <w:sz w:val="22"/>
          <w:szCs w:val="22"/>
        </w:rPr>
        <w:t>M</w:t>
      </w:r>
      <w:r w:rsidRPr="00B44A29">
        <w:rPr>
          <w:sz w:val="22"/>
          <w:szCs w:val="22"/>
        </w:rPr>
        <w:t xml:space="preserve">emory and </w:t>
      </w:r>
      <w:r w:rsidR="003F4060">
        <w:rPr>
          <w:sz w:val="22"/>
          <w:szCs w:val="22"/>
        </w:rPr>
        <w:t>E</w:t>
      </w:r>
      <w:r w:rsidRPr="00B44A29">
        <w:rPr>
          <w:sz w:val="22"/>
          <w:szCs w:val="22"/>
        </w:rPr>
        <w:t xml:space="preserve">xecution </w:t>
      </w:r>
      <w:r w:rsidR="003F4060">
        <w:rPr>
          <w:sz w:val="22"/>
          <w:szCs w:val="22"/>
        </w:rPr>
        <w:t>T</w:t>
      </w:r>
      <w:r w:rsidRPr="00B44A29">
        <w:rPr>
          <w:sz w:val="22"/>
          <w:szCs w:val="22"/>
        </w:rPr>
        <w:t xml:space="preserve">imes as a </w:t>
      </w:r>
      <w:r w:rsidR="003F4060">
        <w:rPr>
          <w:sz w:val="22"/>
          <w:szCs w:val="22"/>
        </w:rPr>
        <w:t>F</w:t>
      </w:r>
      <w:r w:rsidRPr="00B44A29">
        <w:rPr>
          <w:sz w:val="22"/>
          <w:szCs w:val="22"/>
        </w:rPr>
        <w:t xml:space="preserve">unction of </w:t>
      </w:r>
      <w:r w:rsidR="003F4060">
        <w:rPr>
          <w:sz w:val="22"/>
          <w:szCs w:val="22"/>
        </w:rPr>
        <w:t>I</w:t>
      </w:r>
      <w:r w:rsidRPr="00B44A29">
        <w:rPr>
          <w:sz w:val="22"/>
          <w:szCs w:val="22"/>
        </w:rPr>
        <w:t xml:space="preserve">nput </w:t>
      </w:r>
      <w:r w:rsidR="003F4060">
        <w:rPr>
          <w:sz w:val="22"/>
          <w:szCs w:val="22"/>
        </w:rPr>
        <w:t>V</w:t>
      </w:r>
      <w:r w:rsidRPr="00B44A29">
        <w:rPr>
          <w:sz w:val="22"/>
          <w:szCs w:val="22"/>
        </w:rPr>
        <w:t xml:space="preserve">ariable </w:t>
      </w:r>
      <w:r w:rsidR="003F4060">
        <w:rPr>
          <w:sz w:val="22"/>
          <w:szCs w:val="22"/>
        </w:rPr>
        <w:t>D</w:t>
      </w:r>
      <w:r w:rsidRPr="00B44A29">
        <w:rPr>
          <w:sz w:val="22"/>
          <w:szCs w:val="22"/>
        </w:rPr>
        <w:t>atatypes</w:t>
      </w:r>
    </w:p>
    <w:p w14:paraId="5F6AA53B" w14:textId="371E2411" w:rsidR="00FE4C07" w:rsidRPr="00B44A29" w:rsidRDefault="004112BF" w:rsidP="002E3327">
      <w:pPr>
        <w:pStyle w:val="head1"/>
        <w:jc w:val="center"/>
        <w:rPr>
          <w:rFonts w:cs="Calibri"/>
          <w:b w:val="0"/>
          <w:color w:val="000000"/>
          <w:sz w:val="22"/>
          <w:szCs w:val="22"/>
          <w:u w:val="none"/>
        </w:rPr>
      </w:pPr>
      <w:r>
        <w:rPr>
          <w:noProof/>
        </w:rPr>
        <w:drawing>
          <wp:inline distT="0" distB="0" distL="0" distR="0" wp14:anchorId="1A5A7ED0" wp14:editId="55FF5F94">
            <wp:extent cx="59436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15000"/>
                    </a:xfrm>
                    <a:prstGeom prst="rect">
                      <a:avLst/>
                    </a:prstGeom>
                  </pic:spPr>
                </pic:pic>
              </a:graphicData>
            </a:graphic>
          </wp:inline>
        </w:drawing>
      </w:r>
    </w:p>
    <w:p w14:paraId="2FF58F6C" w14:textId="43174F75" w:rsidR="00465093" w:rsidRPr="00B44A29" w:rsidRDefault="00465093" w:rsidP="002E3327">
      <w:pPr>
        <w:pStyle w:val="head1"/>
        <w:jc w:val="center"/>
        <w:rPr>
          <w:sz w:val="22"/>
          <w:szCs w:val="22"/>
        </w:rPr>
      </w:pPr>
    </w:p>
    <w:p w14:paraId="70502394" w14:textId="4D71CA11" w:rsidR="00B41CE1" w:rsidRPr="00B44A29" w:rsidRDefault="00B41CE1" w:rsidP="002E3327">
      <w:pPr>
        <w:pStyle w:val="head1"/>
        <w:jc w:val="center"/>
        <w:rPr>
          <w:sz w:val="22"/>
          <w:szCs w:val="22"/>
        </w:rPr>
      </w:pPr>
    </w:p>
    <w:p w14:paraId="2161DE32" w14:textId="0590154F" w:rsidR="00B41CE1" w:rsidRPr="00B44A29" w:rsidRDefault="00B41CE1" w:rsidP="002E3327">
      <w:pPr>
        <w:pStyle w:val="head1"/>
        <w:jc w:val="center"/>
        <w:rPr>
          <w:sz w:val="22"/>
          <w:szCs w:val="22"/>
        </w:rPr>
      </w:pPr>
    </w:p>
    <w:p w14:paraId="3A9F2EB1" w14:textId="77777777" w:rsidR="00447202" w:rsidRPr="00B44A29" w:rsidRDefault="00447202" w:rsidP="002E3327">
      <w:pPr>
        <w:pStyle w:val="head1"/>
        <w:jc w:val="center"/>
        <w:rPr>
          <w:sz w:val="22"/>
          <w:szCs w:val="22"/>
        </w:rPr>
      </w:pPr>
    </w:p>
    <w:p w14:paraId="40F49EC9" w14:textId="09E4459C" w:rsidR="006F2A0E" w:rsidRPr="00B44A29" w:rsidRDefault="00B62F30" w:rsidP="00447202">
      <w:pPr>
        <w:pStyle w:val="head1"/>
        <w:jc w:val="center"/>
        <w:rPr>
          <w:b w:val="0"/>
          <w:sz w:val="22"/>
          <w:szCs w:val="22"/>
        </w:rPr>
      </w:pPr>
      <w:r w:rsidRPr="00B44A29">
        <w:rPr>
          <w:b w:val="0"/>
          <w:noProof/>
          <w:sz w:val="22"/>
          <w:szCs w:val="22"/>
        </w:rPr>
        <w:lastRenderedPageBreak/>
        <mc:AlternateContent>
          <mc:Choice Requires="wps">
            <w:drawing>
              <wp:anchor distT="45720" distB="45720" distL="114300" distR="114300" simplePos="0" relativeHeight="251663360" behindDoc="0" locked="0" layoutInCell="1" allowOverlap="1" wp14:anchorId="361DD8B3" wp14:editId="4CD6CA8A">
                <wp:simplePos x="0" y="0"/>
                <wp:positionH relativeFrom="margin">
                  <wp:align>center</wp:align>
                </wp:positionH>
                <wp:positionV relativeFrom="paragraph">
                  <wp:posOffset>2177439</wp:posOffset>
                </wp:positionV>
                <wp:extent cx="5356225" cy="1233170"/>
                <wp:effectExtent l="0" t="0" r="15875" b="241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225" cy="1233170"/>
                        </a:xfrm>
                        <a:prstGeom prst="rect">
                          <a:avLst/>
                        </a:prstGeom>
                        <a:solidFill>
                          <a:srgbClr val="FFFFFF"/>
                        </a:solidFill>
                        <a:ln w="9525">
                          <a:solidFill>
                            <a:srgbClr val="000000"/>
                          </a:solidFill>
                          <a:miter lim="800000"/>
                          <a:headEnd/>
                          <a:tailEnd/>
                        </a:ln>
                      </wps:spPr>
                      <wps:txbx>
                        <w:txbxContent>
                          <w:p w14:paraId="2A61499F" w14:textId="4BA6CA0C" w:rsidR="00085AF0" w:rsidRPr="006F2A0E" w:rsidRDefault="00085AF0">
                            <w:pPr>
                              <w:rPr>
                                <w:b/>
                                <w:szCs w:val="22"/>
                                <w:u w:val="single"/>
                              </w:rPr>
                            </w:pPr>
                            <w:r w:rsidRPr="006F2A0E">
                              <w:rPr>
                                <w:b/>
                                <w:szCs w:val="22"/>
                                <w:u w:val="single"/>
                              </w:rPr>
                              <w:t>Observations</w:t>
                            </w:r>
                          </w:p>
                          <w:p w14:paraId="037C5413" w14:textId="72949BB7" w:rsidR="00085AF0" w:rsidRDefault="00085AF0">
                            <w:r>
                              <w:rPr>
                                <w:sz w:val="22"/>
                                <w:szCs w:val="22"/>
                              </w:rPr>
                              <w:t>Generally, floating point operations are the slowest to execute. While byte, integer and longs are faster, you must use them carefully to ensure they produce valid results. One approach i</w:t>
                            </w:r>
                            <w:r w:rsidR="006571B5">
                              <w:rPr>
                                <w:sz w:val="22"/>
                                <w:szCs w:val="22"/>
                              </w:rPr>
                              <w:t>n</w:t>
                            </w:r>
                            <w:r>
                              <w:rPr>
                                <w:sz w:val="22"/>
                                <w:szCs w:val="22"/>
                              </w:rPr>
                              <w:t xml:space="preserve"> using integer datatypes is to pre-scale numerical values coming into the algorithm so that the results stay within the dynamic range of the datatype (e.g. -32768 to 32767 for integers).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DD8B3" id="_x0000_s1031" type="#_x0000_t202" style="position:absolute;left:0;text-align:left;margin-left:0;margin-top:171.45pt;width:421.75pt;height:97.1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">
                <v:textbox>
                  <w:txbxContent>
                    <w:p w14:paraId="2A61499F" w14:textId="4BA6CA0C" w:rsidR="00085AF0" w:rsidRPr="006F2A0E" w:rsidRDefault="00085AF0">
                      <w:pPr>
                        <w:rPr>
                          <w:b/>
                          <w:szCs w:val="22"/>
                          <w:u w:val="single"/>
                        </w:rPr>
                      </w:pPr>
                      <w:r w:rsidRPr="006F2A0E">
                        <w:rPr>
                          <w:b/>
                          <w:szCs w:val="22"/>
                          <w:u w:val="single"/>
                        </w:rPr>
                        <w:t>Observations</w:t>
                      </w:r>
                    </w:p>
                    <w:p w14:paraId="037C5413" w14:textId="72949BB7" w:rsidR="00085AF0" w:rsidRDefault="00085AF0">
                      <w:r>
                        <w:rPr>
                          <w:sz w:val="22"/>
                          <w:szCs w:val="22"/>
                        </w:rPr>
                        <w:t>Generally, floating point operations are the slowest to execute. While byte, integer and longs are faster, you must use them carefully to ensure they produce valid results. One approach i</w:t>
                      </w:r>
                      <w:r w:rsidR="006571B5">
                        <w:rPr>
                          <w:sz w:val="22"/>
                          <w:szCs w:val="22"/>
                        </w:rPr>
                        <w:t>n</w:t>
                      </w:r>
                      <w:r>
                        <w:rPr>
                          <w:sz w:val="22"/>
                          <w:szCs w:val="22"/>
                        </w:rPr>
                        <w:t xml:space="preserve"> using integer datatypes is to pre-scale numerical values coming into the algorithm so that the results stay within the dynamic range of the datatype (e.g. -32768 to 32767 for integers).</w:t>
                      </w:r>
                    </w:p>
                  </w:txbxContent>
                </v:textbox>
                <w10:wrap type="square" anchorx="margin"/>
              </v:shape>
            </w:pict>
          </mc:Fallback>
        </mc:AlternateContent>
      </w:r>
      <w:r w:rsidRPr="00B44A29">
        <w:rPr>
          <w:noProof/>
          <w:sz w:val="22"/>
          <w:szCs w:val="22"/>
        </w:rPr>
        <mc:AlternateContent>
          <mc:Choice Requires="wps">
            <w:drawing>
              <wp:anchor distT="45720" distB="45720" distL="114300" distR="114300" simplePos="0" relativeHeight="251661312" behindDoc="0" locked="0" layoutInCell="1" allowOverlap="1" wp14:anchorId="31AA429C" wp14:editId="132DC2AF">
                <wp:simplePos x="0" y="0"/>
                <wp:positionH relativeFrom="margin">
                  <wp:align>center</wp:align>
                </wp:positionH>
                <wp:positionV relativeFrom="paragraph">
                  <wp:posOffset>182904</wp:posOffset>
                </wp:positionV>
                <wp:extent cx="5391150" cy="1699260"/>
                <wp:effectExtent l="0" t="0" r="1905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699260"/>
                        </a:xfrm>
                        <a:prstGeom prst="rect">
                          <a:avLst/>
                        </a:prstGeom>
                        <a:solidFill>
                          <a:srgbClr val="FFFFFF"/>
                        </a:solidFill>
                        <a:ln w="9525">
                          <a:solidFill>
                            <a:srgbClr val="000000"/>
                          </a:solidFill>
                          <a:miter lim="800000"/>
                          <a:headEnd/>
                          <a:tailEnd/>
                        </a:ln>
                      </wps:spPr>
                      <wps:txbx>
                        <w:txbxContent>
                          <w:p w14:paraId="266D5D6C" w14:textId="4CA5CA35" w:rsidR="00085AF0" w:rsidRPr="006F2A0E" w:rsidRDefault="00085AF0">
                            <w:pPr>
                              <w:rPr>
                                <w:b/>
                                <w:u w:val="single"/>
                              </w:rPr>
                            </w:pPr>
                            <w:r w:rsidRPr="006F2A0E">
                              <w:rPr>
                                <w:b/>
                                <w:u w:val="single"/>
                              </w:rPr>
                              <w:t>Tips</w:t>
                            </w:r>
                          </w:p>
                          <w:p w14:paraId="6BC334D8" w14:textId="1D64FA6B" w:rsidR="00085AF0" w:rsidRPr="006F2A0E" w:rsidRDefault="00085AF0" w:rsidP="00121CFC">
                            <w:pPr>
                              <w:pStyle w:val="ListParagraph"/>
                              <w:numPr>
                                <w:ilvl w:val="0"/>
                                <w:numId w:val="9"/>
                              </w:numPr>
                              <w:ind w:left="360"/>
                              <w:rPr>
                                <w:sz w:val="22"/>
                                <w:szCs w:val="22"/>
                              </w:rPr>
                            </w:pPr>
                            <w:r w:rsidRPr="006F2A0E">
                              <w:rPr>
                                <w:sz w:val="22"/>
                              </w:rPr>
                              <w:t xml:space="preserve">The </w:t>
                            </w:r>
                            <w:r w:rsidRPr="006F2A0E">
                              <w:rPr>
                                <w:sz w:val="22"/>
                                <w:szCs w:val="22"/>
                              </w:rPr>
                              <w:t>bytes per variable is a number that you can look up in the Arduino documentation online or find on the Arduino user support forum.</w:t>
                            </w:r>
                          </w:p>
                          <w:p w14:paraId="6E2D7B30" w14:textId="57F54481" w:rsidR="00085AF0" w:rsidRDefault="00085AF0" w:rsidP="00121CFC">
                            <w:pPr>
                              <w:pStyle w:val="ListParagraph"/>
                              <w:numPr>
                                <w:ilvl w:val="0"/>
                                <w:numId w:val="9"/>
                              </w:numPr>
                              <w:ind w:left="360"/>
                            </w:pPr>
                            <w:r w:rsidRPr="006F2A0E">
                              <w:rPr>
                                <w:sz w:val="22"/>
                                <w:szCs w:val="22"/>
                              </w:rPr>
                              <w:t xml:space="preserve">You can also calculate the bytes per variable by running the program with </w:t>
                            </w:r>
                            <w:r w:rsidRPr="008E6B0F">
                              <w:rPr>
                                <w:rFonts w:ascii="Courier" w:hAnsi="Courier"/>
                                <w:sz w:val="22"/>
                                <w:szCs w:val="18"/>
                              </w:rPr>
                              <w:t>DATA_LEN</w:t>
                            </w:r>
                            <w:r w:rsidRPr="006F2A0E">
                              <w:rPr>
                                <w:sz w:val="22"/>
                                <w:szCs w:val="22"/>
                              </w:rPr>
                              <w:t xml:space="preserve"> =1 and recording the number of bytes of free memory. Then increase </w:t>
                            </w:r>
                            <w:r w:rsidRPr="008E6B0F">
                              <w:rPr>
                                <w:rFonts w:ascii="Courier" w:hAnsi="Courier"/>
                                <w:sz w:val="22"/>
                                <w:szCs w:val="18"/>
                              </w:rPr>
                              <w:t>DATA_LEN</w:t>
                            </w:r>
                            <w:r w:rsidRPr="006F2A0E">
                              <w:rPr>
                                <w:sz w:val="22"/>
                                <w:szCs w:val="22"/>
                              </w:rPr>
                              <w:t xml:space="preserve"> to 101. Now look at the change in free memory. Divide the number of additional bytes used by 100 (the number of additional variables) and you can get the bytes per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A429C" id="_x0000_s1032" type="#_x0000_t202" style="position:absolute;left:0;text-align:left;margin-left:0;margin-top:14.4pt;width:424.5pt;height:133.8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">
                <v:textbox>
                  <w:txbxContent>
                    <w:p w14:paraId="266D5D6C" w14:textId="4CA5CA35" w:rsidR="00085AF0" w:rsidRPr="006F2A0E" w:rsidRDefault="00085AF0">
                      <w:pPr>
                        <w:rPr>
                          <w:b/>
                          <w:u w:val="single"/>
                        </w:rPr>
                      </w:pPr>
                      <w:r w:rsidRPr="006F2A0E">
                        <w:rPr>
                          <w:b/>
                          <w:u w:val="single"/>
                        </w:rPr>
                        <w:t>Tips</w:t>
                      </w:r>
                    </w:p>
                    <w:p w14:paraId="6BC334D8" w14:textId="1D64FA6B" w:rsidR="00085AF0" w:rsidRPr="006F2A0E" w:rsidRDefault="00085AF0" w:rsidP="00121CFC">
                      <w:pPr>
                        <w:pStyle w:val="ListParagraph"/>
                        <w:numPr>
                          <w:ilvl w:val="0"/>
                          <w:numId w:val="9"/>
                        </w:numPr>
                        <w:ind w:left="360"/>
                        <w:rPr>
                          <w:sz w:val="22"/>
                          <w:szCs w:val="22"/>
                        </w:rPr>
                      </w:pPr>
                      <w:r w:rsidRPr="006F2A0E">
                        <w:rPr>
                          <w:sz w:val="22"/>
                        </w:rPr>
                        <w:t xml:space="preserve">The </w:t>
                      </w:r>
                      <w:r w:rsidRPr="006F2A0E">
                        <w:rPr>
                          <w:sz w:val="22"/>
                          <w:szCs w:val="22"/>
                        </w:rPr>
                        <w:t>bytes per variable is a number that you can look up in the Arduino documentation online or find on the Arduino user support forum.</w:t>
                      </w:r>
                    </w:p>
                    <w:p w14:paraId="6E2D7B30" w14:textId="57F54481" w:rsidR="00085AF0" w:rsidRDefault="00085AF0" w:rsidP="00121CFC">
                      <w:pPr>
                        <w:pStyle w:val="ListParagraph"/>
                        <w:numPr>
                          <w:ilvl w:val="0"/>
                          <w:numId w:val="9"/>
                        </w:numPr>
                        <w:ind w:left="360"/>
                      </w:pPr>
                      <w:r w:rsidRPr="006F2A0E">
                        <w:rPr>
                          <w:sz w:val="22"/>
                          <w:szCs w:val="22"/>
                        </w:rPr>
                        <w:t xml:space="preserve">You can also calculate the bytes per variable by running the program with </w:t>
                      </w:r>
                      <w:r w:rsidRPr="008E6B0F">
                        <w:rPr>
                          <w:rFonts w:ascii="Courier" w:hAnsi="Courier"/>
                          <w:sz w:val="22"/>
                          <w:szCs w:val="18"/>
                        </w:rPr>
                        <w:t>DATA_LEN</w:t>
                      </w:r>
                      <w:r w:rsidRPr="006F2A0E">
                        <w:rPr>
                          <w:sz w:val="22"/>
                          <w:szCs w:val="22"/>
                        </w:rPr>
                        <w:t xml:space="preserve"> =1 and recording the number of bytes of free memory. Then increase </w:t>
                      </w:r>
                      <w:r w:rsidRPr="008E6B0F">
                        <w:rPr>
                          <w:rFonts w:ascii="Courier" w:hAnsi="Courier"/>
                          <w:sz w:val="22"/>
                          <w:szCs w:val="18"/>
                        </w:rPr>
                        <w:t>DATA_LEN</w:t>
                      </w:r>
                      <w:r w:rsidRPr="006F2A0E">
                        <w:rPr>
                          <w:sz w:val="22"/>
                          <w:szCs w:val="22"/>
                        </w:rPr>
                        <w:t xml:space="preserve"> to 101. Now look at the change in free memory. Divide the number of additional bytes used by 100 (the number of additional variables) and you can get the bytes per variable.</w:t>
                      </w:r>
                    </w:p>
                  </w:txbxContent>
                </v:textbox>
                <w10:wrap type="square" anchorx="margin"/>
              </v:shape>
            </w:pict>
          </mc:Fallback>
        </mc:AlternateContent>
      </w:r>
    </w:p>
    <w:p w14:paraId="2BFED2D5" w14:textId="77777777" w:rsidR="006571B5" w:rsidRDefault="006571B5" w:rsidP="00662F69">
      <w:pPr>
        <w:pStyle w:val="Heading2"/>
      </w:pPr>
    </w:p>
    <w:p w14:paraId="694B00C3" w14:textId="508B80E2" w:rsidR="00B55729" w:rsidRPr="00B44A29" w:rsidRDefault="006571B5" w:rsidP="006571B5">
      <w:pPr>
        <w:pStyle w:val="Heading2"/>
        <w:spacing w:after="120"/>
      </w:pPr>
      <w:r>
        <w:t>Report Submission</w:t>
      </w:r>
      <w:r w:rsidR="00B55729" w:rsidRPr="00B44A29">
        <w:t xml:space="preserve">: </w:t>
      </w:r>
    </w:p>
    <w:p w14:paraId="00C4C1D6" w14:textId="2D4134A7" w:rsidR="00610736" w:rsidRDefault="00610736" w:rsidP="00B55729">
      <w:pPr>
        <w:rPr>
          <w:sz w:val="22"/>
          <w:szCs w:val="22"/>
        </w:rPr>
      </w:pPr>
      <w:r w:rsidRPr="00B44A29">
        <w:rPr>
          <w:sz w:val="22"/>
          <w:szCs w:val="22"/>
        </w:rPr>
        <w:t xml:space="preserve">Refer to the rubric below. </w:t>
      </w:r>
      <w:r w:rsidR="00B55729" w:rsidRPr="00B44A29">
        <w:rPr>
          <w:sz w:val="22"/>
          <w:szCs w:val="22"/>
        </w:rPr>
        <w:t>Include the requested plots, tables and answers to questions</w:t>
      </w:r>
      <w:r w:rsidRPr="00B44A29">
        <w:rPr>
          <w:sz w:val="22"/>
          <w:szCs w:val="22"/>
        </w:rPr>
        <w:t xml:space="preserve"> in a narrative format discussing the results </w:t>
      </w:r>
      <w:r w:rsidR="00662F69">
        <w:rPr>
          <w:sz w:val="22"/>
          <w:szCs w:val="22"/>
        </w:rPr>
        <w:t>and</w:t>
      </w:r>
      <w:r w:rsidRPr="00B44A29">
        <w:rPr>
          <w:sz w:val="22"/>
          <w:szCs w:val="22"/>
        </w:rPr>
        <w:t xml:space="preserve"> their implications.</w:t>
      </w:r>
    </w:p>
    <w:p w14:paraId="71FDAB49" w14:textId="77777777" w:rsidR="00662F69" w:rsidRPr="00B44A29" w:rsidRDefault="00662F69" w:rsidP="00B55729">
      <w:pPr>
        <w:rPr>
          <w:sz w:val="22"/>
          <w:szCs w:val="22"/>
        </w:rPr>
      </w:pPr>
    </w:p>
    <w:p w14:paraId="46A1C4FB" w14:textId="7A47F492" w:rsidR="00B55729" w:rsidRDefault="00610736" w:rsidP="00B55729">
      <w:pPr>
        <w:rPr>
          <w:sz w:val="22"/>
          <w:szCs w:val="22"/>
        </w:rPr>
      </w:pPr>
      <w:r w:rsidRPr="00B44A29">
        <w:rPr>
          <w:sz w:val="22"/>
          <w:szCs w:val="22"/>
        </w:rPr>
        <w:t>Be sure to f</w:t>
      </w:r>
      <w:r w:rsidR="00B55729" w:rsidRPr="00B44A29">
        <w:rPr>
          <w:sz w:val="22"/>
          <w:szCs w:val="22"/>
        </w:rPr>
        <w:t>ully label the axes and title graphs</w:t>
      </w:r>
      <w:r w:rsidRPr="00B44A29">
        <w:rPr>
          <w:sz w:val="22"/>
          <w:szCs w:val="22"/>
        </w:rPr>
        <w:t>. Be sure to include descriptive captions for each figure, table and graph.</w:t>
      </w:r>
      <w:r w:rsidR="00B55729" w:rsidRPr="00B44A29">
        <w:rPr>
          <w:sz w:val="22"/>
          <w:szCs w:val="22"/>
        </w:rPr>
        <w:t xml:space="preserve"> </w:t>
      </w:r>
    </w:p>
    <w:p w14:paraId="588C8FED" w14:textId="237A6671" w:rsidR="00662F69" w:rsidRDefault="00662F69" w:rsidP="00B55729">
      <w:pPr>
        <w:rPr>
          <w:sz w:val="22"/>
          <w:szCs w:val="22"/>
        </w:rPr>
      </w:pPr>
    </w:p>
    <w:p w14:paraId="29B8D3BF" w14:textId="5C89B739" w:rsidR="00662F69" w:rsidRDefault="00662F69" w:rsidP="00B55729">
      <w:pPr>
        <w:rPr>
          <w:sz w:val="22"/>
          <w:szCs w:val="22"/>
        </w:rPr>
      </w:pPr>
      <w:r>
        <w:rPr>
          <w:sz w:val="22"/>
          <w:szCs w:val="22"/>
        </w:rPr>
        <w:t xml:space="preserve">Use the IEEE </w:t>
      </w:r>
      <w:r w:rsidR="006571B5">
        <w:rPr>
          <w:sz w:val="22"/>
          <w:szCs w:val="22"/>
        </w:rPr>
        <w:t xml:space="preserve">Journal </w:t>
      </w:r>
      <w:r>
        <w:rPr>
          <w:sz w:val="22"/>
          <w:szCs w:val="22"/>
        </w:rPr>
        <w:t>Format to complete your report. Maintain the report title and Author line. Use the 2-column format for the remaining portions of the report.  Maintain the correct font and margins.</w:t>
      </w:r>
      <w:r w:rsidR="006571B5">
        <w:rPr>
          <w:sz w:val="22"/>
          <w:szCs w:val="22"/>
        </w:rPr>
        <w:t xml:space="preserve"> Submit your team report in PDF format.</w:t>
      </w:r>
    </w:p>
    <w:p w14:paraId="2A46FD4B" w14:textId="5D283751" w:rsidR="006571B5" w:rsidRDefault="006571B5" w:rsidP="00B55729">
      <w:pPr>
        <w:rPr>
          <w:sz w:val="22"/>
          <w:szCs w:val="22"/>
        </w:rPr>
      </w:pPr>
    </w:p>
    <w:p w14:paraId="6ADF0A8C" w14:textId="004D8BE3" w:rsidR="006571B5" w:rsidRDefault="006571B5" w:rsidP="00B55729">
      <w:pPr>
        <w:rPr>
          <w:sz w:val="22"/>
          <w:szCs w:val="22"/>
        </w:rPr>
      </w:pPr>
      <w:r>
        <w:rPr>
          <w:sz w:val="22"/>
          <w:szCs w:val="22"/>
        </w:rPr>
        <w:t>Make sure you also submit a relatively detailed work-breakdown document in either PDF, TXT or DOC format.</w:t>
      </w:r>
    </w:p>
    <w:p w14:paraId="55A6A061" w14:textId="64DAB751" w:rsidR="006571B5" w:rsidRDefault="006571B5" w:rsidP="00B55729">
      <w:pPr>
        <w:rPr>
          <w:sz w:val="22"/>
          <w:szCs w:val="22"/>
        </w:rPr>
      </w:pPr>
    </w:p>
    <w:p w14:paraId="35B78EF8" w14:textId="77777777" w:rsidR="006571B5" w:rsidRPr="00B44A29" w:rsidRDefault="006571B5" w:rsidP="00B55729">
      <w:pPr>
        <w:rPr>
          <w:sz w:val="22"/>
          <w:szCs w:val="22"/>
        </w:rPr>
      </w:pPr>
    </w:p>
    <w:p w14:paraId="180A4FDC" w14:textId="31F1FE13" w:rsidR="003A77F2" w:rsidRPr="00B44A29" w:rsidRDefault="003A77F2" w:rsidP="00B55729">
      <w:pPr>
        <w:rPr>
          <w:sz w:val="22"/>
          <w:szCs w:val="22"/>
        </w:rPr>
      </w:pPr>
    </w:p>
    <w:p w14:paraId="508F45EA" w14:textId="1BA3DA63" w:rsidR="00CF40A3" w:rsidRDefault="00CF40A3">
      <w:pPr>
        <w:rPr>
          <w:b/>
          <w:sz w:val="22"/>
          <w:szCs w:val="22"/>
        </w:rPr>
      </w:pPr>
      <w:r>
        <w:rPr>
          <w:b/>
          <w:sz w:val="22"/>
          <w:szCs w:val="22"/>
        </w:rPr>
        <w:br w:type="page"/>
      </w:r>
    </w:p>
    <w:p w14:paraId="77FDC1A8" w14:textId="77777777" w:rsidR="00CA2294" w:rsidRPr="00B44A29" w:rsidRDefault="00CA2294">
      <w:pPr>
        <w:rPr>
          <w:b/>
          <w:sz w:val="22"/>
          <w:szCs w:val="22"/>
        </w:rPr>
      </w:pPr>
    </w:p>
    <w:p w14:paraId="22D26F32" w14:textId="77777777" w:rsidR="00CA2294" w:rsidRPr="00B44A29" w:rsidRDefault="00CA2294" w:rsidP="00CA2294">
      <w:pPr>
        <w:rPr>
          <w:sz w:val="20"/>
        </w:rPr>
      </w:pPr>
    </w:p>
    <w:p w14:paraId="7E0092F3" w14:textId="04A83F6D" w:rsidR="00CA2294" w:rsidRPr="00B44A29" w:rsidRDefault="00CA2294" w:rsidP="00CA2294">
      <w:pPr>
        <w:jc w:val="center"/>
        <w:rPr>
          <w:rFonts w:asciiTheme="minorHAnsi" w:hAnsiTheme="minorHAnsi" w:cstheme="minorHAnsi"/>
          <w:b/>
          <w:bCs/>
        </w:rPr>
      </w:pPr>
      <w:r w:rsidRPr="00B44A29">
        <w:rPr>
          <w:rFonts w:asciiTheme="minorHAnsi" w:hAnsiTheme="minorHAnsi" w:cstheme="minorHAnsi"/>
          <w:b/>
          <w:bCs/>
        </w:rPr>
        <w:t>Grading Rubric – Digital Signal Processing LAB 0</w:t>
      </w:r>
      <w:r w:rsidR="00305E4E">
        <w:rPr>
          <w:rFonts w:asciiTheme="minorHAnsi" w:hAnsiTheme="minorHAnsi" w:cstheme="minorHAnsi"/>
          <w:b/>
          <w:bCs/>
        </w:rPr>
        <w:t>5</w:t>
      </w:r>
      <w:r w:rsidRPr="00B44A29">
        <w:rPr>
          <w:rFonts w:asciiTheme="minorHAnsi" w:hAnsiTheme="minorHAnsi" w:cstheme="minorHAnsi"/>
          <w:b/>
          <w:bCs/>
        </w:rPr>
        <w:t>: DSP Number Systems</w:t>
      </w:r>
    </w:p>
    <w:p w14:paraId="7712608C" w14:textId="77777777" w:rsidR="00CA2294" w:rsidRPr="00B44A29" w:rsidRDefault="00CA2294" w:rsidP="00CA2294">
      <w:pPr>
        <w:tabs>
          <w:tab w:val="left" w:pos="1440"/>
          <w:tab w:val="right" w:leader="dot" w:pos="9810"/>
        </w:tabs>
        <w:jc w:val="center"/>
        <w:rPr>
          <w:rFonts w:asciiTheme="minorHAnsi" w:hAnsiTheme="minorHAnsi" w:cstheme="minorHAnsi"/>
          <w:b/>
          <w:sz w:val="28"/>
        </w:rPr>
      </w:pPr>
    </w:p>
    <w:tbl>
      <w:tblPr>
        <w:tblStyle w:val="TableGrid"/>
        <w:tblW w:w="0" w:type="auto"/>
        <w:tblLook w:val="04A0" w:firstRow="1" w:lastRow="0" w:firstColumn="1" w:lastColumn="0" w:noHBand="0" w:noVBand="1"/>
      </w:tblPr>
      <w:tblGrid>
        <w:gridCol w:w="1409"/>
        <w:gridCol w:w="5246"/>
        <w:gridCol w:w="1421"/>
        <w:gridCol w:w="1274"/>
      </w:tblGrid>
      <w:tr w:rsidR="00CA2294" w:rsidRPr="00B44A29" w14:paraId="5D41C155" w14:textId="77777777" w:rsidTr="00003B39">
        <w:tc>
          <w:tcPr>
            <w:tcW w:w="1409" w:type="dxa"/>
            <w:vAlign w:val="center"/>
          </w:tcPr>
          <w:p w14:paraId="170EC6D5" w14:textId="77777777" w:rsidR="00CA2294" w:rsidRPr="00B44A29" w:rsidRDefault="00CA2294"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Lab Section</w:t>
            </w:r>
          </w:p>
        </w:tc>
        <w:tc>
          <w:tcPr>
            <w:tcW w:w="5246" w:type="dxa"/>
            <w:vAlign w:val="center"/>
          </w:tcPr>
          <w:p w14:paraId="2CEEA97B" w14:textId="77777777" w:rsidR="00CA2294" w:rsidRPr="00B44A29" w:rsidRDefault="00CA2294" w:rsidP="00B44A29">
            <w:pPr>
              <w:tabs>
                <w:tab w:val="center" w:pos="6840"/>
                <w:tab w:val="right" w:pos="13500"/>
              </w:tabs>
              <w:ind w:right="36"/>
              <w:rPr>
                <w:rFonts w:asciiTheme="minorHAnsi" w:hAnsiTheme="minorHAnsi" w:cstheme="minorHAnsi"/>
                <w:szCs w:val="18"/>
              </w:rPr>
            </w:pPr>
            <w:r w:rsidRPr="00B44A29">
              <w:rPr>
                <w:rFonts w:asciiTheme="minorHAnsi" w:hAnsiTheme="minorHAnsi" w:cstheme="minorHAnsi"/>
                <w:szCs w:val="18"/>
              </w:rPr>
              <w:t>Result Description</w:t>
            </w:r>
          </w:p>
        </w:tc>
        <w:tc>
          <w:tcPr>
            <w:tcW w:w="1421" w:type="dxa"/>
            <w:vAlign w:val="center"/>
          </w:tcPr>
          <w:p w14:paraId="5AE88DD4" w14:textId="77777777" w:rsidR="00CA2294" w:rsidRPr="00B44A29" w:rsidRDefault="00CA2294"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Points Available</w:t>
            </w:r>
          </w:p>
        </w:tc>
        <w:tc>
          <w:tcPr>
            <w:tcW w:w="1274" w:type="dxa"/>
            <w:vAlign w:val="center"/>
          </w:tcPr>
          <w:p w14:paraId="2695D60F" w14:textId="77777777" w:rsidR="00CA2294" w:rsidRPr="00B44A29" w:rsidRDefault="00CA2294"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Points Obtained</w:t>
            </w:r>
          </w:p>
        </w:tc>
      </w:tr>
      <w:tr w:rsidR="00CA2294" w:rsidRPr="00B44A29" w14:paraId="38DF4138" w14:textId="77777777" w:rsidTr="00003B39">
        <w:tc>
          <w:tcPr>
            <w:tcW w:w="1409" w:type="dxa"/>
            <w:vAlign w:val="center"/>
          </w:tcPr>
          <w:p w14:paraId="06170604" w14:textId="4B28B9F5" w:rsidR="00CA2294" w:rsidRPr="00B44A29" w:rsidRDefault="00CA2294"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Abstract</w:t>
            </w:r>
          </w:p>
        </w:tc>
        <w:tc>
          <w:tcPr>
            <w:tcW w:w="5246" w:type="dxa"/>
            <w:vAlign w:val="center"/>
          </w:tcPr>
          <w:p w14:paraId="3C4E74A3" w14:textId="1D7B6070" w:rsidR="00CA2294" w:rsidRPr="00B44A29" w:rsidRDefault="00CA2294" w:rsidP="00003B39">
            <w:pPr>
              <w:pStyle w:val="Default"/>
              <w:rPr>
                <w:rFonts w:asciiTheme="minorHAnsi" w:hAnsiTheme="minorHAnsi" w:cstheme="minorHAnsi"/>
                <w:szCs w:val="18"/>
              </w:rPr>
            </w:pPr>
            <w:r w:rsidRPr="00B44A29">
              <w:rPr>
                <w:rFonts w:asciiTheme="minorHAnsi" w:hAnsiTheme="minorHAnsi" w:cstheme="minorHAnsi"/>
                <w:szCs w:val="18"/>
              </w:rPr>
              <w:t xml:space="preserve">Abstract </w:t>
            </w:r>
            <w:r w:rsidR="00003B39">
              <w:rPr>
                <w:rFonts w:asciiTheme="minorHAnsi" w:hAnsiTheme="minorHAnsi" w:cstheme="minorHAnsi"/>
                <w:szCs w:val="18"/>
              </w:rPr>
              <w:t>providing a brief overview of your work, including your methods and key findings.</w:t>
            </w:r>
          </w:p>
        </w:tc>
        <w:tc>
          <w:tcPr>
            <w:tcW w:w="1421" w:type="dxa"/>
            <w:vAlign w:val="center"/>
          </w:tcPr>
          <w:p w14:paraId="28DD58FF" w14:textId="77777777" w:rsidR="00CA2294" w:rsidRPr="00B44A29" w:rsidRDefault="00CA2294"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10</w:t>
            </w:r>
          </w:p>
        </w:tc>
        <w:tc>
          <w:tcPr>
            <w:tcW w:w="1274" w:type="dxa"/>
            <w:vAlign w:val="center"/>
          </w:tcPr>
          <w:p w14:paraId="4EAC08ED" w14:textId="77777777" w:rsidR="00CA2294" w:rsidRPr="00B44A29" w:rsidRDefault="00CA2294" w:rsidP="00B44A29">
            <w:pPr>
              <w:tabs>
                <w:tab w:val="center" w:pos="6840"/>
                <w:tab w:val="right" w:pos="13500"/>
              </w:tabs>
              <w:ind w:right="36"/>
              <w:jc w:val="center"/>
              <w:rPr>
                <w:rFonts w:asciiTheme="minorHAnsi" w:hAnsiTheme="minorHAnsi" w:cstheme="minorHAnsi"/>
                <w:szCs w:val="18"/>
              </w:rPr>
            </w:pPr>
          </w:p>
        </w:tc>
      </w:tr>
      <w:tr w:rsidR="00CA2294" w:rsidRPr="00B44A29" w14:paraId="65521D23" w14:textId="77777777" w:rsidTr="00003B39">
        <w:tc>
          <w:tcPr>
            <w:tcW w:w="1409" w:type="dxa"/>
            <w:vAlign w:val="center"/>
          </w:tcPr>
          <w:p w14:paraId="67D5C201" w14:textId="105CFFD7" w:rsidR="00CA2294" w:rsidRPr="00B44A29" w:rsidRDefault="00CA2294"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Section 1</w:t>
            </w:r>
          </w:p>
        </w:tc>
        <w:tc>
          <w:tcPr>
            <w:tcW w:w="5246" w:type="dxa"/>
            <w:vAlign w:val="center"/>
          </w:tcPr>
          <w:p w14:paraId="23617D17" w14:textId="068D6FCF" w:rsidR="00CA2294" w:rsidRPr="00B44A29" w:rsidRDefault="003F2DD7" w:rsidP="001455D3">
            <w:pPr>
              <w:pStyle w:val="Default"/>
              <w:rPr>
                <w:rFonts w:asciiTheme="minorHAnsi" w:hAnsiTheme="minorHAnsi" w:cstheme="minorHAnsi"/>
                <w:szCs w:val="18"/>
              </w:rPr>
            </w:pPr>
            <w:r w:rsidRPr="00B44A29">
              <w:rPr>
                <w:rFonts w:asciiTheme="minorHAnsi" w:hAnsiTheme="minorHAnsi" w:cstheme="minorHAnsi"/>
                <w:szCs w:val="18"/>
              </w:rPr>
              <w:t xml:space="preserve">Correct and properly labeled tables </w:t>
            </w:r>
            <w:r w:rsidR="001455D3">
              <w:rPr>
                <w:rFonts w:asciiTheme="minorHAnsi" w:hAnsiTheme="minorHAnsi" w:cstheme="minorHAnsi"/>
                <w:szCs w:val="18"/>
              </w:rPr>
              <w:t>5</w:t>
            </w:r>
            <w:r w:rsidRPr="00B44A29">
              <w:rPr>
                <w:rFonts w:asciiTheme="minorHAnsi" w:hAnsiTheme="minorHAnsi" w:cstheme="minorHAnsi"/>
                <w:szCs w:val="18"/>
              </w:rPr>
              <w:t xml:space="preserve">-1a and </w:t>
            </w:r>
            <w:r w:rsidR="001455D3">
              <w:rPr>
                <w:rFonts w:asciiTheme="minorHAnsi" w:hAnsiTheme="minorHAnsi" w:cstheme="minorHAnsi"/>
                <w:szCs w:val="18"/>
              </w:rPr>
              <w:t>5</w:t>
            </w:r>
            <w:r w:rsidRPr="00B44A29">
              <w:rPr>
                <w:rFonts w:asciiTheme="minorHAnsi" w:hAnsiTheme="minorHAnsi" w:cstheme="minorHAnsi"/>
                <w:szCs w:val="18"/>
              </w:rPr>
              <w:t>-1b.  Narrative answer to question Q</w:t>
            </w:r>
            <w:r w:rsidR="001455D3">
              <w:rPr>
                <w:rFonts w:asciiTheme="minorHAnsi" w:hAnsiTheme="minorHAnsi" w:cstheme="minorHAnsi"/>
                <w:szCs w:val="18"/>
              </w:rPr>
              <w:t>5</w:t>
            </w:r>
            <w:r w:rsidRPr="00B44A29">
              <w:rPr>
                <w:rFonts w:asciiTheme="minorHAnsi" w:hAnsiTheme="minorHAnsi" w:cstheme="minorHAnsi"/>
                <w:szCs w:val="18"/>
              </w:rPr>
              <w:t>-0</w:t>
            </w:r>
          </w:p>
        </w:tc>
        <w:tc>
          <w:tcPr>
            <w:tcW w:w="1421" w:type="dxa"/>
            <w:vAlign w:val="center"/>
          </w:tcPr>
          <w:p w14:paraId="6E089306" w14:textId="34E8157A" w:rsidR="00CA2294" w:rsidRPr="00B44A29" w:rsidRDefault="00610736"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1</w:t>
            </w:r>
            <w:r w:rsidR="00003B39">
              <w:rPr>
                <w:rFonts w:asciiTheme="minorHAnsi" w:hAnsiTheme="minorHAnsi" w:cstheme="minorHAnsi"/>
                <w:szCs w:val="18"/>
              </w:rPr>
              <w:t>5</w:t>
            </w:r>
          </w:p>
        </w:tc>
        <w:tc>
          <w:tcPr>
            <w:tcW w:w="1274" w:type="dxa"/>
            <w:vAlign w:val="center"/>
          </w:tcPr>
          <w:p w14:paraId="59FD4BCF" w14:textId="77777777" w:rsidR="00CA2294" w:rsidRPr="00B44A29" w:rsidRDefault="00CA2294" w:rsidP="00B44A29">
            <w:pPr>
              <w:tabs>
                <w:tab w:val="center" w:pos="6840"/>
                <w:tab w:val="right" w:pos="13500"/>
              </w:tabs>
              <w:ind w:right="36"/>
              <w:jc w:val="center"/>
              <w:rPr>
                <w:rFonts w:asciiTheme="minorHAnsi" w:hAnsiTheme="minorHAnsi" w:cstheme="minorHAnsi"/>
                <w:szCs w:val="18"/>
              </w:rPr>
            </w:pPr>
          </w:p>
        </w:tc>
      </w:tr>
      <w:tr w:rsidR="00CA2294" w:rsidRPr="00B44A29" w14:paraId="644A97CE" w14:textId="77777777" w:rsidTr="00003B39">
        <w:tc>
          <w:tcPr>
            <w:tcW w:w="1409" w:type="dxa"/>
            <w:vAlign w:val="center"/>
          </w:tcPr>
          <w:p w14:paraId="7C667BBA" w14:textId="27C75EFC" w:rsidR="00CA2294" w:rsidRPr="00B44A29" w:rsidRDefault="00CA2294"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Section 2</w:t>
            </w:r>
          </w:p>
        </w:tc>
        <w:tc>
          <w:tcPr>
            <w:tcW w:w="5246" w:type="dxa"/>
            <w:vAlign w:val="center"/>
          </w:tcPr>
          <w:p w14:paraId="02A58D0E" w14:textId="224E4093" w:rsidR="00CA2294" w:rsidRPr="00B44A29" w:rsidRDefault="003F2DD7" w:rsidP="001455D3">
            <w:pPr>
              <w:tabs>
                <w:tab w:val="center" w:pos="6840"/>
                <w:tab w:val="right" w:pos="13500"/>
              </w:tabs>
              <w:ind w:right="36"/>
              <w:rPr>
                <w:rFonts w:asciiTheme="minorHAnsi" w:hAnsiTheme="minorHAnsi" w:cstheme="minorHAnsi"/>
                <w:szCs w:val="18"/>
              </w:rPr>
            </w:pPr>
            <w:r w:rsidRPr="00B44A29">
              <w:rPr>
                <w:rFonts w:asciiTheme="minorHAnsi" w:hAnsiTheme="minorHAnsi" w:cstheme="minorHAnsi"/>
                <w:szCs w:val="18"/>
              </w:rPr>
              <w:t xml:space="preserve">Correct and properly labeled tables </w:t>
            </w:r>
            <w:r w:rsidR="001455D3">
              <w:rPr>
                <w:rFonts w:asciiTheme="minorHAnsi" w:hAnsiTheme="minorHAnsi" w:cstheme="minorHAnsi"/>
                <w:szCs w:val="18"/>
              </w:rPr>
              <w:t>5</w:t>
            </w:r>
            <w:r w:rsidRPr="00B44A29">
              <w:rPr>
                <w:rFonts w:asciiTheme="minorHAnsi" w:hAnsiTheme="minorHAnsi" w:cstheme="minorHAnsi"/>
                <w:szCs w:val="18"/>
              </w:rPr>
              <w:t xml:space="preserve">-2.  Narrative </w:t>
            </w:r>
            <w:r w:rsidR="00610736" w:rsidRPr="00B44A29">
              <w:rPr>
                <w:rFonts w:asciiTheme="minorHAnsi" w:hAnsiTheme="minorHAnsi" w:cstheme="minorHAnsi"/>
                <w:szCs w:val="18"/>
              </w:rPr>
              <w:t>answers</w:t>
            </w:r>
            <w:r w:rsidRPr="00B44A29">
              <w:rPr>
                <w:rFonts w:asciiTheme="minorHAnsi" w:hAnsiTheme="minorHAnsi" w:cstheme="minorHAnsi"/>
                <w:szCs w:val="18"/>
              </w:rPr>
              <w:t xml:space="preserve"> to question Q</w:t>
            </w:r>
            <w:r w:rsidR="001455D3">
              <w:rPr>
                <w:rFonts w:asciiTheme="minorHAnsi" w:hAnsiTheme="minorHAnsi" w:cstheme="minorHAnsi"/>
                <w:szCs w:val="18"/>
              </w:rPr>
              <w:t>5</w:t>
            </w:r>
            <w:r w:rsidRPr="00B44A29">
              <w:rPr>
                <w:rFonts w:asciiTheme="minorHAnsi" w:hAnsiTheme="minorHAnsi" w:cstheme="minorHAnsi"/>
                <w:szCs w:val="18"/>
              </w:rPr>
              <w:t>-1 through Q</w:t>
            </w:r>
            <w:r w:rsidR="001455D3">
              <w:rPr>
                <w:rFonts w:asciiTheme="minorHAnsi" w:hAnsiTheme="minorHAnsi" w:cstheme="minorHAnsi"/>
                <w:szCs w:val="18"/>
              </w:rPr>
              <w:t>5</w:t>
            </w:r>
            <w:r w:rsidRPr="00B44A29">
              <w:rPr>
                <w:rFonts w:asciiTheme="minorHAnsi" w:hAnsiTheme="minorHAnsi" w:cstheme="minorHAnsi"/>
                <w:szCs w:val="18"/>
              </w:rPr>
              <w:t>-3</w:t>
            </w:r>
          </w:p>
        </w:tc>
        <w:tc>
          <w:tcPr>
            <w:tcW w:w="1421" w:type="dxa"/>
            <w:vAlign w:val="center"/>
          </w:tcPr>
          <w:p w14:paraId="2420F694" w14:textId="1AA45A6D" w:rsidR="00CA2294" w:rsidRPr="00B44A29" w:rsidRDefault="00610736"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1</w:t>
            </w:r>
            <w:r w:rsidR="00003B39">
              <w:rPr>
                <w:rFonts w:asciiTheme="minorHAnsi" w:hAnsiTheme="minorHAnsi" w:cstheme="minorHAnsi"/>
                <w:szCs w:val="18"/>
              </w:rPr>
              <w:t>5</w:t>
            </w:r>
          </w:p>
        </w:tc>
        <w:tc>
          <w:tcPr>
            <w:tcW w:w="1274" w:type="dxa"/>
            <w:vAlign w:val="center"/>
          </w:tcPr>
          <w:p w14:paraId="1FA050DB" w14:textId="77777777" w:rsidR="00CA2294" w:rsidRPr="00B44A29" w:rsidRDefault="00CA2294" w:rsidP="00B44A29">
            <w:pPr>
              <w:tabs>
                <w:tab w:val="center" w:pos="6840"/>
                <w:tab w:val="right" w:pos="13500"/>
              </w:tabs>
              <w:ind w:right="36"/>
              <w:jc w:val="center"/>
              <w:rPr>
                <w:rFonts w:asciiTheme="minorHAnsi" w:hAnsiTheme="minorHAnsi" w:cstheme="minorHAnsi"/>
                <w:szCs w:val="18"/>
              </w:rPr>
            </w:pPr>
          </w:p>
        </w:tc>
      </w:tr>
      <w:tr w:rsidR="00CA2294" w:rsidRPr="00B44A29" w14:paraId="07C315C0" w14:textId="77777777" w:rsidTr="00003B39">
        <w:tc>
          <w:tcPr>
            <w:tcW w:w="1409" w:type="dxa"/>
            <w:vAlign w:val="center"/>
          </w:tcPr>
          <w:p w14:paraId="1CAEA729" w14:textId="211F3D50" w:rsidR="00CA2294" w:rsidRPr="00B44A29" w:rsidRDefault="00CA2294"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Section 3</w:t>
            </w:r>
          </w:p>
        </w:tc>
        <w:tc>
          <w:tcPr>
            <w:tcW w:w="5246" w:type="dxa"/>
            <w:vAlign w:val="center"/>
          </w:tcPr>
          <w:p w14:paraId="734F83E4" w14:textId="03BE1F5A" w:rsidR="00CA2294" w:rsidRPr="00B44A29" w:rsidRDefault="003F2DD7" w:rsidP="001455D3">
            <w:pPr>
              <w:tabs>
                <w:tab w:val="center" w:pos="6840"/>
                <w:tab w:val="right" w:pos="13500"/>
              </w:tabs>
              <w:ind w:right="36"/>
              <w:rPr>
                <w:rFonts w:asciiTheme="minorHAnsi" w:hAnsiTheme="minorHAnsi" w:cstheme="minorHAnsi"/>
                <w:szCs w:val="18"/>
              </w:rPr>
            </w:pPr>
            <w:r w:rsidRPr="00B44A29">
              <w:rPr>
                <w:rFonts w:asciiTheme="minorHAnsi" w:hAnsiTheme="minorHAnsi" w:cstheme="minorHAnsi"/>
                <w:szCs w:val="18"/>
              </w:rPr>
              <w:t>Narrative answer</w:t>
            </w:r>
            <w:r w:rsidR="00610736" w:rsidRPr="00B44A29">
              <w:rPr>
                <w:rFonts w:asciiTheme="minorHAnsi" w:hAnsiTheme="minorHAnsi" w:cstheme="minorHAnsi"/>
                <w:szCs w:val="18"/>
              </w:rPr>
              <w:t>s</w:t>
            </w:r>
            <w:r w:rsidRPr="00B44A29">
              <w:rPr>
                <w:rFonts w:asciiTheme="minorHAnsi" w:hAnsiTheme="minorHAnsi" w:cstheme="minorHAnsi"/>
                <w:szCs w:val="18"/>
              </w:rPr>
              <w:t xml:space="preserve"> to question Q</w:t>
            </w:r>
            <w:r w:rsidR="001455D3">
              <w:rPr>
                <w:rFonts w:asciiTheme="minorHAnsi" w:hAnsiTheme="minorHAnsi" w:cstheme="minorHAnsi"/>
                <w:szCs w:val="18"/>
              </w:rPr>
              <w:t>5</w:t>
            </w:r>
            <w:r w:rsidRPr="00B44A29">
              <w:rPr>
                <w:rFonts w:asciiTheme="minorHAnsi" w:hAnsiTheme="minorHAnsi" w:cstheme="minorHAnsi"/>
                <w:szCs w:val="18"/>
              </w:rPr>
              <w:t>-4 through Q</w:t>
            </w:r>
            <w:r w:rsidR="001455D3">
              <w:rPr>
                <w:rFonts w:asciiTheme="minorHAnsi" w:hAnsiTheme="minorHAnsi" w:cstheme="minorHAnsi"/>
                <w:szCs w:val="18"/>
              </w:rPr>
              <w:t>5</w:t>
            </w:r>
            <w:r w:rsidRPr="00B44A29">
              <w:rPr>
                <w:rFonts w:asciiTheme="minorHAnsi" w:hAnsiTheme="minorHAnsi" w:cstheme="minorHAnsi"/>
                <w:szCs w:val="18"/>
              </w:rPr>
              <w:t>-8</w:t>
            </w:r>
          </w:p>
        </w:tc>
        <w:tc>
          <w:tcPr>
            <w:tcW w:w="1421" w:type="dxa"/>
            <w:vAlign w:val="center"/>
          </w:tcPr>
          <w:p w14:paraId="4C83C447" w14:textId="3A293E82" w:rsidR="00CA2294" w:rsidRPr="00B44A29" w:rsidRDefault="00610736"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15</w:t>
            </w:r>
          </w:p>
        </w:tc>
        <w:tc>
          <w:tcPr>
            <w:tcW w:w="1274" w:type="dxa"/>
            <w:vAlign w:val="center"/>
          </w:tcPr>
          <w:p w14:paraId="760DBAC5" w14:textId="77777777" w:rsidR="00CA2294" w:rsidRPr="00B44A29" w:rsidRDefault="00CA2294" w:rsidP="00B44A29">
            <w:pPr>
              <w:tabs>
                <w:tab w:val="center" w:pos="6840"/>
                <w:tab w:val="right" w:pos="13500"/>
              </w:tabs>
              <w:ind w:right="36"/>
              <w:jc w:val="center"/>
              <w:rPr>
                <w:rFonts w:asciiTheme="minorHAnsi" w:hAnsiTheme="minorHAnsi" w:cstheme="minorHAnsi"/>
                <w:szCs w:val="18"/>
              </w:rPr>
            </w:pPr>
          </w:p>
        </w:tc>
      </w:tr>
      <w:tr w:rsidR="00CA2294" w:rsidRPr="00B44A29" w14:paraId="0E6FF79B" w14:textId="77777777" w:rsidTr="00003B39">
        <w:tc>
          <w:tcPr>
            <w:tcW w:w="1409" w:type="dxa"/>
            <w:vAlign w:val="center"/>
          </w:tcPr>
          <w:p w14:paraId="673FEC4B" w14:textId="6A532B28" w:rsidR="00CA2294" w:rsidRPr="00B44A29" w:rsidRDefault="00003B39" w:rsidP="00CA2294">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Section 4</w:t>
            </w:r>
          </w:p>
        </w:tc>
        <w:tc>
          <w:tcPr>
            <w:tcW w:w="5246" w:type="dxa"/>
            <w:vAlign w:val="center"/>
          </w:tcPr>
          <w:p w14:paraId="4C101728" w14:textId="239C1260" w:rsidR="00BE54EA" w:rsidRDefault="00610736" w:rsidP="00B44A29">
            <w:pPr>
              <w:tabs>
                <w:tab w:val="center" w:pos="6840"/>
                <w:tab w:val="right" w:pos="13500"/>
              </w:tabs>
              <w:ind w:right="36"/>
              <w:rPr>
                <w:rFonts w:asciiTheme="minorHAnsi" w:hAnsiTheme="minorHAnsi" w:cstheme="minorHAnsi"/>
                <w:szCs w:val="18"/>
              </w:rPr>
            </w:pPr>
            <w:r w:rsidRPr="00B44A29">
              <w:rPr>
                <w:rFonts w:asciiTheme="minorHAnsi" w:hAnsiTheme="minorHAnsi" w:cstheme="minorHAnsi"/>
                <w:szCs w:val="18"/>
              </w:rPr>
              <w:t xml:space="preserve">Complete and correct Table </w:t>
            </w:r>
            <w:r w:rsidR="00003B39">
              <w:rPr>
                <w:rFonts w:asciiTheme="minorHAnsi" w:hAnsiTheme="minorHAnsi" w:cstheme="minorHAnsi"/>
                <w:szCs w:val="18"/>
              </w:rPr>
              <w:t>5</w:t>
            </w:r>
            <w:r w:rsidRPr="00B44A29">
              <w:rPr>
                <w:rFonts w:asciiTheme="minorHAnsi" w:hAnsiTheme="minorHAnsi" w:cstheme="minorHAnsi"/>
                <w:szCs w:val="18"/>
              </w:rPr>
              <w:t>-3.</w:t>
            </w:r>
          </w:p>
          <w:p w14:paraId="1A58D7BC" w14:textId="00EE0630" w:rsidR="00CA2294" w:rsidRPr="00B44A29" w:rsidRDefault="00610736" w:rsidP="00B44A29">
            <w:pPr>
              <w:tabs>
                <w:tab w:val="center" w:pos="6840"/>
                <w:tab w:val="right" w:pos="13500"/>
              </w:tabs>
              <w:ind w:right="36"/>
              <w:rPr>
                <w:rFonts w:asciiTheme="minorHAnsi" w:hAnsiTheme="minorHAnsi" w:cstheme="minorHAnsi"/>
                <w:szCs w:val="18"/>
              </w:rPr>
            </w:pPr>
            <w:r w:rsidRPr="00B44A29">
              <w:rPr>
                <w:rFonts w:asciiTheme="minorHAnsi" w:hAnsiTheme="minorHAnsi" w:cstheme="minorHAnsi"/>
                <w:szCs w:val="18"/>
              </w:rPr>
              <w:t>Narrative description of the results of this section.</w:t>
            </w:r>
          </w:p>
        </w:tc>
        <w:tc>
          <w:tcPr>
            <w:tcW w:w="1421" w:type="dxa"/>
            <w:vAlign w:val="center"/>
          </w:tcPr>
          <w:p w14:paraId="5D58FCA5" w14:textId="17233BA6" w:rsidR="00CA2294" w:rsidRPr="00B44A29" w:rsidRDefault="00610736"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15</w:t>
            </w:r>
          </w:p>
        </w:tc>
        <w:tc>
          <w:tcPr>
            <w:tcW w:w="1274" w:type="dxa"/>
            <w:vAlign w:val="center"/>
          </w:tcPr>
          <w:p w14:paraId="39E12C5E" w14:textId="77777777" w:rsidR="00CA2294" w:rsidRPr="00B44A29" w:rsidRDefault="00CA2294" w:rsidP="00B44A29">
            <w:pPr>
              <w:tabs>
                <w:tab w:val="center" w:pos="6840"/>
                <w:tab w:val="right" w:pos="13500"/>
              </w:tabs>
              <w:ind w:right="36"/>
              <w:jc w:val="center"/>
              <w:rPr>
                <w:rFonts w:asciiTheme="minorHAnsi" w:hAnsiTheme="minorHAnsi" w:cstheme="minorHAnsi"/>
                <w:szCs w:val="18"/>
              </w:rPr>
            </w:pPr>
          </w:p>
        </w:tc>
        <w:bookmarkStart w:id="0" w:name="_GoBack"/>
        <w:bookmarkEnd w:id="0"/>
      </w:tr>
      <w:tr w:rsidR="00610736" w:rsidRPr="00B44A29" w14:paraId="6052B6E7" w14:textId="77777777" w:rsidTr="00003B39">
        <w:tc>
          <w:tcPr>
            <w:tcW w:w="1409" w:type="dxa"/>
            <w:vAlign w:val="center"/>
          </w:tcPr>
          <w:p w14:paraId="6D23D37A" w14:textId="4FE40B85" w:rsidR="00610736" w:rsidRPr="00B44A29" w:rsidRDefault="00610736" w:rsidP="00003B3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Conclusion</w:t>
            </w:r>
            <w:r w:rsidR="0030644A" w:rsidRPr="00B44A29">
              <w:rPr>
                <w:rFonts w:asciiTheme="minorHAnsi" w:hAnsiTheme="minorHAnsi" w:cstheme="minorHAnsi"/>
                <w:szCs w:val="18"/>
              </w:rPr>
              <w:t xml:space="preserve"> </w:t>
            </w:r>
          </w:p>
        </w:tc>
        <w:tc>
          <w:tcPr>
            <w:tcW w:w="5246" w:type="dxa"/>
            <w:vAlign w:val="center"/>
          </w:tcPr>
          <w:p w14:paraId="1274DF31" w14:textId="32E3E259" w:rsidR="00610736" w:rsidRPr="00B44A29" w:rsidRDefault="00003B39" w:rsidP="00003B39">
            <w:pPr>
              <w:tabs>
                <w:tab w:val="center" w:pos="6840"/>
                <w:tab w:val="right" w:pos="13500"/>
              </w:tabs>
              <w:ind w:right="36"/>
              <w:rPr>
                <w:rFonts w:asciiTheme="minorHAnsi" w:hAnsiTheme="minorHAnsi" w:cstheme="minorHAnsi"/>
                <w:szCs w:val="18"/>
              </w:rPr>
            </w:pPr>
            <w:r>
              <w:rPr>
                <w:rFonts w:asciiTheme="minorHAnsi" w:hAnsiTheme="minorHAnsi" w:cstheme="minorHAnsi"/>
                <w:szCs w:val="18"/>
              </w:rPr>
              <w:t>Conclusion summarizing your main findings, along with the significance of these findings and suggestions for follow-up work.</w:t>
            </w:r>
          </w:p>
        </w:tc>
        <w:tc>
          <w:tcPr>
            <w:tcW w:w="1421" w:type="dxa"/>
            <w:vAlign w:val="center"/>
          </w:tcPr>
          <w:p w14:paraId="28A3159F" w14:textId="67C0B7DB" w:rsidR="00610736" w:rsidRPr="00B44A29" w:rsidRDefault="00610736" w:rsidP="00610736">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1</w:t>
            </w:r>
            <w:r w:rsidR="00003B39">
              <w:rPr>
                <w:rFonts w:asciiTheme="minorHAnsi" w:hAnsiTheme="minorHAnsi" w:cstheme="minorHAnsi"/>
                <w:szCs w:val="18"/>
              </w:rPr>
              <w:t>5</w:t>
            </w:r>
          </w:p>
        </w:tc>
        <w:tc>
          <w:tcPr>
            <w:tcW w:w="1274" w:type="dxa"/>
            <w:vAlign w:val="center"/>
          </w:tcPr>
          <w:p w14:paraId="13813ECB" w14:textId="77777777" w:rsidR="00610736" w:rsidRPr="00B44A29" w:rsidRDefault="00610736" w:rsidP="00610736">
            <w:pPr>
              <w:tabs>
                <w:tab w:val="center" w:pos="6840"/>
                <w:tab w:val="right" w:pos="13500"/>
              </w:tabs>
              <w:ind w:right="36"/>
              <w:jc w:val="center"/>
              <w:rPr>
                <w:rFonts w:asciiTheme="minorHAnsi" w:hAnsiTheme="minorHAnsi" w:cstheme="minorHAnsi"/>
                <w:szCs w:val="18"/>
              </w:rPr>
            </w:pPr>
          </w:p>
        </w:tc>
      </w:tr>
      <w:tr w:rsidR="00003B39" w:rsidRPr="00B44A29" w14:paraId="4F026E30" w14:textId="77777777" w:rsidTr="00003B39">
        <w:tc>
          <w:tcPr>
            <w:tcW w:w="1409" w:type="dxa"/>
            <w:vAlign w:val="center"/>
          </w:tcPr>
          <w:p w14:paraId="6A21CF0D" w14:textId="4AFA71A6" w:rsidR="00003B39" w:rsidRPr="00B44A29" w:rsidRDefault="00003B39" w:rsidP="00610736">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FORMAT</w:t>
            </w:r>
          </w:p>
        </w:tc>
        <w:tc>
          <w:tcPr>
            <w:tcW w:w="5246" w:type="dxa"/>
            <w:vAlign w:val="center"/>
          </w:tcPr>
          <w:p w14:paraId="2E1124CD" w14:textId="3DEAE925" w:rsidR="00003B39" w:rsidRPr="00B44A29" w:rsidRDefault="00003B39" w:rsidP="00003B39">
            <w:pPr>
              <w:tabs>
                <w:tab w:val="center" w:pos="6840"/>
                <w:tab w:val="right" w:pos="13500"/>
              </w:tabs>
              <w:ind w:right="36"/>
              <w:rPr>
                <w:rFonts w:asciiTheme="minorHAnsi" w:hAnsiTheme="minorHAnsi" w:cstheme="minorHAnsi"/>
                <w:szCs w:val="18"/>
              </w:rPr>
            </w:pPr>
            <w:r>
              <w:rPr>
                <w:rFonts w:asciiTheme="minorHAnsi" w:hAnsiTheme="minorHAnsi" w:cstheme="minorHAnsi"/>
                <w:szCs w:val="18"/>
              </w:rPr>
              <w:t xml:space="preserve">IEEE Journal format followed. Proper grammar and spelling. </w:t>
            </w:r>
          </w:p>
        </w:tc>
        <w:tc>
          <w:tcPr>
            <w:tcW w:w="1421" w:type="dxa"/>
            <w:vAlign w:val="center"/>
          </w:tcPr>
          <w:p w14:paraId="62BDA8B5" w14:textId="4E8A2CA9" w:rsidR="00003B39" w:rsidRPr="00B44A29" w:rsidRDefault="00003B39" w:rsidP="00610736">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1</w:t>
            </w:r>
            <w:r w:rsidR="00B53771">
              <w:rPr>
                <w:rFonts w:asciiTheme="minorHAnsi" w:hAnsiTheme="minorHAnsi" w:cstheme="minorHAnsi"/>
                <w:szCs w:val="18"/>
              </w:rPr>
              <w:t>5</w:t>
            </w:r>
          </w:p>
        </w:tc>
        <w:tc>
          <w:tcPr>
            <w:tcW w:w="1274" w:type="dxa"/>
            <w:vAlign w:val="center"/>
          </w:tcPr>
          <w:p w14:paraId="20FE1899" w14:textId="77777777" w:rsidR="00003B39" w:rsidRPr="00B44A29" w:rsidRDefault="00003B39" w:rsidP="00610736">
            <w:pPr>
              <w:tabs>
                <w:tab w:val="center" w:pos="6840"/>
                <w:tab w:val="right" w:pos="13500"/>
              </w:tabs>
              <w:ind w:right="36"/>
              <w:jc w:val="center"/>
              <w:rPr>
                <w:rFonts w:asciiTheme="minorHAnsi" w:hAnsiTheme="minorHAnsi" w:cstheme="minorHAnsi"/>
                <w:szCs w:val="18"/>
              </w:rPr>
            </w:pPr>
          </w:p>
        </w:tc>
      </w:tr>
    </w:tbl>
    <w:p w14:paraId="603FAEDB" w14:textId="77777777" w:rsidR="00CA2294" w:rsidRPr="00B44A29" w:rsidRDefault="00CA2294" w:rsidP="00CA2294">
      <w:pPr>
        <w:tabs>
          <w:tab w:val="center" w:pos="6840"/>
          <w:tab w:val="right" w:pos="13500"/>
        </w:tabs>
        <w:ind w:right="36"/>
        <w:rPr>
          <w:sz w:val="28"/>
        </w:rPr>
      </w:pPr>
    </w:p>
    <w:p w14:paraId="0623F9D4" w14:textId="77777777" w:rsidR="00CA2294" w:rsidRPr="00B44A29" w:rsidRDefault="00CA2294" w:rsidP="00CA2294">
      <w:pPr>
        <w:tabs>
          <w:tab w:val="center" w:pos="6840"/>
          <w:tab w:val="right" w:pos="13500"/>
        </w:tabs>
        <w:ind w:right="36"/>
        <w:rPr>
          <w:rFonts w:asciiTheme="minorHAnsi" w:hAnsiTheme="minorHAnsi" w:cstheme="minorHAnsi"/>
          <w:b/>
          <w:sz w:val="28"/>
        </w:rPr>
      </w:pPr>
      <w:r w:rsidRPr="00B44A29">
        <w:rPr>
          <w:rFonts w:asciiTheme="minorHAnsi" w:hAnsiTheme="minorHAnsi" w:cstheme="minorHAnsi"/>
          <w:b/>
          <w:sz w:val="28"/>
        </w:rPr>
        <w:t>Instructor comments:</w:t>
      </w:r>
    </w:p>
    <w:p w14:paraId="2D33ED91" w14:textId="77777777" w:rsidR="00CA2294" w:rsidRPr="00B44A29" w:rsidRDefault="00CA2294" w:rsidP="00CA2294">
      <w:pPr>
        <w:rPr>
          <w:sz w:val="20"/>
        </w:rPr>
      </w:pPr>
    </w:p>
    <w:p w14:paraId="77E2578B" w14:textId="77777777" w:rsidR="00CA2294" w:rsidRPr="00B44A29" w:rsidRDefault="00CA2294">
      <w:pPr>
        <w:rPr>
          <w:b/>
          <w:sz w:val="22"/>
          <w:szCs w:val="22"/>
        </w:rPr>
      </w:pPr>
    </w:p>
    <w:p w14:paraId="2BACF1C6" w14:textId="77777777" w:rsidR="003A77F2" w:rsidRPr="00B44A29" w:rsidRDefault="003A77F2" w:rsidP="00B55729">
      <w:pPr>
        <w:rPr>
          <w:sz w:val="22"/>
          <w:szCs w:val="22"/>
        </w:rPr>
      </w:pPr>
    </w:p>
    <w:sectPr w:rsidR="003A77F2" w:rsidRPr="00B44A29" w:rsidSect="00581066">
      <w:headerReference w:type="default" r:id="rId10"/>
      <w:foot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96049C" w14:textId="77777777" w:rsidR="003D3AFC" w:rsidRDefault="003D3AFC" w:rsidP="009B74F3">
      <w:r>
        <w:separator/>
      </w:r>
    </w:p>
  </w:endnote>
  <w:endnote w:type="continuationSeparator" w:id="0">
    <w:p w14:paraId="24A7386F" w14:textId="77777777" w:rsidR="003D3AFC" w:rsidRDefault="003D3AFC" w:rsidP="009B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notTrueType/>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7460852"/>
      <w:docPartObj>
        <w:docPartGallery w:val="Page Numbers (Bottom of Page)"/>
        <w:docPartUnique/>
      </w:docPartObj>
    </w:sdtPr>
    <w:sdtEndPr>
      <w:rPr>
        <w:color w:val="7F7F7F" w:themeColor="background1" w:themeShade="7F"/>
        <w:spacing w:val="60"/>
      </w:rPr>
    </w:sdtEndPr>
    <w:sdtContent>
      <w:p w14:paraId="543C860F" w14:textId="38101884" w:rsidR="00085AF0" w:rsidRDefault="00085AF0">
        <w:pPr>
          <w:pStyle w:val="Footer"/>
          <w:pBdr>
            <w:top w:val="single" w:sz="4" w:space="1" w:color="D9D9D9" w:themeColor="background1" w:themeShade="D9"/>
          </w:pBdr>
          <w:jc w:val="right"/>
        </w:pPr>
        <w:r>
          <w:fldChar w:fldCharType="begin"/>
        </w:r>
        <w:r>
          <w:instrText xml:space="preserve"> PAGE   \* MERGEFORMAT </w:instrText>
        </w:r>
        <w:r>
          <w:fldChar w:fldCharType="separate"/>
        </w:r>
        <w:r w:rsidR="00B53771">
          <w:rPr>
            <w:noProof/>
          </w:rPr>
          <w:t>12</w:t>
        </w:r>
        <w:r>
          <w:rPr>
            <w:noProof/>
          </w:rPr>
          <w:fldChar w:fldCharType="end"/>
        </w:r>
        <w:r>
          <w:t xml:space="preserve"> | </w:t>
        </w:r>
        <w:r>
          <w:rPr>
            <w:color w:val="7F7F7F" w:themeColor="background1" w:themeShade="7F"/>
            <w:spacing w:val="60"/>
          </w:rPr>
          <w:t>Page</w:t>
        </w:r>
      </w:p>
    </w:sdtContent>
  </w:sdt>
  <w:p w14:paraId="21C4084C" w14:textId="77777777" w:rsidR="00085AF0" w:rsidRDefault="00085A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77CA0C" w14:textId="77777777" w:rsidR="003D3AFC" w:rsidRDefault="003D3AFC" w:rsidP="009B74F3">
      <w:r>
        <w:separator/>
      </w:r>
    </w:p>
  </w:footnote>
  <w:footnote w:type="continuationSeparator" w:id="0">
    <w:p w14:paraId="4F3DEC1C" w14:textId="77777777" w:rsidR="003D3AFC" w:rsidRDefault="003D3AFC" w:rsidP="009B7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CB612" w14:textId="7E6E3251" w:rsidR="00085AF0" w:rsidRDefault="00085AF0" w:rsidP="00B6072A">
    <w:pPr>
      <w:pStyle w:val="Header"/>
      <w:tabs>
        <w:tab w:val="clear" w:pos="4680"/>
      </w:tabs>
    </w:pPr>
    <w:r>
      <w:rPr>
        <w:sz w:val="22"/>
        <w:szCs w:val="22"/>
      </w:rPr>
      <w:t>Digital Signal Processing EEET-425</w:t>
    </w:r>
    <w:r>
      <w:rPr>
        <w:sz w:val="22"/>
        <w:szCs w:val="22"/>
      </w:rPr>
      <w:tab/>
      <w:t>Lab 5 DSP Number Systems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0919"/>
    <w:multiLevelType w:val="hybridMultilevel"/>
    <w:tmpl w:val="4B7E7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3A4C38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E0A65"/>
    <w:multiLevelType w:val="hybridMultilevel"/>
    <w:tmpl w:val="1DA838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B7BEC"/>
    <w:multiLevelType w:val="hybridMultilevel"/>
    <w:tmpl w:val="A52875D2"/>
    <w:lvl w:ilvl="0" w:tplc="E752EE32">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B528D5"/>
    <w:multiLevelType w:val="hybridMultilevel"/>
    <w:tmpl w:val="365A973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D31A81"/>
    <w:multiLevelType w:val="hybridMultilevel"/>
    <w:tmpl w:val="1DA838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82376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F37EE6B"/>
    <w:multiLevelType w:val="hybridMultilevel"/>
    <w:tmpl w:val="DE4398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00304EF"/>
    <w:multiLevelType w:val="multilevel"/>
    <w:tmpl w:val="BFB4F6F8"/>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5760CBD"/>
    <w:multiLevelType w:val="hybridMultilevel"/>
    <w:tmpl w:val="E19CD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4D196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7781D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8F2421D"/>
    <w:multiLevelType w:val="hybridMultilevel"/>
    <w:tmpl w:val="C7ACB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770725"/>
    <w:multiLevelType w:val="hybridMultilevel"/>
    <w:tmpl w:val="FEE8D0D2"/>
    <w:lvl w:ilvl="0" w:tplc="F33E14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1A143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E2230D4"/>
    <w:multiLevelType w:val="hybridMultilevel"/>
    <w:tmpl w:val="CEAAD444"/>
    <w:lvl w:ilvl="0" w:tplc="C6EC03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774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A029B6"/>
    <w:multiLevelType w:val="hybridMultilevel"/>
    <w:tmpl w:val="1EEE0F3A"/>
    <w:lvl w:ilvl="0" w:tplc="8148206E">
      <w:start w:val="1"/>
      <w:numFmt w:val="lowerLetter"/>
      <w:pStyle w:val="question1"/>
      <w:lvlText w:val="%1."/>
      <w:lvlJc w:val="left"/>
      <w:pPr>
        <w:tabs>
          <w:tab w:val="num" w:pos="900"/>
        </w:tabs>
        <w:ind w:left="900" w:hanging="360"/>
      </w:pPr>
      <w:rPr>
        <w:rFonts w:hint="default"/>
      </w:rPr>
    </w:lvl>
    <w:lvl w:ilvl="1" w:tplc="04090001">
      <w:start w:val="1"/>
      <w:numFmt w:val="bullet"/>
      <w:lvlText w:val=""/>
      <w:lvlJc w:val="left"/>
      <w:pPr>
        <w:tabs>
          <w:tab w:val="num" w:pos="1980"/>
        </w:tabs>
        <w:ind w:left="1980" w:hanging="360"/>
      </w:pPr>
      <w:rPr>
        <w:rFonts w:ascii="Symbol" w:hAnsi="Symbol"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7" w15:restartNumberingAfterBreak="0">
    <w:nsid w:val="26FD6EA2"/>
    <w:multiLevelType w:val="hybridMultilevel"/>
    <w:tmpl w:val="00D2D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297E15"/>
    <w:multiLevelType w:val="hybridMultilevel"/>
    <w:tmpl w:val="CEAAD444"/>
    <w:lvl w:ilvl="0" w:tplc="C6EC03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9364A2"/>
    <w:multiLevelType w:val="hybridMultilevel"/>
    <w:tmpl w:val="F94C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EC3199"/>
    <w:multiLevelType w:val="hybridMultilevel"/>
    <w:tmpl w:val="2ADCAA34"/>
    <w:lvl w:ilvl="0" w:tplc="99F84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26702A"/>
    <w:multiLevelType w:val="hybridMultilevel"/>
    <w:tmpl w:val="E0F81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1D700D"/>
    <w:multiLevelType w:val="hybridMultilevel"/>
    <w:tmpl w:val="29B21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6544BC"/>
    <w:multiLevelType w:val="hybridMultilevel"/>
    <w:tmpl w:val="A5264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326610"/>
    <w:multiLevelType w:val="hybridMultilevel"/>
    <w:tmpl w:val="E7AC3F0E"/>
    <w:lvl w:ilvl="0" w:tplc="82B82A80">
      <w:start w:val="1"/>
      <w:numFmt w:val="decimal"/>
      <w:pStyle w:val="Listlab"/>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8A559FC"/>
    <w:multiLevelType w:val="hybridMultilevel"/>
    <w:tmpl w:val="BB38D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4E5207"/>
    <w:multiLevelType w:val="hybridMultilevel"/>
    <w:tmpl w:val="3EDCE9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722591"/>
    <w:multiLevelType w:val="hybridMultilevel"/>
    <w:tmpl w:val="9FEF8D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3EBE3C77"/>
    <w:multiLevelType w:val="hybridMultilevel"/>
    <w:tmpl w:val="0D1417D4"/>
    <w:lvl w:ilvl="0" w:tplc="BE4AA9E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145AF2"/>
    <w:multiLevelType w:val="hybridMultilevel"/>
    <w:tmpl w:val="118A1856"/>
    <w:lvl w:ilvl="0" w:tplc="93CC892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C8D06EC"/>
    <w:multiLevelType w:val="hybridMultilevel"/>
    <w:tmpl w:val="C338BE50"/>
    <w:lvl w:ilvl="0" w:tplc="FCF27B9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561D24"/>
    <w:multiLevelType w:val="hybridMultilevel"/>
    <w:tmpl w:val="62AAA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4D2C70"/>
    <w:multiLevelType w:val="hybridMultilevel"/>
    <w:tmpl w:val="0728F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5F3E87"/>
    <w:multiLevelType w:val="hybridMultilevel"/>
    <w:tmpl w:val="075CD2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00686D"/>
    <w:multiLevelType w:val="hybridMultilevel"/>
    <w:tmpl w:val="BA5AB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841B0F"/>
    <w:multiLevelType w:val="hybridMultilevel"/>
    <w:tmpl w:val="E8908322"/>
    <w:lvl w:ilvl="0" w:tplc="26085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9F5D09"/>
    <w:multiLevelType w:val="multilevel"/>
    <w:tmpl w:val="19789A8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2262A6B"/>
    <w:multiLevelType w:val="hybridMultilevel"/>
    <w:tmpl w:val="0A4C4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937FEA"/>
    <w:multiLevelType w:val="multilevel"/>
    <w:tmpl w:val="51DCC11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98790B"/>
    <w:multiLevelType w:val="hybridMultilevel"/>
    <w:tmpl w:val="A0EAC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E91847"/>
    <w:multiLevelType w:val="hybridMultilevel"/>
    <w:tmpl w:val="1CAC48D4"/>
    <w:lvl w:ilvl="0" w:tplc="B55865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A9347B"/>
    <w:multiLevelType w:val="multilevel"/>
    <w:tmpl w:val="DA7C56D6"/>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70943817"/>
    <w:multiLevelType w:val="hybridMultilevel"/>
    <w:tmpl w:val="0922B3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C971BA"/>
    <w:multiLevelType w:val="hybridMultilevel"/>
    <w:tmpl w:val="9102957A"/>
    <w:lvl w:ilvl="0" w:tplc="9AF2C5CE">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7C09AC"/>
    <w:multiLevelType w:val="hybridMultilevel"/>
    <w:tmpl w:val="86029EA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5" w15:restartNumberingAfterBreak="0">
    <w:nsid w:val="77083E5F"/>
    <w:multiLevelType w:val="multilevel"/>
    <w:tmpl w:val="9FCA7E9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6" w15:restartNumberingAfterBreak="0">
    <w:nsid w:val="7B0F435F"/>
    <w:multiLevelType w:val="hybridMultilevel"/>
    <w:tmpl w:val="9DC89100"/>
    <w:lvl w:ilvl="0" w:tplc="FC46BE6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D64BD4"/>
    <w:multiLevelType w:val="hybridMultilevel"/>
    <w:tmpl w:val="967E089C"/>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F6934F0"/>
    <w:multiLevelType w:val="hybridMultilevel"/>
    <w:tmpl w:val="F9108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6"/>
  </w:num>
  <w:num w:numId="3">
    <w:abstractNumId w:val="24"/>
  </w:num>
  <w:num w:numId="4">
    <w:abstractNumId w:val="47"/>
  </w:num>
  <w:num w:numId="5">
    <w:abstractNumId w:val="4"/>
  </w:num>
  <w:num w:numId="6">
    <w:abstractNumId w:val="14"/>
  </w:num>
  <w:num w:numId="7">
    <w:abstractNumId w:val="18"/>
  </w:num>
  <w:num w:numId="8">
    <w:abstractNumId w:val="1"/>
  </w:num>
  <w:num w:numId="9">
    <w:abstractNumId w:val="33"/>
  </w:num>
  <w:num w:numId="10">
    <w:abstractNumId w:val="3"/>
  </w:num>
  <w:num w:numId="11">
    <w:abstractNumId w:val="26"/>
  </w:num>
  <w:num w:numId="12">
    <w:abstractNumId w:val="0"/>
  </w:num>
  <w:num w:numId="13">
    <w:abstractNumId w:val="22"/>
  </w:num>
  <w:num w:numId="14">
    <w:abstractNumId w:val="34"/>
  </w:num>
  <w:num w:numId="15">
    <w:abstractNumId w:val="19"/>
  </w:num>
  <w:num w:numId="16">
    <w:abstractNumId w:val="21"/>
  </w:num>
  <w:num w:numId="17">
    <w:abstractNumId w:val="23"/>
  </w:num>
  <w:num w:numId="18">
    <w:abstractNumId w:val="46"/>
  </w:num>
  <w:num w:numId="19">
    <w:abstractNumId w:val="32"/>
  </w:num>
  <w:num w:numId="20">
    <w:abstractNumId w:val="31"/>
  </w:num>
  <w:num w:numId="21">
    <w:abstractNumId w:val="8"/>
  </w:num>
  <w:num w:numId="22">
    <w:abstractNumId w:val="28"/>
  </w:num>
  <w:num w:numId="23">
    <w:abstractNumId w:val="25"/>
  </w:num>
  <w:num w:numId="24">
    <w:abstractNumId w:val="11"/>
  </w:num>
  <w:num w:numId="25">
    <w:abstractNumId w:val="35"/>
  </w:num>
  <w:num w:numId="26">
    <w:abstractNumId w:val="37"/>
  </w:num>
  <w:num w:numId="27">
    <w:abstractNumId w:val="2"/>
  </w:num>
  <w:num w:numId="28">
    <w:abstractNumId w:val="12"/>
  </w:num>
  <w:num w:numId="29">
    <w:abstractNumId w:val="40"/>
  </w:num>
  <w:num w:numId="30">
    <w:abstractNumId w:val="42"/>
  </w:num>
  <w:num w:numId="31">
    <w:abstractNumId w:val="39"/>
  </w:num>
  <w:num w:numId="32">
    <w:abstractNumId w:val="43"/>
  </w:num>
  <w:num w:numId="33">
    <w:abstractNumId w:val="44"/>
  </w:num>
  <w:num w:numId="34">
    <w:abstractNumId w:val="17"/>
  </w:num>
  <w:num w:numId="35">
    <w:abstractNumId w:val="20"/>
  </w:num>
  <w:num w:numId="36">
    <w:abstractNumId w:val="48"/>
  </w:num>
  <w:num w:numId="37">
    <w:abstractNumId w:val="13"/>
  </w:num>
  <w:num w:numId="38">
    <w:abstractNumId w:val="45"/>
  </w:num>
  <w:num w:numId="39">
    <w:abstractNumId w:val="7"/>
  </w:num>
  <w:num w:numId="40">
    <w:abstractNumId w:val="10"/>
  </w:num>
  <w:num w:numId="41">
    <w:abstractNumId w:val="9"/>
  </w:num>
  <w:num w:numId="42">
    <w:abstractNumId w:val="15"/>
  </w:num>
  <w:num w:numId="43">
    <w:abstractNumId w:val="5"/>
  </w:num>
  <w:num w:numId="44">
    <w:abstractNumId w:val="41"/>
  </w:num>
  <w:num w:numId="45">
    <w:abstractNumId w:val="38"/>
  </w:num>
  <w:num w:numId="46">
    <w:abstractNumId w:val="6"/>
  </w:num>
  <w:num w:numId="47">
    <w:abstractNumId w:val="27"/>
  </w:num>
  <w:num w:numId="48">
    <w:abstractNumId w:val="36"/>
  </w:num>
  <w:num w:numId="49">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333"/>
    <w:rsid w:val="00001F30"/>
    <w:rsid w:val="00001F86"/>
    <w:rsid w:val="000030E0"/>
    <w:rsid w:val="00003175"/>
    <w:rsid w:val="00003ACF"/>
    <w:rsid w:val="00003B39"/>
    <w:rsid w:val="00003F04"/>
    <w:rsid w:val="00004454"/>
    <w:rsid w:val="000054C3"/>
    <w:rsid w:val="0000590F"/>
    <w:rsid w:val="00005B17"/>
    <w:rsid w:val="00006802"/>
    <w:rsid w:val="00006923"/>
    <w:rsid w:val="00006BB1"/>
    <w:rsid w:val="00010A4B"/>
    <w:rsid w:val="00012EA9"/>
    <w:rsid w:val="000132B3"/>
    <w:rsid w:val="00014639"/>
    <w:rsid w:val="00016D30"/>
    <w:rsid w:val="00016F70"/>
    <w:rsid w:val="00017621"/>
    <w:rsid w:val="00020172"/>
    <w:rsid w:val="0002035A"/>
    <w:rsid w:val="0002079A"/>
    <w:rsid w:val="00022F3B"/>
    <w:rsid w:val="00024A0D"/>
    <w:rsid w:val="00024EAC"/>
    <w:rsid w:val="00024F6E"/>
    <w:rsid w:val="00025C06"/>
    <w:rsid w:val="00030215"/>
    <w:rsid w:val="00030C47"/>
    <w:rsid w:val="00030C6F"/>
    <w:rsid w:val="00032980"/>
    <w:rsid w:val="00033C1C"/>
    <w:rsid w:val="000340D0"/>
    <w:rsid w:val="00035D6A"/>
    <w:rsid w:val="00035E2E"/>
    <w:rsid w:val="0003669D"/>
    <w:rsid w:val="000372DB"/>
    <w:rsid w:val="000375C5"/>
    <w:rsid w:val="0003799B"/>
    <w:rsid w:val="00037E4F"/>
    <w:rsid w:val="00040723"/>
    <w:rsid w:val="00040E7C"/>
    <w:rsid w:val="00040F5B"/>
    <w:rsid w:val="000422A8"/>
    <w:rsid w:val="0004266D"/>
    <w:rsid w:val="00042CA3"/>
    <w:rsid w:val="00042FE4"/>
    <w:rsid w:val="00043299"/>
    <w:rsid w:val="00043516"/>
    <w:rsid w:val="0004364B"/>
    <w:rsid w:val="00043F81"/>
    <w:rsid w:val="0004411A"/>
    <w:rsid w:val="00044B2B"/>
    <w:rsid w:val="00044B5B"/>
    <w:rsid w:val="00044E88"/>
    <w:rsid w:val="000466C0"/>
    <w:rsid w:val="00046BA9"/>
    <w:rsid w:val="00046E34"/>
    <w:rsid w:val="00051167"/>
    <w:rsid w:val="000514A3"/>
    <w:rsid w:val="0005196D"/>
    <w:rsid w:val="00052FB6"/>
    <w:rsid w:val="000533B1"/>
    <w:rsid w:val="000533DC"/>
    <w:rsid w:val="00054E96"/>
    <w:rsid w:val="00055088"/>
    <w:rsid w:val="000550AF"/>
    <w:rsid w:val="00055607"/>
    <w:rsid w:val="00055CE7"/>
    <w:rsid w:val="0005606D"/>
    <w:rsid w:val="000605E7"/>
    <w:rsid w:val="000609C3"/>
    <w:rsid w:val="00060D72"/>
    <w:rsid w:val="00060F12"/>
    <w:rsid w:val="000611D8"/>
    <w:rsid w:val="000613F1"/>
    <w:rsid w:val="00061FF9"/>
    <w:rsid w:val="0006273D"/>
    <w:rsid w:val="00062B5A"/>
    <w:rsid w:val="00063DB2"/>
    <w:rsid w:val="00063FA5"/>
    <w:rsid w:val="00064C40"/>
    <w:rsid w:val="00064E95"/>
    <w:rsid w:val="000662FA"/>
    <w:rsid w:val="00067C2F"/>
    <w:rsid w:val="0007076A"/>
    <w:rsid w:val="00072A7D"/>
    <w:rsid w:val="00072B85"/>
    <w:rsid w:val="00072C1C"/>
    <w:rsid w:val="00073D7A"/>
    <w:rsid w:val="000740C8"/>
    <w:rsid w:val="00074BC4"/>
    <w:rsid w:val="000750FA"/>
    <w:rsid w:val="000768F6"/>
    <w:rsid w:val="000770E9"/>
    <w:rsid w:val="00080C02"/>
    <w:rsid w:val="00083049"/>
    <w:rsid w:val="000832ED"/>
    <w:rsid w:val="0008394D"/>
    <w:rsid w:val="00083DBF"/>
    <w:rsid w:val="000840C6"/>
    <w:rsid w:val="000842C0"/>
    <w:rsid w:val="00084543"/>
    <w:rsid w:val="00084DB7"/>
    <w:rsid w:val="00084FB6"/>
    <w:rsid w:val="000857E8"/>
    <w:rsid w:val="00085AF0"/>
    <w:rsid w:val="000867C5"/>
    <w:rsid w:val="000868C6"/>
    <w:rsid w:val="00087899"/>
    <w:rsid w:val="00087F46"/>
    <w:rsid w:val="000903C6"/>
    <w:rsid w:val="000908F5"/>
    <w:rsid w:val="000914EC"/>
    <w:rsid w:val="0009227F"/>
    <w:rsid w:val="00094877"/>
    <w:rsid w:val="00095C9E"/>
    <w:rsid w:val="00095EAB"/>
    <w:rsid w:val="00097164"/>
    <w:rsid w:val="000A1995"/>
    <w:rsid w:val="000A1AA7"/>
    <w:rsid w:val="000A2DC8"/>
    <w:rsid w:val="000A4464"/>
    <w:rsid w:val="000A54A6"/>
    <w:rsid w:val="000A5F45"/>
    <w:rsid w:val="000A626B"/>
    <w:rsid w:val="000A674C"/>
    <w:rsid w:val="000A7BAF"/>
    <w:rsid w:val="000B076C"/>
    <w:rsid w:val="000B0A70"/>
    <w:rsid w:val="000B48B0"/>
    <w:rsid w:val="000B4E65"/>
    <w:rsid w:val="000B53A7"/>
    <w:rsid w:val="000B61C1"/>
    <w:rsid w:val="000B680B"/>
    <w:rsid w:val="000B696C"/>
    <w:rsid w:val="000B6C30"/>
    <w:rsid w:val="000C0C1D"/>
    <w:rsid w:val="000C2020"/>
    <w:rsid w:val="000C2069"/>
    <w:rsid w:val="000C2787"/>
    <w:rsid w:val="000C2A1C"/>
    <w:rsid w:val="000C2B67"/>
    <w:rsid w:val="000C32CA"/>
    <w:rsid w:val="000C37C4"/>
    <w:rsid w:val="000C4066"/>
    <w:rsid w:val="000C6950"/>
    <w:rsid w:val="000C69DA"/>
    <w:rsid w:val="000C7A8C"/>
    <w:rsid w:val="000C7C83"/>
    <w:rsid w:val="000D049C"/>
    <w:rsid w:val="000D1C6F"/>
    <w:rsid w:val="000D1C93"/>
    <w:rsid w:val="000D1ECE"/>
    <w:rsid w:val="000D2A7B"/>
    <w:rsid w:val="000D2D43"/>
    <w:rsid w:val="000D2E98"/>
    <w:rsid w:val="000D3817"/>
    <w:rsid w:val="000E110F"/>
    <w:rsid w:val="000E1274"/>
    <w:rsid w:val="000E19A2"/>
    <w:rsid w:val="000E2539"/>
    <w:rsid w:val="000E2D30"/>
    <w:rsid w:val="000E4660"/>
    <w:rsid w:val="000E4AE8"/>
    <w:rsid w:val="000E4F19"/>
    <w:rsid w:val="000E4F99"/>
    <w:rsid w:val="000E52F6"/>
    <w:rsid w:val="000E5FA1"/>
    <w:rsid w:val="000E6931"/>
    <w:rsid w:val="000E69FF"/>
    <w:rsid w:val="000E7285"/>
    <w:rsid w:val="000E7C35"/>
    <w:rsid w:val="000F0658"/>
    <w:rsid w:val="000F1321"/>
    <w:rsid w:val="000F19F5"/>
    <w:rsid w:val="000F1CE4"/>
    <w:rsid w:val="000F3015"/>
    <w:rsid w:val="000F49FE"/>
    <w:rsid w:val="000F4F73"/>
    <w:rsid w:val="000F5022"/>
    <w:rsid w:val="000F541A"/>
    <w:rsid w:val="000F6009"/>
    <w:rsid w:val="000F735E"/>
    <w:rsid w:val="000F7380"/>
    <w:rsid w:val="001007DB"/>
    <w:rsid w:val="00101246"/>
    <w:rsid w:val="001017A9"/>
    <w:rsid w:val="00101A2D"/>
    <w:rsid w:val="00102349"/>
    <w:rsid w:val="00102778"/>
    <w:rsid w:val="00102DDA"/>
    <w:rsid w:val="0010346D"/>
    <w:rsid w:val="001045FE"/>
    <w:rsid w:val="0010561B"/>
    <w:rsid w:val="0010587D"/>
    <w:rsid w:val="00105EA3"/>
    <w:rsid w:val="00105EAA"/>
    <w:rsid w:val="00106A07"/>
    <w:rsid w:val="00106CF5"/>
    <w:rsid w:val="00106FA1"/>
    <w:rsid w:val="00107E9F"/>
    <w:rsid w:val="0011031D"/>
    <w:rsid w:val="001109ED"/>
    <w:rsid w:val="00110E86"/>
    <w:rsid w:val="001110DA"/>
    <w:rsid w:val="0011173F"/>
    <w:rsid w:val="0011385E"/>
    <w:rsid w:val="0011404F"/>
    <w:rsid w:val="0011415D"/>
    <w:rsid w:val="00114CE0"/>
    <w:rsid w:val="00114E07"/>
    <w:rsid w:val="00116126"/>
    <w:rsid w:val="00120592"/>
    <w:rsid w:val="00121905"/>
    <w:rsid w:val="00121CFC"/>
    <w:rsid w:val="00121E0C"/>
    <w:rsid w:val="00122626"/>
    <w:rsid w:val="00123A81"/>
    <w:rsid w:val="00123D75"/>
    <w:rsid w:val="00124674"/>
    <w:rsid w:val="001255CF"/>
    <w:rsid w:val="001257C3"/>
    <w:rsid w:val="00126E56"/>
    <w:rsid w:val="0012720B"/>
    <w:rsid w:val="00127249"/>
    <w:rsid w:val="001277D6"/>
    <w:rsid w:val="00127906"/>
    <w:rsid w:val="00130882"/>
    <w:rsid w:val="001310DB"/>
    <w:rsid w:val="001311D5"/>
    <w:rsid w:val="00132A98"/>
    <w:rsid w:val="00132E0A"/>
    <w:rsid w:val="001331AC"/>
    <w:rsid w:val="0013398A"/>
    <w:rsid w:val="001339FE"/>
    <w:rsid w:val="00135A1F"/>
    <w:rsid w:val="00136952"/>
    <w:rsid w:val="00141DB8"/>
    <w:rsid w:val="00142581"/>
    <w:rsid w:val="00142E72"/>
    <w:rsid w:val="001455D3"/>
    <w:rsid w:val="001456A2"/>
    <w:rsid w:val="0014651F"/>
    <w:rsid w:val="001465E7"/>
    <w:rsid w:val="00147750"/>
    <w:rsid w:val="00147B74"/>
    <w:rsid w:val="001508A0"/>
    <w:rsid w:val="00151486"/>
    <w:rsid w:val="001522C7"/>
    <w:rsid w:val="00152BCF"/>
    <w:rsid w:val="00153947"/>
    <w:rsid w:val="00153AF1"/>
    <w:rsid w:val="00154094"/>
    <w:rsid w:val="001540FE"/>
    <w:rsid w:val="00154B01"/>
    <w:rsid w:val="00155902"/>
    <w:rsid w:val="00156E95"/>
    <w:rsid w:val="00157817"/>
    <w:rsid w:val="0016004E"/>
    <w:rsid w:val="001603C0"/>
    <w:rsid w:val="001612DD"/>
    <w:rsid w:val="001616C9"/>
    <w:rsid w:val="00161AB3"/>
    <w:rsid w:val="00162118"/>
    <w:rsid w:val="00162360"/>
    <w:rsid w:val="00162A77"/>
    <w:rsid w:val="00163D97"/>
    <w:rsid w:val="001642AC"/>
    <w:rsid w:val="00164B9D"/>
    <w:rsid w:val="001654A4"/>
    <w:rsid w:val="0016600A"/>
    <w:rsid w:val="001675FE"/>
    <w:rsid w:val="00170A0D"/>
    <w:rsid w:val="00170EDC"/>
    <w:rsid w:val="0017118C"/>
    <w:rsid w:val="001712E7"/>
    <w:rsid w:val="00171326"/>
    <w:rsid w:val="00171C95"/>
    <w:rsid w:val="00173CA7"/>
    <w:rsid w:val="0017465C"/>
    <w:rsid w:val="0017483B"/>
    <w:rsid w:val="00177CA3"/>
    <w:rsid w:val="00180701"/>
    <w:rsid w:val="00180E50"/>
    <w:rsid w:val="00180FBD"/>
    <w:rsid w:val="0018202A"/>
    <w:rsid w:val="00182566"/>
    <w:rsid w:val="00182B31"/>
    <w:rsid w:val="001834C7"/>
    <w:rsid w:val="00183A9C"/>
    <w:rsid w:val="00184543"/>
    <w:rsid w:val="00185283"/>
    <w:rsid w:val="00187283"/>
    <w:rsid w:val="00190730"/>
    <w:rsid w:val="00191661"/>
    <w:rsid w:val="00191C8C"/>
    <w:rsid w:val="00192D1E"/>
    <w:rsid w:val="0019300F"/>
    <w:rsid w:val="00193746"/>
    <w:rsid w:val="00194D12"/>
    <w:rsid w:val="00195518"/>
    <w:rsid w:val="0019723B"/>
    <w:rsid w:val="00197640"/>
    <w:rsid w:val="0019783D"/>
    <w:rsid w:val="00197C42"/>
    <w:rsid w:val="001A07C8"/>
    <w:rsid w:val="001A0BF2"/>
    <w:rsid w:val="001A132F"/>
    <w:rsid w:val="001A2F59"/>
    <w:rsid w:val="001A360E"/>
    <w:rsid w:val="001A42C8"/>
    <w:rsid w:val="001A5C9E"/>
    <w:rsid w:val="001A65FC"/>
    <w:rsid w:val="001B0256"/>
    <w:rsid w:val="001B03EC"/>
    <w:rsid w:val="001B09BC"/>
    <w:rsid w:val="001B1310"/>
    <w:rsid w:val="001B132A"/>
    <w:rsid w:val="001B1692"/>
    <w:rsid w:val="001B1979"/>
    <w:rsid w:val="001B2C97"/>
    <w:rsid w:val="001B2CCB"/>
    <w:rsid w:val="001B3149"/>
    <w:rsid w:val="001B3C58"/>
    <w:rsid w:val="001B5DE2"/>
    <w:rsid w:val="001B64CB"/>
    <w:rsid w:val="001B6AA3"/>
    <w:rsid w:val="001B6B8E"/>
    <w:rsid w:val="001B6C40"/>
    <w:rsid w:val="001B6F3A"/>
    <w:rsid w:val="001B7797"/>
    <w:rsid w:val="001B7C54"/>
    <w:rsid w:val="001C01F8"/>
    <w:rsid w:val="001C02B5"/>
    <w:rsid w:val="001C0CBC"/>
    <w:rsid w:val="001C1112"/>
    <w:rsid w:val="001C157E"/>
    <w:rsid w:val="001C31AF"/>
    <w:rsid w:val="001C39A7"/>
    <w:rsid w:val="001C3A25"/>
    <w:rsid w:val="001C4456"/>
    <w:rsid w:val="001C57FA"/>
    <w:rsid w:val="001C5FBF"/>
    <w:rsid w:val="001C7DAA"/>
    <w:rsid w:val="001D0CDB"/>
    <w:rsid w:val="001D1660"/>
    <w:rsid w:val="001D25F8"/>
    <w:rsid w:val="001D3F2B"/>
    <w:rsid w:val="001D4160"/>
    <w:rsid w:val="001D4379"/>
    <w:rsid w:val="001D62C2"/>
    <w:rsid w:val="001D73DC"/>
    <w:rsid w:val="001D7C8C"/>
    <w:rsid w:val="001E14D3"/>
    <w:rsid w:val="001E164A"/>
    <w:rsid w:val="001E2672"/>
    <w:rsid w:val="001E2D07"/>
    <w:rsid w:val="001E40C2"/>
    <w:rsid w:val="001E40D8"/>
    <w:rsid w:val="001E4118"/>
    <w:rsid w:val="001E5ED4"/>
    <w:rsid w:val="001E5F27"/>
    <w:rsid w:val="001E60BD"/>
    <w:rsid w:val="001E7BF7"/>
    <w:rsid w:val="001E7D46"/>
    <w:rsid w:val="001F0CD1"/>
    <w:rsid w:val="001F1B0F"/>
    <w:rsid w:val="001F2897"/>
    <w:rsid w:val="001F2D86"/>
    <w:rsid w:val="001F44EC"/>
    <w:rsid w:val="001F5D30"/>
    <w:rsid w:val="001F6737"/>
    <w:rsid w:val="001F7998"/>
    <w:rsid w:val="001F79FF"/>
    <w:rsid w:val="001F7CDB"/>
    <w:rsid w:val="00200C09"/>
    <w:rsid w:val="00201271"/>
    <w:rsid w:val="0020259E"/>
    <w:rsid w:val="00202D1F"/>
    <w:rsid w:val="00203642"/>
    <w:rsid w:val="0020453F"/>
    <w:rsid w:val="002047D5"/>
    <w:rsid w:val="00206C69"/>
    <w:rsid w:val="00207848"/>
    <w:rsid w:val="00207944"/>
    <w:rsid w:val="002101E6"/>
    <w:rsid w:val="002109B8"/>
    <w:rsid w:val="00210C77"/>
    <w:rsid w:val="00211E54"/>
    <w:rsid w:val="00211F6B"/>
    <w:rsid w:val="002121DB"/>
    <w:rsid w:val="0021251D"/>
    <w:rsid w:val="0021289C"/>
    <w:rsid w:val="00212A12"/>
    <w:rsid w:val="00213DA0"/>
    <w:rsid w:val="00213F9E"/>
    <w:rsid w:val="002144CE"/>
    <w:rsid w:val="00214E9F"/>
    <w:rsid w:val="002176ED"/>
    <w:rsid w:val="00217E28"/>
    <w:rsid w:val="002206F0"/>
    <w:rsid w:val="00221400"/>
    <w:rsid w:val="0022154C"/>
    <w:rsid w:val="00221672"/>
    <w:rsid w:val="00222182"/>
    <w:rsid w:val="002223B1"/>
    <w:rsid w:val="002244EB"/>
    <w:rsid w:val="00224518"/>
    <w:rsid w:val="00224BEE"/>
    <w:rsid w:val="00225227"/>
    <w:rsid w:val="00226F6C"/>
    <w:rsid w:val="002274AC"/>
    <w:rsid w:val="00230086"/>
    <w:rsid w:val="0023086A"/>
    <w:rsid w:val="00230FEE"/>
    <w:rsid w:val="002316E8"/>
    <w:rsid w:val="0023209A"/>
    <w:rsid w:val="00233278"/>
    <w:rsid w:val="00234318"/>
    <w:rsid w:val="00234F67"/>
    <w:rsid w:val="00235B13"/>
    <w:rsid w:val="00236C4E"/>
    <w:rsid w:val="002407D8"/>
    <w:rsid w:val="00240CB1"/>
    <w:rsid w:val="0024166C"/>
    <w:rsid w:val="002422BC"/>
    <w:rsid w:val="00242D1D"/>
    <w:rsid w:val="0024380A"/>
    <w:rsid w:val="00243F37"/>
    <w:rsid w:val="00244D1A"/>
    <w:rsid w:val="0024659D"/>
    <w:rsid w:val="00246E20"/>
    <w:rsid w:val="0024715E"/>
    <w:rsid w:val="002475E2"/>
    <w:rsid w:val="0025567C"/>
    <w:rsid w:val="00256343"/>
    <w:rsid w:val="00256F14"/>
    <w:rsid w:val="0025765A"/>
    <w:rsid w:val="002576F2"/>
    <w:rsid w:val="00257D5F"/>
    <w:rsid w:val="002605A5"/>
    <w:rsid w:val="00261878"/>
    <w:rsid w:val="00262BBD"/>
    <w:rsid w:val="002650DA"/>
    <w:rsid w:val="0026580B"/>
    <w:rsid w:val="002679CB"/>
    <w:rsid w:val="00270BFD"/>
    <w:rsid w:val="00270D44"/>
    <w:rsid w:val="0027117C"/>
    <w:rsid w:val="002728C8"/>
    <w:rsid w:val="00273181"/>
    <w:rsid w:val="00273A20"/>
    <w:rsid w:val="00273A35"/>
    <w:rsid w:val="00274D02"/>
    <w:rsid w:val="00275B77"/>
    <w:rsid w:val="00276A33"/>
    <w:rsid w:val="00276A7C"/>
    <w:rsid w:val="00276CA5"/>
    <w:rsid w:val="00277CB4"/>
    <w:rsid w:val="00277D78"/>
    <w:rsid w:val="00280987"/>
    <w:rsid w:val="00280C69"/>
    <w:rsid w:val="00280D5E"/>
    <w:rsid w:val="00280F20"/>
    <w:rsid w:val="00281312"/>
    <w:rsid w:val="0028564F"/>
    <w:rsid w:val="00286E91"/>
    <w:rsid w:val="002871E0"/>
    <w:rsid w:val="002878B8"/>
    <w:rsid w:val="00290EBB"/>
    <w:rsid w:val="00290F42"/>
    <w:rsid w:val="002913EC"/>
    <w:rsid w:val="002917EA"/>
    <w:rsid w:val="0029230F"/>
    <w:rsid w:val="00292383"/>
    <w:rsid w:val="00292602"/>
    <w:rsid w:val="00292A58"/>
    <w:rsid w:val="00292CF0"/>
    <w:rsid w:val="00293430"/>
    <w:rsid w:val="00293D30"/>
    <w:rsid w:val="00294841"/>
    <w:rsid w:val="00294C0C"/>
    <w:rsid w:val="002951C2"/>
    <w:rsid w:val="002A0048"/>
    <w:rsid w:val="002A1D83"/>
    <w:rsid w:val="002A3A70"/>
    <w:rsid w:val="002A43EE"/>
    <w:rsid w:val="002A4865"/>
    <w:rsid w:val="002A5830"/>
    <w:rsid w:val="002A6BE6"/>
    <w:rsid w:val="002A6D24"/>
    <w:rsid w:val="002A776C"/>
    <w:rsid w:val="002A7FFE"/>
    <w:rsid w:val="002B02D1"/>
    <w:rsid w:val="002B1C1C"/>
    <w:rsid w:val="002B31F1"/>
    <w:rsid w:val="002B3B16"/>
    <w:rsid w:val="002B43B2"/>
    <w:rsid w:val="002B5344"/>
    <w:rsid w:val="002B652D"/>
    <w:rsid w:val="002B66F6"/>
    <w:rsid w:val="002C0109"/>
    <w:rsid w:val="002C08D1"/>
    <w:rsid w:val="002C17FF"/>
    <w:rsid w:val="002C1D1F"/>
    <w:rsid w:val="002C282A"/>
    <w:rsid w:val="002C2F3F"/>
    <w:rsid w:val="002C4667"/>
    <w:rsid w:val="002C4797"/>
    <w:rsid w:val="002C48CF"/>
    <w:rsid w:val="002C4DB1"/>
    <w:rsid w:val="002C553C"/>
    <w:rsid w:val="002D0374"/>
    <w:rsid w:val="002D05DE"/>
    <w:rsid w:val="002D0E65"/>
    <w:rsid w:val="002D10DE"/>
    <w:rsid w:val="002D185B"/>
    <w:rsid w:val="002D30E8"/>
    <w:rsid w:val="002D40CA"/>
    <w:rsid w:val="002D5181"/>
    <w:rsid w:val="002D5330"/>
    <w:rsid w:val="002D5451"/>
    <w:rsid w:val="002D5F95"/>
    <w:rsid w:val="002D6234"/>
    <w:rsid w:val="002D6BA5"/>
    <w:rsid w:val="002D7E9E"/>
    <w:rsid w:val="002E0153"/>
    <w:rsid w:val="002E10FE"/>
    <w:rsid w:val="002E17C0"/>
    <w:rsid w:val="002E1C1C"/>
    <w:rsid w:val="002E1EA9"/>
    <w:rsid w:val="002E21E9"/>
    <w:rsid w:val="002E2BD1"/>
    <w:rsid w:val="002E2FA9"/>
    <w:rsid w:val="002E3164"/>
    <w:rsid w:val="002E3327"/>
    <w:rsid w:val="002E38D3"/>
    <w:rsid w:val="002E3D98"/>
    <w:rsid w:val="002E4CC0"/>
    <w:rsid w:val="002E687F"/>
    <w:rsid w:val="002E7671"/>
    <w:rsid w:val="002E7BA6"/>
    <w:rsid w:val="002F006A"/>
    <w:rsid w:val="002F0483"/>
    <w:rsid w:val="002F04C8"/>
    <w:rsid w:val="002F0639"/>
    <w:rsid w:val="002F0E0C"/>
    <w:rsid w:val="002F1A54"/>
    <w:rsid w:val="002F3B0E"/>
    <w:rsid w:val="002F4193"/>
    <w:rsid w:val="002F46CA"/>
    <w:rsid w:val="002F5917"/>
    <w:rsid w:val="002F7040"/>
    <w:rsid w:val="002F717C"/>
    <w:rsid w:val="002F7B0C"/>
    <w:rsid w:val="0030171E"/>
    <w:rsid w:val="00302791"/>
    <w:rsid w:val="0030292E"/>
    <w:rsid w:val="00303AF1"/>
    <w:rsid w:val="00303D2C"/>
    <w:rsid w:val="003042CB"/>
    <w:rsid w:val="00304866"/>
    <w:rsid w:val="00304FDE"/>
    <w:rsid w:val="003050A5"/>
    <w:rsid w:val="00305653"/>
    <w:rsid w:val="00305E4E"/>
    <w:rsid w:val="0030644A"/>
    <w:rsid w:val="003065C0"/>
    <w:rsid w:val="00306704"/>
    <w:rsid w:val="00306A16"/>
    <w:rsid w:val="00306BFA"/>
    <w:rsid w:val="00307634"/>
    <w:rsid w:val="00310231"/>
    <w:rsid w:val="003116A1"/>
    <w:rsid w:val="003122B2"/>
    <w:rsid w:val="00312BF2"/>
    <w:rsid w:val="003136AD"/>
    <w:rsid w:val="003144DF"/>
    <w:rsid w:val="00315656"/>
    <w:rsid w:val="00315CAF"/>
    <w:rsid w:val="00315CC8"/>
    <w:rsid w:val="00317B99"/>
    <w:rsid w:val="003202F7"/>
    <w:rsid w:val="00320D38"/>
    <w:rsid w:val="00320E27"/>
    <w:rsid w:val="0032134C"/>
    <w:rsid w:val="00321A55"/>
    <w:rsid w:val="00322955"/>
    <w:rsid w:val="003229C9"/>
    <w:rsid w:val="003237A6"/>
    <w:rsid w:val="00324454"/>
    <w:rsid w:val="0032547A"/>
    <w:rsid w:val="003274C6"/>
    <w:rsid w:val="003278FD"/>
    <w:rsid w:val="00331333"/>
    <w:rsid w:val="003319DC"/>
    <w:rsid w:val="00332FA1"/>
    <w:rsid w:val="0033328C"/>
    <w:rsid w:val="00333841"/>
    <w:rsid w:val="00334269"/>
    <w:rsid w:val="003349E7"/>
    <w:rsid w:val="00335A4B"/>
    <w:rsid w:val="00336641"/>
    <w:rsid w:val="00336C96"/>
    <w:rsid w:val="0033704D"/>
    <w:rsid w:val="00342A01"/>
    <w:rsid w:val="00344B9A"/>
    <w:rsid w:val="00345CE6"/>
    <w:rsid w:val="00346DA1"/>
    <w:rsid w:val="00346E5C"/>
    <w:rsid w:val="003473B0"/>
    <w:rsid w:val="00347441"/>
    <w:rsid w:val="00347A56"/>
    <w:rsid w:val="00347E1B"/>
    <w:rsid w:val="00351593"/>
    <w:rsid w:val="00351673"/>
    <w:rsid w:val="00351F15"/>
    <w:rsid w:val="00352DEA"/>
    <w:rsid w:val="00353364"/>
    <w:rsid w:val="00353C2C"/>
    <w:rsid w:val="00354367"/>
    <w:rsid w:val="003547B6"/>
    <w:rsid w:val="00354C19"/>
    <w:rsid w:val="00355126"/>
    <w:rsid w:val="00355FAD"/>
    <w:rsid w:val="00356E40"/>
    <w:rsid w:val="003579BD"/>
    <w:rsid w:val="00357AC1"/>
    <w:rsid w:val="00357BCB"/>
    <w:rsid w:val="003603F2"/>
    <w:rsid w:val="003604D0"/>
    <w:rsid w:val="003611FB"/>
    <w:rsid w:val="00361D3A"/>
    <w:rsid w:val="00362956"/>
    <w:rsid w:val="00363D6F"/>
    <w:rsid w:val="00364BC3"/>
    <w:rsid w:val="00365206"/>
    <w:rsid w:val="00365757"/>
    <w:rsid w:val="00366474"/>
    <w:rsid w:val="003669B2"/>
    <w:rsid w:val="003670C2"/>
    <w:rsid w:val="0037011A"/>
    <w:rsid w:val="0037039C"/>
    <w:rsid w:val="00371378"/>
    <w:rsid w:val="003719CE"/>
    <w:rsid w:val="00372B74"/>
    <w:rsid w:val="0037308C"/>
    <w:rsid w:val="00373B34"/>
    <w:rsid w:val="003750A8"/>
    <w:rsid w:val="00375C81"/>
    <w:rsid w:val="0037657B"/>
    <w:rsid w:val="003765B6"/>
    <w:rsid w:val="00376907"/>
    <w:rsid w:val="00376A89"/>
    <w:rsid w:val="00380863"/>
    <w:rsid w:val="00381DE5"/>
    <w:rsid w:val="003833B4"/>
    <w:rsid w:val="00385006"/>
    <w:rsid w:val="0038572E"/>
    <w:rsid w:val="00385C2C"/>
    <w:rsid w:val="00385FA1"/>
    <w:rsid w:val="00385FEA"/>
    <w:rsid w:val="00387277"/>
    <w:rsid w:val="00390730"/>
    <w:rsid w:val="00390994"/>
    <w:rsid w:val="00390BC3"/>
    <w:rsid w:val="003921A6"/>
    <w:rsid w:val="00392276"/>
    <w:rsid w:val="0039292A"/>
    <w:rsid w:val="00392A66"/>
    <w:rsid w:val="0039342A"/>
    <w:rsid w:val="003936A2"/>
    <w:rsid w:val="00393DA9"/>
    <w:rsid w:val="0039403B"/>
    <w:rsid w:val="00394325"/>
    <w:rsid w:val="003943A5"/>
    <w:rsid w:val="003954D0"/>
    <w:rsid w:val="00395E81"/>
    <w:rsid w:val="00395EF8"/>
    <w:rsid w:val="00396622"/>
    <w:rsid w:val="00397684"/>
    <w:rsid w:val="00397B40"/>
    <w:rsid w:val="003A08FF"/>
    <w:rsid w:val="003A114D"/>
    <w:rsid w:val="003A18D1"/>
    <w:rsid w:val="003A1F90"/>
    <w:rsid w:val="003A364A"/>
    <w:rsid w:val="003A4036"/>
    <w:rsid w:val="003A435D"/>
    <w:rsid w:val="003A4D6D"/>
    <w:rsid w:val="003A5FC1"/>
    <w:rsid w:val="003A66D8"/>
    <w:rsid w:val="003A77F2"/>
    <w:rsid w:val="003A7AE4"/>
    <w:rsid w:val="003B020D"/>
    <w:rsid w:val="003B06E8"/>
    <w:rsid w:val="003B0A3C"/>
    <w:rsid w:val="003B220F"/>
    <w:rsid w:val="003B380E"/>
    <w:rsid w:val="003B3AB4"/>
    <w:rsid w:val="003B4817"/>
    <w:rsid w:val="003B4F3F"/>
    <w:rsid w:val="003B68B9"/>
    <w:rsid w:val="003B69B7"/>
    <w:rsid w:val="003B69FD"/>
    <w:rsid w:val="003B78D9"/>
    <w:rsid w:val="003B7E23"/>
    <w:rsid w:val="003C07EF"/>
    <w:rsid w:val="003C0A67"/>
    <w:rsid w:val="003C1330"/>
    <w:rsid w:val="003C1831"/>
    <w:rsid w:val="003C19D9"/>
    <w:rsid w:val="003C20AB"/>
    <w:rsid w:val="003C3379"/>
    <w:rsid w:val="003C39A9"/>
    <w:rsid w:val="003C4377"/>
    <w:rsid w:val="003C4944"/>
    <w:rsid w:val="003C49C1"/>
    <w:rsid w:val="003C6E5F"/>
    <w:rsid w:val="003C70E3"/>
    <w:rsid w:val="003C7480"/>
    <w:rsid w:val="003D2320"/>
    <w:rsid w:val="003D2C5F"/>
    <w:rsid w:val="003D342B"/>
    <w:rsid w:val="003D3AFC"/>
    <w:rsid w:val="003D4597"/>
    <w:rsid w:val="003D503F"/>
    <w:rsid w:val="003D5128"/>
    <w:rsid w:val="003D5540"/>
    <w:rsid w:val="003D5552"/>
    <w:rsid w:val="003D5737"/>
    <w:rsid w:val="003D672F"/>
    <w:rsid w:val="003D7B67"/>
    <w:rsid w:val="003D7C97"/>
    <w:rsid w:val="003E0BAB"/>
    <w:rsid w:val="003E2587"/>
    <w:rsid w:val="003E2CA0"/>
    <w:rsid w:val="003E32D5"/>
    <w:rsid w:val="003E393F"/>
    <w:rsid w:val="003E49D5"/>
    <w:rsid w:val="003E4E1B"/>
    <w:rsid w:val="003E6445"/>
    <w:rsid w:val="003E6C72"/>
    <w:rsid w:val="003F03A8"/>
    <w:rsid w:val="003F07E9"/>
    <w:rsid w:val="003F12FD"/>
    <w:rsid w:val="003F2BC4"/>
    <w:rsid w:val="003F2DD7"/>
    <w:rsid w:val="003F3380"/>
    <w:rsid w:val="003F4060"/>
    <w:rsid w:val="003F4C60"/>
    <w:rsid w:val="003F5439"/>
    <w:rsid w:val="003F663C"/>
    <w:rsid w:val="00400052"/>
    <w:rsid w:val="00400343"/>
    <w:rsid w:val="00400898"/>
    <w:rsid w:val="00400DE2"/>
    <w:rsid w:val="00401957"/>
    <w:rsid w:val="00402A1C"/>
    <w:rsid w:val="004031A2"/>
    <w:rsid w:val="004036FA"/>
    <w:rsid w:val="004041CE"/>
    <w:rsid w:val="00404B67"/>
    <w:rsid w:val="00404D61"/>
    <w:rsid w:val="0040542A"/>
    <w:rsid w:val="00406128"/>
    <w:rsid w:val="004078A2"/>
    <w:rsid w:val="00410DB9"/>
    <w:rsid w:val="004112BF"/>
    <w:rsid w:val="004119A5"/>
    <w:rsid w:val="00411BF5"/>
    <w:rsid w:val="004153AB"/>
    <w:rsid w:val="00415965"/>
    <w:rsid w:val="004159F0"/>
    <w:rsid w:val="004170B0"/>
    <w:rsid w:val="004179C4"/>
    <w:rsid w:val="00420102"/>
    <w:rsid w:val="00420CC7"/>
    <w:rsid w:val="004216B3"/>
    <w:rsid w:val="00421864"/>
    <w:rsid w:val="00421EFA"/>
    <w:rsid w:val="0042273D"/>
    <w:rsid w:val="00422D4E"/>
    <w:rsid w:val="004230B8"/>
    <w:rsid w:val="004238BC"/>
    <w:rsid w:val="00425561"/>
    <w:rsid w:val="00426177"/>
    <w:rsid w:val="00426670"/>
    <w:rsid w:val="00426A66"/>
    <w:rsid w:val="0042783E"/>
    <w:rsid w:val="00431624"/>
    <w:rsid w:val="00431DAD"/>
    <w:rsid w:val="00432432"/>
    <w:rsid w:val="00432442"/>
    <w:rsid w:val="00432821"/>
    <w:rsid w:val="00432C10"/>
    <w:rsid w:val="00432EA3"/>
    <w:rsid w:val="00433F7A"/>
    <w:rsid w:val="00435776"/>
    <w:rsid w:val="00435E4F"/>
    <w:rsid w:val="004361C7"/>
    <w:rsid w:val="00436828"/>
    <w:rsid w:val="00437B22"/>
    <w:rsid w:val="00440B61"/>
    <w:rsid w:val="00440ECA"/>
    <w:rsid w:val="00440F20"/>
    <w:rsid w:val="004435F0"/>
    <w:rsid w:val="004438F0"/>
    <w:rsid w:val="00443EBD"/>
    <w:rsid w:val="00444B74"/>
    <w:rsid w:val="0044539A"/>
    <w:rsid w:val="004454E1"/>
    <w:rsid w:val="00445EB1"/>
    <w:rsid w:val="00447202"/>
    <w:rsid w:val="004475F4"/>
    <w:rsid w:val="00447864"/>
    <w:rsid w:val="00447878"/>
    <w:rsid w:val="00451298"/>
    <w:rsid w:val="00451D7A"/>
    <w:rsid w:val="004523C8"/>
    <w:rsid w:val="00454764"/>
    <w:rsid w:val="004547E1"/>
    <w:rsid w:val="0045499E"/>
    <w:rsid w:val="00454F8D"/>
    <w:rsid w:val="00456597"/>
    <w:rsid w:val="00456751"/>
    <w:rsid w:val="00457E67"/>
    <w:rsid w:val="00460FCF"/>
    <w:rsid w:val="004613FC"/>
    <w:rsid w:val="00463BC2"/>
    <w:rsid w:val="00465093"/>
    <w:rsid w:val="004651D7"/>
    <w:rsid w:val="004651EB"/>
    <w:rsid w:val="004651FF"/>
    <w:rsid w:val="0046569C"/>
    <w:rsid w:val="00465F89"/>
    <w:rsid w:val="004668B2"/>
    <w:rsid w:val="00467A70"/>
    <w:rsid w:val="004703BF"/>
    <w:rsid w:val="0047092D"/>
    <w:rsid w:val="004709E8"/>
    <w:rsid w:val="00472191"/>
    <w:rsid w:val="004733F4"/>
    <w:rsid w:val="00474AB0"/>
    <w:rsid w:val="00475AED"/>
    <w:rsid w:val="0047628F"/>
    <w:rsid w:val="00476424"/>
    <w:rsid w:val="0047645A"/>
    <w:rsid w:val="004773B1"/>
    <w:rsid w:val="00477554"/>
    <w:rsid w:val="00480572"/>
    <w:rsid w:val="004806DE"/>
    <w:rsid w:val="004831BA"/>
    <w:rsid w:val="0048364A"/>
    <w:rsid w:val="00483887"/>
    <w:rsid w:val="0048541D"/>
    <w:rsid w:val="00486037"/>
    <w:rsid w:val="00486C3F"/>
    <w:rsid w:val="004903FF"/>
    <w:rsid w:val="004908DA"/>
    <w:rsid w:val="00490EBA"/>
    <w:rsid w:val="00491E69"/>
    <w:rsid w:val="00491E84"/>
    <w:rsid w:val="00492102"/>
    <w:rsid w:val="004926DB"/>
    <w:rsid w:val="00492752"/>
    <w:rsid w:val="00492F1F"/>
    <w:rsid w:val="0049371E"/>
    <w:rsid w:val="00493CD7"/>
    <w:rsid w:val="00494EE6"/>
    <w:rsid w:val="00494F33"/>
    <w:rsid w:val="00494F90"/>
    <w:rsid w:val="00495076"/>
    <w:rsid w:val="004955BF"/>
    <w:rsid w:val="00495771"/>
    <w:rsid w:val="00495912"/>
    <w:rsid w:val="00495E8C"/>
    <w:rsid w:val="00496C66"/>
    <w:rsid w:val="00497992"/>
    <w:rsid w:val="004A06B6"/>
    <w:rsid w:val="004A1353"/>
    <w:rsid w:val="004A1C14"/>
    <w:rsid w:val="004A2B70"/>
    <w:rsid w:val="004A472C"/>
    <w:rsid w:val="004A47E1"/>
    <w:rsid w:val="004A508F"/>
    <w:rsid w:val="004A5D9B"/>
    <w:rsid w:val="004A5E4D"/>
    <w:rsid w:val="004A5F1D"/>
    <w:rsid w:val="004A69E3"/>
    <w:rsid w:val="004A6F3F"/>
    <w:rsid w:val="004B00FA"/>
    <w:rsid w:val="004B0312"/>
    <w:rsid w:val="004B0EDD"/>
    <w:rsid w:val="004B0F23"/>
    <w:rsid w:val="004B2E43"/>
    <w:rsid w:val="004B302B"/>
    <w:rsid w:val="004B34BF"/>
    <w:rsid w:val="004B4417"/>
    <w:rsid w:val="004B4EE9"/>
    <w:rsid w:val="004B503B"/>
    <w:rsid w:val="004B5D42"/>
    <w:rsid w:val="004B5F10"/>
    <w:rsid w:val="004B6F9A"/>
    <w:rsid w:val="004B7ACF"/>
    <w:rsid w:val="004C0013"/>
    <w:rsid w:val="004C0C1C"/>
    <w:rsid w:val="004C1069"/>
    <w:rsid w:val="004C109D"/>
    <w:rsid w:val="004C1316"/>
    <w:rsid w:val="004C2765"/>
    <w:rsid w:val="004C2A48"/>
    <w:rsid w:val="004C2FC3"/>
    <w:rsid w:val="004C34CA"/>
    <w:rsid w:val="004C3B27"/>
    <w:rsid w:val="004C45E1"/>
    <w:rsid w:val="004C4D3C"/>
    <w:rsid w:val="004C60AF"/>
    <w:rsid w:val="004C6456"/>
    <w:rsid w:val="004C6A96"/>
    <w:rsid w:val="004C6D20"/>
    <w:rsid w:val="004C6E06"/>
    <w:rsid w:val="004C7E8A"/>
    <w:rsid w:val="004D0453"/>
    <w:rsid w:val="004D2F9F"/>
    <w:rsid w:val="004D3431"/>
    <w:rsid w:val="004D4883"/>
    <w:rsid w:val="004D6777"/>
    <w:rsid w:val="004D7B59"/>
    <w:rsid w:val="004D7FE3"/>
    <w:rsid w:val="004E02A3"/>
    <w:rsid w:val="004E1605"/>
    <w:rsid w:val="004E189F"/>
    <w:rsid w:val="004E29DC"/>
    <w:rsid w:val="004E2A2C"/>
    <w:rsid w:val="004E2B37"/>
    <w:rsid w:val="004E2ED7"/>
    <w:rsid w:val="004E3307"/>
    <w:rsid w:val="004E56AE"/>
    <w:rsid w:val="004E60DB"/>
    <w:rsid w:val="004E641A"/>
    <w:rsid w:val="004E6456"/>
    <w:rsid w:val="004E68BA"/>
    <w:rsid w:val="004E7B0B"/>
    <w:rsid w:val="004E7C1B"/>
    <w:rsid w:val="004E7F31"/>
    <w:rsid w:val="004F29BC"/>
    <w:rsid w:val="004F4366"/>
    <w:rsid w:val="004F4B2B"/>
    <w:rsid w:val="004F4E2F"/>
    <w:rsid w:val="004F509B"/>
    <w:rsid w:val="004F5FE6"/>
    <w:rsid w:val="004F6475"/>
    <w:rsid w:val="004F67E7"/>
    <w:rsid w:val="004F6EA6"/>
    <w:rsid w:val="004F6F90"/>
    <w:rsid w:val="0050034E"/>
    <w:rsid w:val="00501D31"/>
    <w:rsid w:val="00502C23"/>
    <w:rsid w:val="00502F88"/>
    <w:rsid w:val="00503153"/>
    <w:rsid w:val="00504036"/>
    <w:rsid w:val="0050488D"/>
    <w:rsid w:val="005048E1"/>
    <w:rsid w:val="005052EF"/>
    <w:rsid w:val="0050577B"/>
    <w:rsid w:val="00505790"/>
    <w:rsid w:val="00505896"/>
    <w:rsid w:val="0050617F"/>
    <w:rsid w:val="005061AE"/>
    <w:rsid w:val="005070D2"/>
    <w:rsid w:val="00507A6E"/>
    <w:rsid w:val="00510428"/>
    <w:rsid w:val="00511E2C"/>
    <w:rsid w:val="00512E70"/>
    <w:rsid w:val="00514522"/>
    <w:rsid w:val="00515CDB"/>
    <w:rsid w:val="00516079"/>
    <w:rsid w:val="005214BF"/>
    <w:rsid w:val="0052164F"/>
    <w:rsid w:val="005227E2"/>
    <w:rsid w:val="00522D4E"/>
    <w:rsid w:val="00524779"/>
    <w:rsid w:val="005252A5"/>
    <w:rsid w:val="005256B5"/>
    <w:rsid w:val="00525A56"/>
    <w:rsid w:val="00527516"/>
    <w:rsid w:val="00527E83"/>
    <w:rsid w:val="005314B7"/>
    <w:rsid w:val="00531CD7"/>
    <w:rsid w:val="00531E62"/>
    <w:rsid w:val="00531F5B"/>
    <w:rsid w:val="00532788"/>
    <w:rsid w:val="00534870"/>
    <w:rsid w:val="00534E5B"/>
    <w:rsid w:val="00536215"/>
    <w:rsid w:val="00537C6F"/>
    <w:rsid w:val="00537CCF"/>
    <w:rsid w:val="00540299"/>
    <w:rsid w:val="0054132D"/>
    <w:rsid w:val="005420B9"/>
    <w:rsid w:val="0054273D"/>
    <w:rsid w:val="00544114"/>
    <w:rsid w:val="005445D0"/>
    <w:rsid w:val="0054555F"/>
    <w:rsid w:val="00545F5D"/>
    <w:rsid w:val="005469EF"/>
    <w:rsid w:val="00550069"/>
    <w:rsid w:val="0055095E"/>
    <w:rsid w:val="00551232"/>
    <w:rsid w:val="00551FA1"/>
    <w:rsid w:val="00554574"/>
    <w:rsid w:val="005605CF"/>
    <w:rsid w:val="0056062A"/>
    <w:rsid w:val="00560958"/>
    <w:rsid w:val="00560E55"/>
    <w:rsid w:val="005615D3"/>
    <w:rsid w:val="00561BB8"/>
    <w:rsid w:val="00563022"/>
    <w:rsid w:val="005631B9"/>
    <w:rsid w:val="005633B9"/>
    <w:rsid w:val="005640E5"/>
    <w:rsid w:val="00567516"/>
    <w:rsid w:val="005719D4"/>
    <w:rsid w:val="00571EA3"/>
    <w:rsid w:val="005735D5"/>
    <w:rsid w:val="0057496A"/>
    <w:rsid w:val="00574C25"/>
    <w:rsid w:val="0057549B"/>
    <w:rsid w:val="00576407"/>
    <w:rsid w:val="00576D51"/>
    <w:rsid w:val="00577243"/>
    <w:rsid w:val="00577C7B"/>
    <w:rsid w:val="00577C95"/>
    <w:rsid w:val="005800CC"/>
    <w:rsid w:val="00580443"/>
    <w:rsid w:val="00581066"/>
    <w:rsid w:val="00581146"/>
    <w:rsid w:val="0058269A"/>
    <w:rsid w:val="005831F5"/>
    <w:rsid w:val="00583715"/>
    <w:rsid w:val="00584BF1"/>
    <w:rsid w:val="00585336"/>
    <w:rsid w:val="005856FB"/>
    <w:rsid w:val="00586C46"/>
    <w:rsid w:val="0058774C"/>
    <w:rsid w:val="00587D44"/>
    <w:rsid w:val="00591500"/>
    <w:rsid w:val="00591903"/>
    <w:rsid w:val="005920EA"/>
    <w:rsid w:val="005923C7"/>
    <w:rsid w:val="00592D60"/>
    <w:rsid w:val="00592E8A"/>
    <w:rsid w:val="005932A8"/>
    <w:rsid w:val="0059404F"/>
    <w:rsid w:val="00595305"/>
    <w:rsid w:val="00596308"/>
    <w:rsid w:val="00596626"/>
    <w:rsid w:val="0059785E"/>
    <w:rsid w:val="00597C56"/>
    <w:rsid w:val="005A0261"/>
    <w:rsid w:val="005A2EBF"/>
    <w:rsid w:val="005A2F3A"/>
    <w:rsid w:val="005A3948"/>
    <w:rsid w:val="005A410D"/>
    <w:rsid w:val="005A5A65"/>
    <w:rsid w:val="005A5C9D"/>
    <w:rsid w:val="005A5D4A"/>
    <w:rsid w:val="005A60BE"/>
    <w:rsid w:val="005A6A96"/>
    <w:rsid w:val="005A71EF"/>
    <w:rsid w:val="005A7A99"/>
    <w:rsid w:val="005A7DEE"/>
    <w:rsid w:val="005B02CC"/>
    <w:rsid w:val="005B063B"/>
    <w:rsid w:val="005B27E6"/>
    <w:rsid w:val="005B2D08"/>
    <w:rsid w:val="005B4AC2"/>
    <w:rsid w:val="005B4E8F"/>
    <w:rsid w:val="005B56DC"/>
    <w:rsid w:val="005B7F18"/>
    <w:rsid w:val="005C0E93"/>
    <w:rsid w:val="005C1074"/>
    <w:rsid w:val="005C226C"/>
    <w:rsid w:val="005C5DED"/>
    <w:rsid w:val="005C7A93"/>
    <w:rsid w:val="005C7F23"/>
    <w:rsid w:val="005D0C33"/>
    <w:rsid w:val="005D1132"/>
    <w:rsid w:val="005D2C48"/>
    <w:rsid w:val="005D3290"/>
    <w:rsid w:val="005D3498"/>
    <w:rsid w:val="005D5AF5"/>
    <w:rsid w:val="005D74B9"/>
    <w:rsid w:val="005D7D56"/>
    <w:rsid w:val="005E0A9D"/>
    <w:rsid w:val="005E0EF7"/>
    <w:rsid w:val="005E0EFB"/>
    <w:rsid w:val="005E1842"/>
    <w:rsid w:val="005E2517"/>
    <w:rsid w:val="005E3255"/>
    <w:rsid w:val="005E3311"/>
    <w:rsid w:val="005E791F"/>
    <w:rsid w:val="005F0C94"/>
    <w:rsid w:val="005F1FB1"/>
    <w:rsid w:val="005F2DC9"/>
    <w:rsid w:val="005F3534"/>
    <w:rsid w:val="005F3B7A"/>
    <w:rsid w:val="005F537D"/>
    <w:rsid w:val="005F5A48"/>
    <w:rsid w:val="005F60E7"/>
    <w:rsid w:val="005F66A3"/>
    <w:rsid w:val="005F67A9"/>
    <w:rsid w:val="005F6C1F"/>
    <w:rsid w:val="005F76C6"/>
    <w:rsid w:val="0060048A"/>
    <w:rsid w:val="00600E9F"/>
    <w:rsid w:val="00601631"/>
    <w:rsid w:val="0060192E"/>
    <w:rsid w:val="00601B36"/>
    <w:rsid w:val="00601C96"/>
    <w:rsid w:val="00602EE8"/>
    <w:rsid w:val="00604660"/>
    <w:rsid w:val="006048FD"/>
    <w:rsid w:val="00605BAD"/>
    <w:rsid w:val="006064CB"/>
    <w:rsid w:val="00606876"/>
    <w:rsid w:val="0060723B"/>
    <w:rsid w:val="006072F2"/>
    <w:rsid w:val="00607E44"/>
    <w:rsid w:val="00610736"/>
    <w:rsid w:val="00610B22"/>
    <w:rsid w:val="00611471"/>
    <w:rsid w:val="0061166E"/>
    <w:rsid w:val="00611D56"/>
    <w:rsid w:val="006123D9"/>
    <w:rsid w:val="00612700"/>
    <w:rsid w:val="00612BF6"/>
    <w:rsid w:val="00613AD7"/>
    <w:rsid w:val="00613BF9"/>
    <w:rsid w:val="00613F22"/>
    <w:rsid w:val="0061408C"/>
    <w:rsid w:val="006147EB"/>
    <w:rsid w:val="00614CC1"/>
    <w:rsid w:val="00615E68"/>
    <w:rsid w:val="006165F8"/>
    <w:rsid w:val="00620D1A"/>
    <w:rsid w:val="00621109"/>
    <w:rsid w:val="00621A7B"/>
    <w:rsid w:val="00622A83"/>
    <w:rsid w:val="006231FE"/>
    <w:rsid w:val="006232DD"/>
    <w:rsid w:val="006239F8"/>
    <w:rsid w:val="00624930"/>
    <w:rsid w:val="006253E9"/>
    <w:rsid w:val="006266B2"/>
    <w:rsid w:val="0062681E"/>
    <w:rsid w:val="00626E4C"/>
    <w:rsid w:val="00630CE9"/>
    <w:rsid w:val="006310BC"/>
    <w:rsid w:val="00631973"/>
    <w:rsid w:val="0063206C"/>
    <w:rsid w:val="0063238C"/>
    <w:rsid w:val="00632F03"/>
    <w:rsid w:val="00632FB5"/>
    <w:rsid w:val="006330CE"/>
    <w:rsid w:val="00633744"/>
    <w:rsid w:val="00633877"/>
    <w:rsid w:val="006344E5"/>
    <w:rsid w:val="00634592"/>
    <w:rsid w:val="006368F7"/>
    <w:rsid w:val="006377D5"/>
    <w:rsid w:val="00637DDE"/>
    <w:rsid w:val="006415DB"/>
    <w:rsid w:val="00642014"/>
    <w:rsid w:val="00642657"/>
    <w:rsid w:val="00643AB0"/>
    <w:rsid w:val="00643E44"/>
    <w:rsid w:val="00643EE1"/>
    <w:rsid w:val="006444FF"/>
    <w:rsid w:val="00645348"/>
    <w:rsid w:val="006459F6"/>
    <w:rsid w:val="00646AC0"/>
    <w:rsid w:val="00646FA0"/>
    <w:rsid w:val="0064700D"/>
    <w:rsid w:val="00647586"/>
    <w:rsid w:val="00647654"/>
    <w:rsid w:val="006503B0"/>
    <w:rsid w:val="00651976"/>
    <w:rsid w:val="00651EAA"/>
    <w:rsid w:val="00652597"/>
    <w:rsid w:val="006526A4"/>
    <w:rsid w:val="006531B2"/>
    <w:rsid w:val="00653B1E"/>
    <w:rsid w:val="00653C85"/>
    <w:rsid w:val="0065524A"/>
    <w:rsid w:val="006559C1"/>
    <w:rsid w:val="00655C70"/>
    <w:rsid w:val="00656A45"/>
    <w:rsid w:val="006571B5"/>
    <w:rsid w:val="006604DC"/>
    <w:rsid w:val="00660DBE"/>
    <w:rsid w:val="00661AB5"/>
    <w:rsid w:val="00662D14"/>
    <w:rsid w:val="00662F69"/>
    <w:rsid w:val="00663253"/>
    <w:rsid w:val="00664192"/>
    <w:rsid w:val="006650EE"/>
    <w:rsid w:val="0066531A"/>
    <w:rsid w:val="00672862"/>
    <w:rsid w:val="00672C64"/>
    <w:rsid w:val="00673D7A"/>
    <w:rsid w:val="00674013"/>
    <w:rsid w:val="00674CA4"/>
    <w:rsid w:val="00675165"/>
    <w:rsid w:val="006753C2"/>
    <w:rsid w:val="00675DAA"/>
    <w:rsid w:val="00676238"/>
    <w:rsid w:val="00676A74"/>
    <w:rsid w:val="00676DFC"/>
    <w:rsid w:val="00677562"/>
    <w:rsid w:val="0067766B"/>
    <w:rsid w:val="00677A04"/>
    <w:rsid w:val="00680A0E"/>
    <w:rsid w:val="00681B6B"/>
    <w:rsid w:val="00681CCB"/>
    <w:rsid w:val="0068228F"/>
    <w:rsid w:val="0068253A"/>
    <w:rsid w:val="00683D80"/>
    <w:rsid w:val="00685F96"/>
    <w:rsid w:val="00687842"/>
    <w:rsid w:val="00690F63"/>
    <w:rsid w:val="00692659"/>
    <w:rsid w:val="00692A1A"/>
    <w:rsid w:val="006932DD"/>
    <w:rsid w:val="0069341D"/>
    <w:rsid w:val="006A040E"/>
    <w:rsid w:val="006A189A"/>
    <w:rsid w:val="006A1914"/>
    <w:rsid w:val="006A1C41"/>
    <w:rsid w:val="006A2288"/>
    <w:rsid w:val="006A2380"/>
    <w:rsid w:val="006A2429"/>
    <w:rsid w:val="006A37D9"/>
    <w:rsid w:val="006A4C70"/>
    <w:rsid w:val="006A53AE"/>
    <w:rsid w:val="006A571F"/>
    <w:rsid w:val="006A575B"/>
    <w:rsid w:val="006A5AAF"/>
    <w:rsid w:val="006A6461"/>
    <w:rsid w:val="006A69B3"/>
    <w:rsid w:val="006A6A0A"/>
    <w:rsid w:val="006A741A"/>
    <w:rsid w:val="006B09F1"/>
    <w:rsid w:val="006B0B61"/>
    <w:rsid w:val="006B172D"/>
    <w:rsid w:val="006B1C2A"/>
    <w:rsid w:val="006B2FCD"/>
    <w:rsid w:val="006B39F1"/>
    <w:rsid w:val="006B4C9E"/>
    <w:rsid w:val="006B5FAB"/>
    <w:rsid w:val="006B635A"/>
    <w:rsid w:val="006B69AF"/>
    <w:rsid w:val="006B7EE1"/>
    <w:rsid w:val="006C0879"/>
    <w:rsid w:val="006C0928"/>
    <w:rsid w:val="006C10F6"/>
    <w:rsid w:val="006C1E55"/>
    <w:rsid w:val="006C314E"/>
    <w:rsid w:val="006C3222"/>
    <w:rsid w:val="006C548B"/>
    <w:rsid w:val="006C5F10"/>
    <w:rsid w:val="006D27CE"/>
    <w:rsid w:val="006D2831"/>
    <w:rsid w:val="006D35BA"/>
    <w:rsid w:val="006D4A36"/>
    <w:rsid w:val="006D63A6"/>
    <w:rsid w:val="006D70BA"/>
    <w:rsid w:val="006D73AC"/>
    <w:rsid w:val="006E07B5"/>
    <w:rsid w:val="006E1888"/>
    <w:rsid w:val="006E2B76"/>
    <w:rsid w:val="006E32D2"/>
    <w:rsid w:val="006E432C"/>
    <w:rsid w:val="006E43A8"/>
    <w:rsid w:val="006E4636"/>
    <w:rsid w:val="006E58E3"/>
    <w:rsid w:val="006E60B3"/>
    <w:rsid w:val="006E7F91"/>
    <w:rsid w:val="006F0A6C"/>
    <w:rsid w:val="006F1880"/>
    <w:rsid w:val="006F18FC"/>
    <w:rsid w:val="006F25B9"/>
    <w:rsid w:val="006F2A0E"/>
    <w:rsid w:val="006F339E"/>
    <w:rsid w:val="006F3634"/>
    <w:rsid w:val="006F3965"/>
    <w:rsid w:val="006F3A56"/>
    <w:rsid w:val="006F56E1"/>
    <w:rsid w:val="006F57E3"/>
    <w:rsid w:val="006F6285"/>
    <w:rsid w:val="006F68EA"/>
    <w:rsid w:val="006F69C5"/>
    <w:rsid w:val="006F7322"/>
    <w:rsid w:val="0070106F"/>
    <w:rsid w:val="007025D8"/>
    <w:rsid w:val="00703154"/>
    <w:rsid w:val="007039E6"/>
    <w:rsid w:val="00703BE1"/>
    <w:rsid w:val="00704771"/>
    <w:rsid w:val="007060DB"/>
    <w:rsid w:val="00706D8A"/>
    <w:rsid w:val="007073A6"/>
    <w:rsid w:val="00710201"/>
    <w:rsid w:val="007103EB"/>
    <w:rsid w:val="00710C26"/>
    <w:rsid w:val="00711B24"/>
    <w:rsid w:val="00712B51"/>
    <w:rsid w:val="00712F8A"/>
    <w:rsid w:val="00714698"/>
    <w:rsid w:val="0071747A"/>
    <w:rsid w:val="007178EB"/>
    <w:rsid w:val="00717E40"/>
    <w:rsid w:val="0072207E"/>
    <w:rsid w:val="00723B77"/>
    <w:rsid w:val="00724FBC"/>
    <w:rsid w:val="007263D0"/>
    <w:rsid w:val="00726C98"/>
    <w:rsid w:val="007273E4"/>
    <w:rsid w:val="00727F43"/>
    <w:rsid w:val="00730645"/>
    <w:rsid w:val="007307ED"/>
    <w:rsid w:val="007308C6"/>
    <w:rsid w:val="00731582"/>
    <w:rsid w:val="00731F99"/>
    <w:rsid w:val="00732D7B"/>
    <w:rsid w:val="007340F9"/>
    <w:rsid w:val="0073496D"/>
    <w:rsid w:val="00735399"/>
    <w:rsid w:val="007357E7"/>
    <w:rsid w:val="00735BF2"/>
    <w:rsid w:val="00735EA5"/>
    <w:rsid w:val="007371C3"/>
    <w:rsid w:val="00737B9B"/>
    <w:rsid w:val="0074017A"/>
    <w:rsid w:val="0074040E"/>
    <w:rsid w:val="00740BCE"/>
    <w:rsid w:val="00741974"/>
    <w:rsid w:val="00742557"/>
    <w:rsid w:val="00742B57"/>
    <w:rsid w:val="0074307B"/>
    <w:rsid w:val="007441F3"/>
    <w:rsid w:val="00744CF0"/>
    <w:rsid w:val="00745065"/>
    <w:rsid w:val="00745BAA"/>
    <w:rsid w:val="0075080D"/>
    <w:rsid w:val="00750891"/>
    <w:rsid w:val="007516BE"/>
    <w:rsid w:val="007527A7"/>
    <w:rsid w:val="007530C0"/>
    <w:rsid w:val="0075344A"/>
    <w:rsid w:val="00754B49"/>
    <w:rsid w:val="00754F29"/>
    <w:rsid w:val="0075600E"/>
    <w:rsid w:val="00757F73"/>
    <w:rsid w:val="00760A63"/>
    <w:rsid w:val="00762443"/>
    <w:rsid w:val="00762475"/>
    <w:rsid w:val="00762614"/>
    <w:rsid w:val="00762DBE"/>
    <w:rsid w:val="00763345"/>
    <w:rsid w:val="007635A0"/>
    <w:rsid w:val="00764B9E"/>
    <w:rsid w:val="00764BB0"/>
    <w:rsid w:val="00764D7D"/>
    <w:rsid w:val="007656CE"/>
    <w:rsid w:val="0076575D"/>
    <w:rsid w:val="00765BCA"/>
    <w:rsid w:val="00766009"/>
    <w:rsid w:val="00766BFB"/>
    <w:rsid w:val="00767265"/>
    <w:rsid w:val="00767BBC"/>
    <w:rsid w:val="00771C4C"/>
    <w:rsid w:val="00772F25"/>
    <w:rsid w:val="00774102"/>
    <w:rsid w:val="007749CE"/>
    <w:rsid w:val="007755E2"/>
    <w:rsid w:val="00776089"/>
    <w:rsid w:val="0077677C"/>
    <w:rsid w:val="00776E6E"/>
    <w:rsid w:val="007777E9"/>
    <w:rsid w:val="00782059"/>
    <w:rsid w:val="007829C0"/>
    <w:rsid w:val="00783948"/>
    <w:rsid w:val="007870C5"/>
    <w:rsid w:val="00787F04"/>
    <w:rsid w:val="007900FB"/>
    <w:rsid w:val="0079191C"/>
    <w:rsid w:val="00793E21"/>
    <w:rsid w:val="0079486F"/>
    <w:rsid w:val="007954C5"/>
    <w:rsid w:val="00795A13"/>
    <w:rsid w:val="00795AC2"/>
    <w:rsid w:val="00795DC1"/>
    <w:rsid w:val="0079650F"/>
    <w:rsid w:val="0079760A"/>
    <w:rsid w:val="007A00A3"/>
    <w:rsid w:val="007A10F6"/>
    <w:rsid w:val="007A2710"/>
    <w:rsid w:val="007A2B42"/>
    <w:rsid w:val="007A3AD8"/>
    <w:rsid w:val="007A3CD7"/>
    <w:rsid w:val="007A47B6"/>
    <w:rsid w:val="007A4FD6"/>
    <w:rsid w:val="007A50FF"/>
    <w:rsid w:val="007A5302"/>
    <w:rsid w:val="007A6177"/>
    <w:rsid w:val="007A66E9"/>
    <w:rsid w:val="007B268F"/>
    <w:rsid w:val="007B31F8"/>
    <w:rsid w:val="007B469E"/>
    <w:rsid w:val="007B563D"/>
    <w:rsid w:val="007B59CB"/>
    <w:rsid w:val="007B6140"/>
    <w:rsid w:val="007B6983"/>
    <w:rsid w:val="007B6CC3"/>
    <w:rsid w:val="007B72F1"/>
    <w:rsid w:val="007B7345"/>
    <w:rsid w:val="007B73B8"/>
    <w:rsid w:val="007C0394"/>
    <w:rsid w:val="007C0EDB"/>
    <w:rsid w:val="007C142F"/>
    <w:rsid w:val="007C1806"/>
    <w:rsid w:val="007C245F"/>
    <w:rsid w:val="007C2F73"/>
    <w:rsid w:val="007C4C35"/>
    <w:rsid w:val="007C4FC0"/>
    <w:rsid w:val="007C5549"/>
    <w:rsid w:val="007C616B"/>
    <w:rsid w:val="007C6F2D"/>
    <w:rsid w:val="007C71F8"/>
    <w:rsid w:val="007C7A71"/>
    <w:rsid w:val="007C7C21"/>
    <w:rsid w:val="007C7DE9"/>
    <w:rsid w:val="007D16ED"/>
    <w:rsid w:val="007D1A13"/>
    <w:rsid w:val="007D2FDB"/>
    <w:rsid w:val="007D4014"/>
    <w:rsid w:val="007D4AFA"/>
    <w:rsid w:val="007D50AA"/>
    <w:rsid w:val="007D545C"/>
    <w:rsid w:val="007D5C85"/>
    <w:rsid w:val="007D64E6"/>
    <w:rsid w:val="007D6AE9"/>
    <w:rsid w:val="007D7F13"/>
    <w:rsid w:val="007E14C8"/>
    <w:rsid w:val="007E250B"/>
    <w:rsid w:val="007E39BD"/>
    <w:rsid w:val="007E4468"/>
    <w:rsid w:val="007E4FCF"/>
    <w:rsid w:val="007E56CB"/>
    <w:rsid w:val="007E6CB8"/>
    <w:rsid w:val="007E6CFA"/>
    <w:rsid w:val="007E760A"/>
    <w:rsid w:val="007F1039"/>
    <w:rsid w:val="007F23B8"/>
    <w:rsid w:val="007F3C4D"/>
    <w:rsid w:val="007F4673"/>
    <w:rsid w:val="007F5896"/>
    <w:rsid w:val="007F664B"/>
    <w:rsid w:val="007F6C3E"/>
    <w:rsid w:val="007F7639"/>
    <w:rsid w:val="0080085B"/>
    <w:rsid w:val="0080174C"/>
    <w:rsid w:val="00801D18"/>
    <w:rsid w:val="00801EDD"/>
    <w:rsid w:val="00802A1C"/>
    <w:rsid w:val="008038A8"/>
    <w:rsid w:val="00805833"/>
    <w:rsid w:val="008073BD"/>
    <w:rsid w:val="00810C52"/>
    <w:rsid w:val="00813ADA"/>
    <w:rsid w:val="00815D6F"/>
    <w:rsid w:val="008163AF"/>
    <w:rsid w:val="008165CA"/>
    <w:rsid w:val="00816AA8"/>
    <w:rsid w:val="008171FC"/>
    <w:rsid w:val="00817D0B"/>
    <w:rsid w:val="00817DAB"/>
    <w:rsid w:val="00817FA8"/>
    <w:rsid w:val="0082008B"/>
    <w:rsid w:val="008200CC"/>
    <w:rsid w:val="008201E4"/>
    <w:rsid w:val="00821569"/>
    <w:rsid w:val="008222AB"/>
    <w:rsid w:val="00822C70"/>
    <w:rsid w:val="0082334F"/>
    <w:rsid w:val="008234D8"/>
    <w:rsid w:val="00823FFB"/>
    <w:rsid w:val="00824363"/>
    <w:rsid w:val="0082458E"/>
    <w:rsid w:val="0082465D"/>
    <w:rsid w:val="008247B4"/>
    <w:rsid w:val="008269B6"/>
    <w:rsid w:val="00827559"/>
    <w:rsid w:val="008276EE"/>
    <w:rsid w:val="00827C00"/>
    <w:rsid w:val="008311D8"/>
    <w:rsid w:val="00831386"/>
    <w:rsid w:val="00831F78"/>
    <w:rsid w:val="00833D51"/>
    <w:rsid w:val="00833FBE"/>
    <w:rsid w:val="0083567E"/>
    <w:rsid w:val="00835F58"/>
    <w:rsid w:val="00836560"/>
    <w:rsid w:val="00836D35"/>
    <w:rsid w:val="00837719"/>
    <w:rsid w:val="008418E2"/>
    <w:rsid w:val="00842AB0"/>
    <w:rsid w:val="0084361C"/>
    <w:rsid w:val="008441EA"/>
    <w:rsid w:val="00844BB5"/>
    <w:rsid w:val="008452E8"/>
    <w:rsid w:val="00845BD1"/>
    <w:rsid w:val="00850D60"/>
    <w:rsid w:val="00850EF2"/>
    <w:rsid w:val="00851E2C"/>
    <w:rsid w:val="00852741"/>
    <w:rsid w:val="00852EB5"/>
    <w:rsid w:val="008544AE"/>
    <w:rsid w:val="00854FB4"/>
    <w:rsid w:val="008551E7"/>
    <w:rsid w:val="008553BF"/>
    <w:rsid w:val="00855F21"/>
    <w:rsid w:val="00856C91"/>
    <w:rsid w:val="0085729B"/>
    <w:rsid w:val="008605E9"/>
    <w:rsid w:val="0086159E"/>
    <w:rsid w:val="00861692"/>
    <w:rsid w:val="00861D49"/>
    <w:rsid w:val="00862CD2"/>
    <w:rsid w:val="00863CE7"/>
    <w:rsid w:val="00863D56"/>
    <w:rsid w:val="0086679C"/>
    <w:rsid w:val="00867483"/>
    <w:rsid w:val="008676B8"/>
    <w:rsid w:val="00867A18"/>
    <w:rsid w:val="00867B44"/>
    <w:rsid w:val="00870619"/>
    <w:rsid w:val="008712A5"/>
    <w:rsid w:val="0087297A"/>
    <w:rsid w:val="00873EE0"/>
    <w:rsid w:val="0087433D"/>
    <w:rsid w:val="00875936"/>
    <w:rsid w:val="00875CB7"/>
    <w:rsid w:val="00875DA5"/>
    <w:rsid w:val="00876911"/>
    <w:rsid w:val="0087696D"/>
    <w:rsid w:val="0087705B"/>
    <w:rsid w:val="008777DE"/>
    <w:rsid w:val="00881C87"/>
    <w:rsid w:val="008829EE"/>
    <w:rsid w:val="0088343F"/>
    <w:rsid w:val="00883841"/>
    <w:rsid w:val="008853E0"/>
    <w:rsid w:val="008862F7"/>
    <w:rsid w:val="0088657A"/>
    <w:rsid w:val="00887611"/>
    <w:rsid w:val="008902B4"/>
    <w:rsid w:val="00890E08"/>
    <w:rsid w:val="008919D6"/>
    <w:rsid w:val="00891E2C"/>
    <w:rsid w:val="00891F9A"/>
    <w:rsid w:val="0089277D"/>
    <w:rsid w:val="00893E14"/>
    <w:rsid w:val="00895EF9"/>
    <w:rsid w:val="00896EF4"/>
    <w:rsid w:val="008975BD"/>
    <w:rsid w:val="00897AEE"/>
    <w:rsid w:val="008A14C9"/>
    <w:rsid w:val="008A1E65"/>
    <w:rsid w:val="008A1EA3"/>
    <w:rsid w:val="008A228B"/>
    <w:rsid w:val="008A2A0C"/>
    <w:rsid w:val="008A34B8"/>
    <w:rsid w:val="008A4AE9"/>
    <w:rsid w:val="008A55AF"/>
    <w:rsid w:val="008A6BC0"/>
    <w:rsid w:val="008A72B0"/>
    <w:rsid w:val="008A72B2"/>
    <w:rsid w:val="008A7E80"/>
    <w:rsid w:val="008B1928"/>
    <w:rsid w:val="008B1F16"/>
    <w:rsid w:val="008B3C0F"/>
    <w:rsid w:val="008B4020"/>
    <w:rsid w:val="008B47C2"/>
    <w:rsid w:val="008B7560"/>
    <w:rsid w:val="008B7B4C"/>
    <w:rsid w:val="008C1871"/>
    <w:rsid w:val="008C1A27"/>
    <w:rsid w:val="008C316A"/>
    <w:rsid w:val="008C331B"/>
    <w:rsid w:val="008C5016"/>
    <w:rsid w:val="008C6629"/>
    <w:rsid w:val="008C6BD8"/>
    <w:rsid w:val="008C6CDC"/>
    <w:rsid w:val="008C700A"/>
    <w:rsid w:val="008C70E1"/>
    <w:rsid w:val="008C758A"/>
    <w:rsid w:val="008C7712"/>
    <w:rsid w:val="008C78E0"/>
    <w:rsid w:val="008C7B23"/>
    <w:rsid w:val="008D065B"/>
    <w:rsid w:val="008D1025"/>
    <w:rsid w:val="008D18F6"/>
    <w:rsid w:val="008D1931"/>
    <w:rsid w:val="008D1EC3"/>
    <w:rsid w:val="008D1EC5"/>
    <w:rsid w:val="008D20E5"/>
    <w:rsid w:val="008D2B1B"/>
    <w:rsid w:val="008D3AD1"/>
    <w:rsid w:val="008D3B5C"/>
    <w:rsid w:val="008D44E7"/>
    <w:rsid w:val="008D4A7E"/>
    <w:rsid w:val="008D4C9E"/>
    <w:rsid w:val="008D507B"/>
    <w:rsid w:val="008D552D"/>
    <w:rsid w:val="008D5CD8"/>
    <w:rsid w:val="008D658F"/>
    <w:rsid w:val="008D6C71"/>
    <w:rsid w:val="008D7261"/>
    <w:rsid w:val="008E245F"/>
    <w:rsid w:val="008E4812"/>
    <w:rsid w:val="008E4887"/>
    <w:rsid w:val="008E4C70"/>
    <w:rsid w:val="008E516C"/>
    <w:rsid w:val="008E6A1D"/>
    <w:rsid w:val="008E6B0F"/>
    <w:rsid w:val="008E7164"/>
    <w:rsid w:val="008E7941"/>
    <w:rsid w:val="008E7CE3"/>
    <w:rsid w:val="008F1BD1"/>
    <w:rsid w:val="008F2A6A"/>
    <w:rsid w:val="008F37BF"/>
    <w:rsid w:val="008F3CE8"/>
    <w:rsid w:val="008F3EDD"/>
    <w:rsid w:val="008F4D04"/>
    <w:rsid w:val="008F67C9"/>
    <w:rsid w:val="008F7DA4"/>
    <w:rsid w:val="00900DCF"/>
    <w:rsid w:val="00901E0B"/>
    <w:rsid w:val="00903BA2"/>
    <w:rsid w:val="009042AC"/>
    <w:rsid w:val="00906887"/>
    <w:rsid w:val="00906E1C"/>
    <w:rsid w:val="00907904"/>
    <w:rsid w:val="009117FA"/>
    <w:rsid w:val="00911D43"/>
    <w:rsid w:val="00912BD5"/>
    <w:rsid w:val="00913A29"/>
    <w:rsid w:val="00913C59"/>
    <w:rsid w:val="00914456"/>
    <w:rsid w:val="009156EC"/>
    <w:rsid w:val="00917966"/>
    <w:rsid w:val="00917B18"/>
    <w:rsid w:val="00917E18"/>
    <w:rsid w:val="00920275"/>
    <w:rsid w:val="009203FA"/>
    <w:rsid w:val="00920A38"/>
    <w:rsid w:val="0092169F"/>
    <w:rsid w:val="009238D2"/>
    <w:rsid w:val="009246B7"/>
    <w:rsid w:val="009254C5"/>
    <w:rsid w:val="009306C7"/>
    <w:rsid w:val="00930F52"/>
    <w:rsid w:val="00932748"/>
    <w:rsid w:val="009327ED"/>
    <w:rsid w:val="00933E46"/>
    <w:rsid w:val="00934048"/>
    <w:rsid w:val="0093471B"/>
    <w:rsid w:val="009363A2"/>
    <w:rsid w:val="00936DDE"/>
    <w:rsid w:val="009370C2"/>
    <w:rsid w:val="0093773A"/>
    <w:rsid w:val="0094032B"/>
    <w:rsid w:val="00940D0E"/>
    <w:rsid w:val="009411C0"/>
    <w:rsid w:val="009416F9"/>
    <w:rsid w:val="009418C0"/>
    <w:rsid w:val="00941D0D"/>
    <w:rsid w:val="00941D8A"/>
    <w:rsid w:val="00942009"/>
    <w:rsid w:val="0094258D"/>
    <w:rsid w:val="00942632"/>
    <w:rsid w:val="009427E5"/>
    <w:rsid w:val="00944912"/>
    <w:rsid w:val="00944957"/>
    <w:rsid w:val="00944F82"/>
    <w:rsid w:val="00945825"/>
    <w:rsid w:val="00945B2F"/>
    <w:rsid w:val="00946FF8"/>
    <w:rsid w:val="009470CD"/>
    <w:rsid w:val="00947831"/>
    <w:rsid w:val="00950025"/>
    <w:rsid w:val="00951985"/>
    <w:rsid w:val="00951B60"/>
    <w:rsid w:val="009557A7"/>
    <w:rsid w:val="009564CB"/>
    <w:rsid w:val="00957C55"/>
    <w:rsid w:val="00960371"/>
    <w:rsid w:val="0096059D"/>
    <w:rsid w:val="00961CCC"/>
    <w:rsid w:val="009622BC"/>
    <w:rsid w:val="009638A0"/>
    <w:rsid w:val="00964267"/>
    <w:rsid w:val="009644AE"/>
    <w:rsid w:val="00964C7E"/>
    <w:rsid w:val="009661E1"/>
    <w:rsid w:val="0096649D"/>
    <w:rsid w:val="009666AA"/>
    <w:rsid w:val="00966902"/>
    <w:rsid w:val="00966924"/>
    <w:rsid w:val="0096771B"/>
    <w:rsid w:val="00967EC2"/>
    <w:rsid w:val="00970AEC"/>
    <w:rsid w:val="00970C5D"/>
    <w:rsid w:val="00970EF6"/>
    <w:rsid w:val="009710F5"/>
    <w:rsid w:val="0097151F"/>
    <w:rsid w:val="0097152F"/>
    <w:rsid w:val="009723D8"/>
    <w:rsid w:val="00972B85"/>
    <w:rsid w:val="0097358E"/>
    <w:rsid w:val="009747F0"/>
    <w:rsid w:val="009749B4"/>
    <w:rsid w:val="009768F2"/>
    <w:rsid w:val="009804B9"/>
    <w:rsid w:val="00980B6A"/>
    <w:rsid w:val="00981FD6"/>
    <w:rsid w:val="00982834"/>
    <w:rsid w:val="00983332"/>
    <w:rsid w:val="009841C3"/>
    <w:rsid w:val="009842C8"/>
    <w:rsid w:val="00985A2F"/>
    <w:rsid w:val="009862AB"/>
    <w:rsid w:val="009906AF"/>
    <w:rsid w:val="009917B5"/>
    <w:rsid w:val="009918F9"/>
    <w:rsid w:val="00992189"/>
    <w:rsid w:val="00992FC8"/>
    <w:rsid w:val="009952CD"/>
    <w:rsid w:val="009962B7"/>
    <w:rsid w:val="009964DF"/>
    <w:rsid w:val="009970AE"/>
    <w:rsid w:val="009A12BE"/>
    <w:rsid w:val="009A156C"/>
    <w:rsid w:val="009A1DA3"/>
    <w:rsid w:val="009A2788"/>
    <w:rsid w:val="009A29EB"/>
    <w:rsid w:val="009A2B63"/>
    <w:rsid w:val="009A3256"/>
    <w:rsid w:val="009A3E8A"/>
    <w:rsid w:val="009A50FC"/>
    <w:rsid w:val="009A53A4"/>
    <w:rsid w:val="009A552E"/>
    <w:rsid w:val="009A583B"/>
    <w:rsid w:val="009A69AD"/>
    <w:rsid w:val="009A7A43"/>
    <w:rsid w:val="009A7C5E"/>
    <w:rsid w:val="009B14A4"/>
    <w:rsid w:val="009B2344"/>
    <w:rsid w:val="009B342F"/>
    <w:rsid w:val="009B42E6"/>
    <w:rsid w:val="009B47A1"/>
    <w:rsid w:val="009B74F3"/>
    <w:rsid w:val="009B7C27"/>
    <w:rsid w:val="009C0D4E"/>
    <w:rsid w:val="009C1546"/>
    <w:rsid w:val="009C15AD"/>
    <w:rsid w:val="009C1F2A"/>
    <w:rsid w:val="009C2243"/>
    <w:rsid w:val="009C4180"/>
    <w:rsid w:val="009C45BF"/>
    <w:rsid w:val="009C4E79"/>
    <w:rsid w:val="009C54A6"/>
    <w:rsid w:val="009C595A"/>
    <w:rsid w:val="009C5AF5"/>
    <w:rsid w:val="009C66F0"/>
    <w:rsid w:val="009C75F3"/>
    <w:rsid w:val="009C77B1"/>
    <w:rsid w:val="009D0B65"/>
    <w:rsid w:val="009D10E2"/>
    <w:rsid w:val="009D11A7"/>
    <w:rsid w:val="009D178E"/>
    <w:rsid w:val="009D17AD"/>
    <w:rsid w:val="009D1E83"/>
    <w:rsid w:val="009D26E6"/>
    <w:rsid w:val="009D355C"/>
    <w:rsid w:val="009D5984"/>
    <w:rsid w:val="009D7E5B"/>
    <w:rsid w:val="009E0359"/>
    <w:rsid w:val="009E0A48"/>
    <w:rsid w:val="009E0C8D"/>
    <w:rsid w:val="009E0C8E"/>
    <w:rsid w:val="009E3161"/>
    <w:rsid w:val="009E3C30"/>
    <w:rsid w:val="009E5179"/>
    <w:rsid w:val="009E6C0A"/>
    <w:rsid w:val="009E6DA1"/>
    <w:rsid w:val="009E7071"/>
    <w:rsid w:val="009E770E"/>
    <w:rsid w:val="009E77A3"/>
    <w:rsid w:val="009F007A"/>
    <w:rsid w:val="009F014C"/>
    <w:rsid w:val="009F0A4C"/>
    <w:rsid w:val="009F2070"/>
    <w:rsid w:val="009F3809"/>
    <w:rsid w:val="009F39DE"/>
    <w:rsid w:val="009F3D6B"/>
    <w:rsid w:val="009F41BF"/>
    <w:rsid w:val="009F6823"/>
    <w:rsid w:val="009F781C"/>
    <w:rsid w:val="00A00DBD"/>
    <w:rsid w:val="00A021AD"/>
    <w:rsid w:val="00A02B4F"/>
    <w:rsid w:val="00A02B6C"/>
    <w:rsid w:val="00A033F9"/>
    <w:rsid w:val="00A03F3F"/>
    <w:rsid w:val="00A04387"/>
    <w:rsid w:val="00A04928"/>
    <w:rsid w:val="00A07E0C"/>
    <w:rsid w:val="00A1000A"/>
    <w:rsid w:val="00A106A4"/>
    <w:rsid w:val="00A1173B"/>
    <w:rsid w:val="00A11968"/>
    <w:rsid w:val="00A11C12"/>
    <w:rsid w:val="00A11E87"/>
    <w:rsid w:val="00A126F9"/>
    <w:rsid w:val="00A13266"/>
    <w:rsid w:val="00A132A5"/>
    <w:rsid w:val="00A13C98"/>
    <w:rsid w:val="00A13EDE"/>
    <w:rsid w:val="00A14881"/>
    <w:rsid w:val="00A14998"/>
    <w:rsid w:val="00A159E0"/>
    <w:rsid w:val="00A16348"/>
    <w:rsid w:val="00A167DC"/>
    <w:rsid w:val="00A16F01"/>
    <w:rsid w:val="00A1759A"/>
    <w:rsid w:val="00A17A53"/>
    <w:rsid w:val="00A17E3E"/>
    <w:rsid w:val="00A2028D"/>
    <w:rsid w:val="00A20498"/>
    <w:rsid w:val="00A208BA"/>
    <w:rsid w:val="00A211D5"/>
    <w:rsid w:val="00A22B83"/>
    <w:rsid w:val="00A22F79"/>
    <w:rsid w:val="00A230F1"/>
    <w:rsid w:val="00A23B4A"/>
    <w:rsid w:val="00A23BE7"/>
    <w:rsid w:val="00A23D10"/>
    <w:rsid w:val="00A2408D"/>
    <w:rsid w:val="00A247A4"/>
    <w:rsid w:val="00A25CEC"/>
    <w:rsid w:val="00A2615A"/>
    <w:rsid w:val="00A273B4"/>
    <w:rsid w:val="00A3254B"/>
    <w:rsid w:val="00A334E5"/>
    <w:rsid w:val="00A3397F"/>
    <w:rsid w:val="00A34541"/>
    <w:rsid w:val="00A34755"/>
    <w:rsid w:val="00A34F6A"/>
    <w:rsid w:val="00A3614E"/>
    <w:rsid w:val="00A36B0E"/>
    <w:rsid w:val="00A377F2"/>
    <w:rsid w:val="00A37EAD"/>
    <w:rsid w:val="00A40D29"/>
    <w:rsid w:val="00A4222E"/>
    <w:rsid w:val="00A42357"/>
    <w:rsid w:val="00A4265C"/>
    <w:rsid w:val="00A42FAD"/>
    <w:rsid w:val="00A43629"/>
    <w:rsid w:val="00A4468F"/>
    <w:rsid w:val="00A45506"/>
    <w:rsid w:val="00A4557A"/>
    <w:rsid w:val="00A46EE3"/>
    <w:rsid w:val="00A505B7"/>
    <w:rsid w:val="00A506D0"/>
    <w:rsid w:val="00A50924"/>
    <w:rsid w:val="00A5182C"/>
    <w:rsid w:val="00A518B3"/>
    <w:rsid w:val="00A51F3E"/>
    <w:rsid w:val="00A53C7B"/>
    <w:rsid w:val="00A54E5E"/>
    <w:rsid w:val="00A54E64"/>
    <w:rsid w:val="00A54F1A"/>
    <w:rsid w:val="00A561B6"/>
    <w:rsid w:val="00A56342"/>
    <w:rsid w:val="00A5676B"/>
    <w:rsid w:val="00A57788"/>
    <w:rsid w:val="00A57B1A"/>
    <w:rsid w:val="00A57BDE"/>
    <w:rsid w:val="00A602B5"/>
    <w:rsid w:val="00A61B4D"/>
    <w:rsid w:val="00A62006"/>
    <w:rsid w:val="00A6254B"/>
    <w:rsid w:val="00A62F33"/>
    <w:rsid w:val="00A6336A"/>
    <w:rsid w:val="00A65A15"/>
    <w:rsid w:val="00A66479"/>
    <w:rsid w:val="00A67402"/>
    <w:rsid w:val="00A678A2"/>
    <w:rsid w:val="00A701EE"/>
    <w:rsid w:val="00A70B91"/>
    <w:rsid w:val="00A71467"/>
    <w:rsid w:val="00A74C5E"/>
    <w:rsid w:val="00A75615"/>
    <w:rsid w:val="00A76BC0"/>
    <w:rsid w:val="00A76D9F"/>
    <w:rsid w:val="00A77B4A"/>
    <w:rsid w:val="00A77B5D"/>
    <w:rsid w:val="00A77D7D"/>
    <w:rsid w:val="00A80113"/>
    <w:rsid w:val="00A80A8F"/>
    <w:rsid w:val="00A812F0"/>
    <w:rsid w:val="00A815FF"/>
    <w:rsid w:val="00A81B09"/>
    <w:rsid w:val="00A81C40"/>
    <w:rsid w:val="00A81DDC"/>
    <w:rsid w:val="00A82CAF"/>
    <w:rsid w:val="00A83B56"/>
    <w:rsid w:val="00A847A8"/>
    <w:rsid w:val="00A84D02"/>
    <w:rsid w:val="00A85070"/>
    <w:rsid w:val="00A8545C"/>
    <w:rsid w:val="00A85FDE"/>
    <w:rsid w:val="00A86430"/>
    <w:rsid w:val="00A87495"/>
    <w:rsid w:val="00A87A6A"/>
    <w:rsid w:val="00A903EA"/>
    <w:rsid w:val="00A9051C"/>
    <w:rsid w:val="00A90BC0"/>
    <w:rsid w:val="00A921BF"/>
    <w:rsid w:val="00A936C6"/>
    <w:rsid w:val="00A93AB9"/>
    <w:rsid w:val="00A95A98"/>
    <w:rsid w:val="00A95DD1"/>
    <w:rsid w:val="00A97136"/>
    <w:rsid w:val="00A9757D"/>
    <w:rsid w:val="00AA2848"/>
    <w:rsid w:val="00AA324F"/>
    <w:rsid w:val="00AA37C8"/>
    <w:rsid w:val="00AA3A77"/>
    <w:rsid w:val="00AA51F2"/>
    <w:rsid w:val="00AA57AA"/>
    <w:rsid w:val="00AA57C5"/>
    <w:rsid w:val="00AA5FCF"/>
    <w:rsid w:val="00AA6AAF"/>
    <w:rsid w:val="00AA743F"/>
    <w:rsid w:val="00AA749D"/>
    <w:rsid w:val="00AB075F"/>
    <w:rsid w:val="00AB2BE9"/>
    <w:rsid w:val="00AB2D30"/>
    <w:rsid w:val="00AB39C4"/>
    <w:rsid w:val="00AB3A9D"/>
    <w:rsid w:val="00AB5667"/>
    <w:rsid w:val="00AB633D"/>
    <w:rsid w:val="00AB661C"/>
    <w:rsid w:val="00AB78C4"/>
    <w:rsid w:val="00AC0862"/>
    <w:rsid w:val="00AC0EF2"/>
    <w:rsid w:val="00AC1533"/>
    <w:rsid w:val="00AC163A"/>
    <w:rsid w:val="00AC1B67"/>
    <w:rsid w:val="00AC1F98"/>
    <w:rsid w:val="00AC3FA4"/>
    <w:rsid w:val="00AC42DF"/>
    <w:rsid w:val="00AC4E3C"/>
    <w:rsid w:val="00AC62F6"/>
    <w:rsid w:val="00AC69DC"/>
    <w:rsid w:val="00AC754F"/>
    <w:rsid w:val="00AD05E4"/>
    <w:rsid w:val="00AD23AD"/>
    <w:rsid w:val="00AD2E22"/>
    <w:rsid w:val="00AD39A3"/>
    <w:rsid w:val="00AD482F"/>
    <w:rsid w:val="00AD484D"/>
    <w:rsid w:val="00AD4BB6"/>
    <w:rsid w:val="00AD5D6C"/>
    <w:rsid w:val="00AD5D86"/>
    <w:rsid w:val="00AD77B8"/>
    <w:rsid w:val="00AD7872"/>
    <w:rsid w:val="00AD7A73"/>
    <w:rsid w:val="00AE01A3"/>
    <w:rsid w:val="00AE0491"/>
    <w:rsid w:val="00AE0FEC"/>
    <w:rsid w:val="00AE1EE8"/>
    <w:rsid w:val="00AE2967"/>
    <w:rsid w:val="00AE2BE1"/>
    <w:rsid w:val="00AE3043"/>
    <w:rsid w:val="00AE3C24"/>
    <w:rsid w:val="00AE4BFC"/>
    <w:rsid w:val="00AE50A4"/>
    <w:rsid w:val="00AE551F"/>
    <w:rsid w:val="00AE6EED"/>
    <w:rsid w:val="00AF0818"/>
    <w:rsid w:val="00AF16C1"/>
    <w:rsid w:val="00AF246A"/>
    <w:rsid w:val="00AF2578"/>
    <w:rsid w:val="00AF275A"/>
    <w:rsid w:val="00AF4D26"/>
    <w:rsid w:val="00AF6063"/>
    <w:rsid w:val="00B00024"/>
    <w:rsid w:val="00B00FEA"/>
    <w:rsid w:val="00B03AEF"/>
    <w:rsid w:val="00B04361"/>
    <w:rsid w:val="00B05189"/>
    <w:rsid w:val="00B05462"/>
    <w:rsid w:val="00B06825"/>
    <w:rsid w:val="00B07D91"/>
    <w:rsid w:val="00B102B9"/>
    <w:rsid w:val="00B121AE"/>
    <w:rsid w:val="00B12E8A"/>
    <w:rsid w:val="00B151F8"/>
    <w:rsid w:val="00B1543A"/>
    <w:rsid w:val="00B15CF3"/>
    <w:rsid w:val="00B16335"/>
    <w:rsid w:val="00B1699B"/>
    <w:rsid w:val="00B16CB0"/>
    <w:rsid w:val="00B16D4F"/>
    <w:rsid w:val="00B2122C"/>
    <w:rsid w:val="00B21C71"/>
    <w:rsid w:val="00B233CA"/>
    <w:rsid w:val="00B237A2"/>
    <w:rsid w:val="00B239E6"/>
    <w:rsid w:val="00B23B9B"/>
    <w:rsid w:val="00B263D9"/>
    <w:rsid w:val="00B26775"/>
    <w:rsid w:val="00B31068"/>
    <w:rsid w:val="00B31380"/>
    <w:rsid w:val="00B33324"/>
    <w:rsid w:val="00B33B30"/>
    <w:rsid w:val="00B3568A"/>
    <w:rsid w:val="00B36A04"/>
    <w:rsid w:val="00B37507"/>
    <w:rsid w:val="00B37C9C"/>
    <w:rsid w:val="00B40D05"/>
    <w:rsid w:val="00B41CE1"/>
    <w:rsid w:val="00B430F1"/>
    <w:rsid w:val="00B43509"/>
    <w:rsid w:val="00B43F38"/>
    <w:rsid w:val="00B4411E"/>
    <w:rsid w:val="00B4412E"/>
    <w:rsid w:val="00B441F9"/>
    <w:rsid w:val="00B4460F"/>
    <w:rsid w:val="00B44A29"/>
    <w:rsid w:val="00B452ED"/>
    <w:rsid w:val="00B45949"/>
    <w:rsid w:val="00B46E5C"/>
    <w:rsid w:val="00B46F69"/>
    <w:rsid w:val="00B47F53"/>
    <w:rsid w:val="00B5013B"/>
    <w:rsid w:val="00B504E0"/>
    <w:rsid w:val="00B50666"/>
    <w:rsid w:val="00B519F1"/>
    <w:rsid w:val="00B51C84"/>
    <w:rsid w:val="00B51E6A"/>
    <w:rsid w:val="00B51F56"/>
    <w:rsid w:val="00B52314"/>
    <w:rsid w:val="00B52FEA"/>
    <w:rsid w:val="00B53210"/>
    <w:rsid w:val="00B5376F"/>
    <w:rsid w:val="00B53771"/>
    <w:rsid w:val="00B55697"/>
    <w:rsid w:val="00B55729"/>
    <w:rsid w:val="00B5587C"/>
    <w:rsid w:val="00B573AE"/>
    <w:rsid w:val="00B576CB"/>
    <w:rsid w:val="00B60246"/>
    <w:rsid w:val="00B6072A"/>
    <w:rsid w:val="00B60944"/>
    <w:rsid w:val="00B60E9D"/>
    <w:rsid w:val="00B61153"/>
    <w:rsid w:val="00B6182D"/>
    <w:rsid w:val="00B62562"/>
    <w:rsid w:val="00B62F30"/>
    <w:rsid w:val="00B6507A"/>
    <w:rsid w:val="00B656A5"/>
    <w:rsid w:val="00B659AF"/>
    <w:rsid w:val="00B65E95"/>
    <w:rsid w:val="00B67787"/>
    <w:rsid w:val="00B7025C"/>
    <w:rsid w:val="00B7026D"/>
    <w:rsid w:val="00B71CF4"/>
    <w:rsid w:val="00B72037"/>
    <w:rsid w:val="00B72397"/>
    <w:rsid w:val="00B72C2E"/>
    <w:rsid w:val="00B73C76"/>
    <w:rsid w:val="00B7436C"/>
    <w:rsid w:val="00B74746"/>
    <w:rsid w:val="00B74AE3"/>
    <w:rsid w:val="00B74B05"/>
    <w:rsid w:val="00B74D78"/>
    <w:rsid w:val="00B7536F"/>
    <w:rsid w:val="00B76213"/>
    <w:rsid w:val="00B76EBE"/>
    <w:rsid w:val="00B770A8"/>
    <w:rsid w:val="00B771FA"/>
    <w:rsid w:val="00B80648"/>
    <w:rsid w:val="00B80AAB"/>
    <w:rsid w:val="00B80F06"/>
    <w:rsid w:val="00B8135B"/>
    <w:rsid w:val="00B81366"/>
    <w:rsid w:val="00B81BC0"/>
    <w:rsid w:val="00B820DF"/>
    <w:rsid w:val="00B82784"/>
    <w:rsid w:val="00B83503"/>
    <w:rsid w:val="00B839E2"/>
    <w:rsid w:val="00B84A54"/>
    <w:rsid w:val="00B85316"/>
    <w:rsid w:val="00B85A3A"/>
    <w:rsid w:val="00B8658D"/>
    <w:rsid w:val="00B87742"/>
    <w:rsid w:val="00B90018"/>
    <w:rsid w:val="00B9162A"/>
    <w:rsid w:val="00B93026"/>
    <w:rsid w:val="00B94035"/>
    <w:rsid w:val="00B94B24"/>
    <w:rsid w:val="00B9575B"/>
    <w:rsid w:val="00B95CA2"/>
    <w:rsid w:val="00B95E72"/>
    <w:rsid w:val="00B95EAE"/>
    <w:rsid w:val="00B967E7"/>
    <w:rsid w:val="00B97305"/>
    <w:rsid w:val="00B97E5F"/>
    <w:rsid w:val="00BA03DF"/>
    <w:rsid w:val="00BA06E1"/>
    <w:rsid w:val="00BA0BBE"/>
    <w:rsid w:val="00BA1064"/>
    <w:rsid w:val="00BA2611"/>
    <w:rsid w:val="00BA3590"/>
    <w:rsid w:val="00BA4B4C"/>
    <w:rsid w:val="00BA4E3C"/>
    <w:rsid w:val="00BA62A6"/>
    <w:rsid w:val="00BA6555"/>
    <w:rsid w:val="00BA6BC6"/>
    <w:rsid w:val="00BA768A"/>
    <w:rsid w:val="00BA7B8B"/>
    <w:rsid w:val="00BB3A0C"/>
    <w:rsid w:val="00BB476F"/>
    <w:rsid w:val="00BB4911"/>
    <w:rsid w:val="00BB5BAF"/>
    <w:rsid w:val="00BB5FDC"/>
    <w:rsid w:val="00BB732D"/>
    <w:rsid w:val="00BB778C"/>
    <w:rsid w:val="00BC16FD"/>
    <w:rsid w:val="00BC21B7"/>
    <w:rsid w:val="00BC37FC"/>
    <w:rsid w:val="00BC3DB1"/>
    <w:rsid w:val="00BC4E72"/>
    <w:rsid w:val="00BC55C2"/>
    <w:rsid w:val="00BC68C9"/>
    <w:rsid w:val="00BC70E5"/>
    <w:rsid w:val="00BD0342"/>
    <w:rsid w:val="00BD04B7"/>
    <w:rsid w:val="00BD0582"/>
    <w:rsid w:val="00BD069B"/>
    <w:rsid w:val="00BD06B3"/>
    <w:rsid w:val="00BD06F3"/>
    <w:rsid w:val="00BD0B6F"/>
    <w:rsid w:val="00BD0BA1"/>
    <w:rsid w:val="00BD0C42"/>
    <w:rsid w:val="00BD1081"/>
    <w:rsid w:val="00BD1A72"/>
    <w:rsid w:val="00BD27F4"/>
    <w:rsid w:val="00BD2BC6"/>
    <w:rsid w:val="00BD40C5"/>
    <w:rsid w:val="00BD5094"/>
    <w:rsid w:val="00BE07EE"/>
    <w:rsid w:val="00BE0B17"/>
    <w:rsid w:val="00BE1ADE"/>
    <w:rsid w:val="00BE1B8A"/>
    <w:rsid w:val="00BE1E4E"/>
    <w:rsid w:val="00BE2255"/>
    <w:rsid w:val="00BE2883"/>
    <w:rsid w:val="00BE2A79"/>
    <w:rsid w:val="00BE3040"/>
    <w:rsid w:val="00BE37BD"/>
    <w:rsid w:val="00BE4613"/>
    <w:rsid w:val="00BE54EA"/>
    <w:rsid w:val="00BE71DF"/>
    <w:rsid w:val="00BE7825"/>
    <w:rsid w:val="00BF02B6"/>
    <w:rsid w:val="00BF11AC"/>
    <w:rsid w:val="00BF1496"/>
    <w:rsid w:val="00BF2731"/>
    <w:rsid w:val="00BF2B1B"/>
    <w:rsid w:val="00BF3B38"/>
    <w:rsid w:val="00BF428B"/>
    <w:rsid w:val="00BF5EE7"/>
    <w:rsid w:val="00C00660"/>
    <w:rsid w:val="00C00780"/>
    <w:rsid w:val="00C00808"/>
    <w:rsid w:val="00C019E8"/>
    <w:rsid w:val="00C028FC"/>
    <w:rsid w:val="00C03238"/>
    <w:rsid w:val="00C03A5B"/>
    <w:rsid w:val="00C03FBF"/>
    <w:rsid w:val="00C042AE"/>
    <w:rsid w:val="00C042EC"/>
    <w:rsid w:val="00C04407"/>
    <w:rsid w:val="00C04478"/>
    <w:rsid w:val="00C0483D"/>
    <w:rsid w:val="00C04C54"/>
    <w:rsid w:val="00C053EA"/>
    <w:rsid w:val="00C06B3D"/>
    <w:rsid w:val="00C1035A"/>
    <w:rsid w:val="00C10399"/>
    <w:rsid w:val="00C12F90"/>
    <w:rsid w:val="00C13A41"/>
    <w:rsid w:val="00C1419D"/>
    <w:rsid w:val="00C14390"/>
    <w:rsid w:val="00C1629B"/>
    <w:rsid w:val="00C17032"/>
    <w:rsid w:val="00C173C0"/>
    <w:rsid w:val="00C21B3A"/>
    <w:rsid w:val="00C21C3A"/>
    <w:rsid w:val="00C21C8D"/>
    <w:rsid w:val="00C237A9"/>
    <w:rsid w:val="00C23D75"/>
    <w:rsid w:val="00C241B4"/>
    <w:rsid w:val="00C24849"/>
    <w:rsid w:val="00C24B78"/>
    <w:rsid w:val="00C2512A"/>
    <w:rsid w:val="00C25D35"/>
    <w:rsid w:val="00C25DDC"/>
    <w:rsid w:val="00C26D00"/>
    <w:rsid w:val="00C27456"/>
    <w:rsid w:val="00C30033"/>
    <w:rsid w:val="00C33756"/>
    <w:rsid w:val="00C33CAC"/>
    <w:rsid w:val="00C34319"/>
    <w:rsid w:val="00C34320"/>
    <w:rsid w:val="00C34A71"/>
    <w:rsid w:val="00C34AFA"/>
    <w:rsid w:val="00C35530"/>
    <w:rsid w:val="00C36907"/>
    <w:rsid w:val="00C36F6F"/>
    <w:rsid w:val="00C3700C"/>
    <w:rsid w:val="00C37902"/>
    <w:rsid w:val="00C37A82"/>
    <w:rsid w:val="00C408E9"/>
    <w:rsid w:val="00C409CF"/>
    <w:rsid w:val="00C40CBF"/>
    <w:rsid w:val="00C41793"/>
    <w:rsid w:val="00C4279F"/>
    <w:rsid w:val="00C427A6"/>
    <w:rsid w:val="00C436EE"/>
    <w:rsid w:val="00C44932"/>
    <w:rsid w:val="00C46BD9"/>
    <w:rsid w:val="00C47E06"/>
    <w:rsid w:val="00C47E39"/>
    <w:rsid w:val="00C50114"/>
    <w:rsid w:val="00C50ED4"/>
    <w:rsid w:val="00C519F6"/>
    <w:rsid w:val="00C5212D"/>
    <w:rsid w:val="00C52A33"/>
    <w:rsid w:val="00C5334B"/>
    <w:rsid w:val="00C53AEF"/>
    <w:rsid w:val="00C55798"/>
    <w:rsid w:val="00C57C13"/>
    <w:rsid w:val="00C62D2C"/>
    <w:rsid w:val="00C62FDD"/>
    <w:rsid w:val="00C63612"/>
    <w:rsid w:val="00C65ADB"/>
    <w:rsid w:val="00C6685A"/>
    <w:rsid w:val="00C7196A"/>
    <w:rsid w:val="00C719F7"/>
    <w:rsid w:val="00C71D75"/>
    <w:rsid w:val="00C72CAD"/>
    <w:rsid w:val="00C7306E"/>
    <w:rsid w:val="00C73C86"/>
    <w:rsid w:val="00C7658E"/>
    <w:rsid w:val="00C777BA"/>
    <w:rsid w:val="00C8091F"/>
    <w:rsid w:val="00C81686"/>
    <w:rsid w:val="00C8217B"/>
    <w:rsid w:val="00C82539"/>
    <w:rsid w:val="00C82971"/>
    <w:rsid w:val="00C8511E"/>
    <w:rsid w:val="00C851E4"/>
    <w:rsid w:val="00C8595B"/>
    <w:rsid w:val="00C86399"/>
    <w:rsid w:val="00C8729D"/>
    <w:rsid w:val="00C87E8B"/>
    <w:rsid w:val="00C90236"/>
    <w:rsid w:val="00C905AA"/>
    <w:rsid w:val="00C905FA"/>
    <w:rsid w:val="00C91197"/>
    <w:rsid w:val="00C9143E"/>
    <w:rsid w:val="00C9182D"/>
    <w:rsid w:val="00C922CA"/>
    <w:rsid w:val="00C9233A"/>
    <w:rsid w:val="00C9262A"/>
    <w:rsid w:val="00C94486"/>
    <w:rsid w:val="00C94D3A"/>
    <w:rsid w:val="00C96119"/>
    <w:rsid w:val="00C96E14"/>
    <w:rsid w:val="00C975C4"/>
    <w:rsid w:val="00CA21C8"/>
    <w:rsid w:val="00CA2294"/>
    <w:rsid w:val="00CA3097"/>
    <w:rsid w:val="00CA30A5"/>
    <w:rsid w:val="00CA3158"/>
    <w:rsid w:val="00CA3495"/>
    <w:rsid w:val="00CA389D"/>
    <w:rsid w:val="00CA38E9"/>
    <w:rsid w:val="00CA3DB1"/>
    <w:rsid w:val="00CA49DE"/>
    <w:rsid w:val="00CA69B6"/>
    <w:rsid w:val="00CA7A94"/>
    <w:rsid w:val="00CB0262"/>
    <w:rsid w:val="00CB06AA"/>
    <w:rsid w:val="00CB0C97"/>
    <w:rsid w:val="00CB0D91"/>
    <w:rsid w:val="00CB0F03"/>
    <w:rsid w:val="00CB15DB"/>
    <w:rsid w:val="00CB242B"/>
    <w:rsid w:val="00CB41CE"/>
    <w:rsid w:val="00CB6D54"/>
    <w:rsid w:val="00CB7437"/>
    <w:rsid w:val="00CB7D65"/>
    <w:rsid w:val="00CC1333"/>
    <w:rsid w:val="00CC19E3"/>
    <w:rsid w:val="00CC1E4B"/>
    <w:rsid w:val="00CC1FEE"/>
    <w:rsid w:val="00CC39FA"/>
    <w:rsid w:val="00CC4545"/>
    <w:rsid w:val="00CC4A9D"/>
    <w:rsid w:val="00CC5F53"/>
    <w:rsid w:val="00CC6A4E"/>
    <w:rsid w:val="00CC7C17"/>
    <w:rsid w:val="00CD1385"/>
    <w:rsid w:val="00CD337B"/>
    <w:rsid w:val="00CD4CEB"/>
    <w:rsid w:val="00CD5280"/>
    <w:rsid w:val="00CD5B7F"/>
    <w:rsid w:val="00CD5DDE"/>
    <w:rsid w:val="00CD5EE4"/>
    <w:rsid w:val="00CD6B8B"/>
    <w:rsid w:val="00CD6D2B"/>
    <w:rsid w:val="00CD7823"/>
    <w:rsid w:val="00CE2349"/>
    <w:rsid w:val="00CE23F7"/>
    <w:rsid w:val="00CE3815"/>
    <w:rsid w:val="00CE3A05"/>
    <w:rsid w:val="00CE46F8"/>
    <w:rsid w:val="00CE4DBB"/>
    <w:rsid w:val="00CE5723"/>
    <w:rsid w:val="00CE6719"/>
    <w:rsid w:val="00CF16BA"/>
    <w:rsid w:val="00CF21E1"/>
    <w:rsid w:val="00CF2F06"/>
    <w:rsid w:val="00CF3823"/>
    <w:rsid w:val="00CF40A3"/>
    <w:rsid w:val="00CF48FB"/>
    <w:rsid w:val="00CF7059"/>
    <w:rsid w:val="00CF7D39"/>
    <w:rsid w:val="00D00787"/>
    <w:rsid w:val="00D03437"/>
    <w:rsid w:val="00D05ED1"/>
    <w:rsid w:val="00D06B8C"/>
    <w:rsid w:val="00D12010"/>
    <w:rsid w:val="00D159F3"/>
    <w:rsid w:val="00D16C4B"/>
    <w:rsid w:val="00D16CFC"/>
    <w:rsid w:val="00D17435"/>
    <w:rsid w:val="00D17E2E"/>
    <w:rsid w:val="00D2017B"/>
    <w:rsid w:val="00D2069B"/>
    <w:rsid w:val="00D207ED"/>
    <w:rsid w:val="00D2091D"/>
    <w:rsid w:val="00D20C73"/>
    <w:rsid w:val="00D20F33"/>
    <w:rsid w:val="00D217E8"/>
    <w:rsid w:val="00D22399"/>
    <w:rsid w:val="00D241CA"/>
    <w:rsid w:val="00D247A7"/>
    <w:rsid w:val="00D2734F"/>
    <w:rsid w:val="00D2793B"/>
    <w:rsid w:val="00D30ACB"/>
    <w:rsid w:val="00D318D0"/>
    <w:rsid w:val="00D31C99"/>
    <w:rsid w:val="00D31E8A"/>
    <w:rsid w:val="00D339DB"/>
    <w:rsid w:val="00D342AC"/>
    <w:rsid w:val="00D358C2"/>
    <w:rsid w:val="00D3590C"/>
    <w:rsid w:val="00D35DB2"/>
    <w:rsid w:val="00D35DBB"/>
    <w:rsid w:val="00D36085"/>
    <w:rsid w:val="00D36AAE"/>
    <w:rsid w:val="00D40161"/>
    <w:rsid w:val="00D41209"/>
    <w:rsid w:val="00D41841"/>
    <w:rsid w:val="00D42039"/>
    <w:rsid w:val="00D4217D"/>
    <w:rsid w:val="00D432C7"/>
    <w:rsid w:val="00D434BA"/>
    <w:rsid w:val="00D43A33"/>
    <w:rsid w:val="00D44522"/>
    <w:rsid w:val="00D446CF"/>
    <w:rsid w:val="00D46196"/>
    <w:rsid w:val="00D46262"/>
    <w:rsid w:val="00D4643C"/>
    <w:rsid w:val="00D467A8"/>
    <w:rsid w:val="00D47510"/>
    <w:rsid w:val="00D47AD7"/>
    <w:rsid w:val="00D47EAE"/>
    <w:rsid w:val="00D5041A"/>
    <w:rsid w:val="00D50762"/>
    <w:rsid w:val="00D507BF"/>
    <w:rsid w:val="00D50913"/>
    <w:rsid w:val="00D509C5"/>
    <w:rsid w:val="00D51F0B"/>
    <w:rsid w:val="00D5266C"/>
    <w:rsid w:val="00D53545"/>
    <w:rsid w:val="00D5363A"/>
    <w:rsid w:val="00D53E44"/>
    <w:rsid w:val="00D54613"/>
    <w:rsid w:val="00D5546F"/>
    <w:rsid w:val="00D562E9"/>
    <w:rsid w:val="00D62582"/>
    <w:rsid w:val="00D63674"/>
    <w:rsid w:val="00D63B56"/>
    <w:rsid w:val="00D63BA7"/>
    <w:rsid w:val="00D63DF5"/>
    <w:rsid w:val="00D63E9A"/>
    <w:rsid w:val="00D64277"/>
    <w:rsid w:val="00D648C4"/>
    <w:rsid w:val="00D65122"/>
    <w:rsid w:val="00D655DD"/>
    <w:rsid w:val="00D65B2C"/>
    <w:rsid w:val="00D67D69"/>
    <w:rsid w:val="00D7007F"/>
    <w:rsid w:val="00D70614"/>
    <w:rsid w:val="00D7116A"/>
    <w:rsid w:val="00D711AD"/>
    <w:rsid w:val="00D73A76"/>
    <w:rsid w:val="00D74300"/>
    <w:rsid w:val="00D74851"/>
    <w:rsid w:val="00D76106"/>
    <w:rsid w:val="00D804E8"/>
    <w:rsid w:val="00D80C91"/>
    <w:rsid w:val="00D83FAF"/>
    <w:rsid w:val="00D85545"/>
    <w:rsid w:val="00D866C1"/>
    <w:rsid w:val="00D877FD"/>
    <w:rsid w:val="00D9034C"/>
    <w:rsid w:val="00D91948"/>
    <w:rsid w:val="00D9206F"/>
    <w:rsid w:val="00D922DD"/>
    <w:rsid w:val="00D933BA"/>
    <w:rsid w:val="00D943E6"/>
    <w:rsid w:val="00D951C1"/>
    <w:rsid w:val="00D95746"/>
    <w:rsid w:val="00D9589A"/>
    <w:rsid w:val="00D959FC"/>
    <w:rsid w:val="00D966AE"/>
    <w:rsid w:val="00D96E58"/>
    <w:rsid w:val="00D97A4C"/>
    <w:rsid w:val="00D97AA0"/>
    <w:rsid w:val="00D97E0A"/>
    <w:rsid w:val="00DA03F5"/>
    <w:rsid w:val="00DA048D"/>
    <w:rsid w:val="00DA1B1A"/>
    <w:rsid w:val="00DA1CBA"/>
    <w:rsid w:val="00DA24E8"/>
    <w:rsid w:val="00DA2842"/>
    <w:rsid w:val="00DA332B"/>
    <w:rsid w:val="00DA3947"/>
    <w:rsid w:val="00DA3BEC"/>
    <w:rsid w:val="00DA4619"/>
    <w:rsid w:val="00DA4D2C"/>
    <w:rsid w:val="00DA6C59"/>
    <w:rsid w:val="00DB5330"/>
    <w:rsid w:val="00DB6959"/>
    <w:rsid w:val="00DB7A1A"/>
    <w:rsid w:val="00DC0ED8"/>
    <w:rsid w:val="00DC15B8"/>
    <w:rsid w:val="00DC16C1"/>
    <w:rsid w:val="00DC32CE"/>
    <w:rsid w:val="00DC3496"/>
    <w:rsid w:val="00DC3509"/>
    <w:rsid w:val="00DC5251"/>
    <w:rsid w:val="00DC5883"/>
    <w:rsid w:val="00DC59C0"/>
    <w:rsid w:val="00DC5AC0"/>
    <w:rsid w:val="00DC5BD5"/>
    <w:rsid w:val="00DC5CD9"/>
    <w:rsid w:val="00DC5F6B"/>
    <w:rsid w:val="00DC6DF6"/>
    <w:rsid w:val="00DC6FE3"/>
    <w:rsid w:val="00DC7316"/>
    <w:rsid w:val="00DD3645"/>
    <w:rsid w:val="00DD3683"/>
    <w:rsid w:val="00DD4BCF"/>
    <w:rsid w:val="00DD4DA0"/>
    <w:rsid w:val="00DD4EF4"/>
    <w:rsid w:val="00DD58C6"/>
    <w:rsid w:val="00DD5DB4"/>
    <w:rsid w:val="00DD6A4D"/>
    <w:rsid w:val="00DD70FD"/>
    <w:rsid w:val="00DD7D4A"/>
    <w:rsid w:val="00DE02DC"/>
    <w:rsid w:val="00DE17C4"/>
    <w:rsid w:val="00DE1C1C"/>
    <w:rsid w:val="00DE23DA"/>
    <w:rsid w:val="00DE2B06"/>
    <w:rsid w:val="00DE340A"/>
    <w:rsid w:val="00DE35EF"/>
    <w:rsid w:val="00DE3A21"/>
    <w:rsid w:val="00DE3B70"/>
    <w:rsid w:val="00DE4DEA"/>
    <w:rsid w:val="00DE6C0C"/>
    <w:rsid w:val="00DF16D2"/>
    <w:rsid w:val="00DF1BAE"/>
    <w:rsid w:val="00DF4140"/>
    <w:rsid w:val="00DF427A"/>
    <w:rsid w:val="00DF4D60"/>
    <w:rsid w:val="00DF56BC"/>
    <w:rsid w:val="00DF6C6D"/>
    <w:rsid w:val="00DF7940"/>
    <w:rsid w:val="00E00084"/>
    <w:rsid w:val="00E0011A"/>
    <w:rsid w:val="00E00545"/>
    <w:rsid w:val="00E01816"/>
    <w:rsid w:val="00E01AD0"/>
    <w:rsid w:val="00E01CDB"/>
    <w:rsid w:val="00E02200"/>
    <w:rsid w:val="00E024AA"/>
    <w:rsid w:val="00E03DAD"/>
    <w:rsid w:val="00E07182"/>
    <w:rsid w:val="00E07735"/>
    <w:rsid w:val="00E07A60"/>
    <w:rsid w:val="00E07AC6"/>
    <w:rsid w:val="00E114DF"/>
    <w:rsid w:val="00E11C80"/>
    <w:rsid w:val="00E12910"/>
    <w:rsid w:val="00E13EDD"/>
    <w:rsid w:val="00E14F24"/>
    <w:rsid w:val="00E16886"/>
    <w:rsid w:val="00E16952"/>
    <w:rsid w:val="00E17515"/>
    <w:rsid w:val="00E17C08"/>
    <w:rsid w:val="00E17CE1"/>
    <w:rsid w:val="00E20191"/>
    <w:rsid w:val="00E20C59"/>
    <w:rsid w:val="00E21681"/>
    <w:rsid w:val="00E21942"/>
    <w:rsid w:val="00E21D89"/>
    <w:rsid w:val="00E22B94"/>
    <w:rsid w:val="00E23566"/>
    <w:rsid w:val="00E23BFA"/>
    <w:rsid w:val="00E250B5"/>
    <w:rsid w:val="00E26FA7"/>
    <w:rsid w:val="00E304F2"/>
    <w:rsid w:val="00E31395"/>
    <w:rsid w:val="00E3183C"/>
    <w:rsid w:val="00E3195B"/>
    <w:rsid w:val="00E31D5C"/>
    <w:rsid w:val="00E32004"/>
    <w:rsid w:val="00E321BE"/>
    <w:rsid w:val="00E343D9"/>
    <w:rsid w:val="00E34650"/>
    <w:rsid w:val="00E3522A"/>
    <w:rsid w:val="00E36B68"/>
    <w:rsid w:val="00E37712"/>
    <w:rsid w:val="00E37F4C"/>
    <w:rsid w:val="00E40000"/>
    <w:rsid w:val="00E4231A"/>
    <w:rsid w:val="00E4272D"/>
    <w:rsid w:val="00E42BAB"/>
    <w:rsid w:val="00E42F0B"/>
    <w:rsid w:val="00E4322A"/>
    <w:rsid w:val="00E442EE"/>
    <w:rsid w:val="00E46395"/>
    <w:rsid w:val="00E476B7"/>
    <w:rsid w:val="00E47857"/>
    <w:rsid w:val="00E47F63"/>
    <w:rsid w:val="00E50AD1"/>
    <w:rsid w:val="00E52A35"/>
    <w:rsid w:val="00E52FE4"/>
    <w:rsid w:val="00E53971"/>
    <w:rsid w:val="00E539A8"/>
    <w:rsid w:val="00E53D65"/>
    <w:rsid w:val="00E54A24"/>
    <w:rsid w:val="00E54C6F"/>
    <w:rsid w:val="00E554F3"/>
    <w:rsid w:val="00E57052"/>
    <w:rsid w:val="00E57AB4"/>
    <w:rsid w:val="00E57DEF"/>
    <w:rsid w:val="00E60171"/>
    <w:rsid w:val="00E60BEC"/>
    <w:rsid w:val="00E61113"/>
    <w:rsid w:val="00E61414"/>
    <w:rsid w:val="00E61E82"/>
    <w:rsid w:val="00E61F68"/>
    <w:rsid w:val="00E633BB"/>
    <w:rsid w:val="00E63A2D"/>
    <w:rsid w:val="00E6441E"/>
    <w:rsid w:val="00E64CA5"/>
    <w:rsid w:val="00E65627"/>
    <w:rsid w:val="00E65CFE"/>
    <w:rsid w:val="00E70374"/>
    <w:rsid w:val="00E7061B"/>
    <w:rsid w:val="00E73D88"/>
    <w:rsid w:val="00E73E11"/>
    <w:rsid w:val="00E74752"/>
    <w:rsid w:val="00E75166"/>
    <w:rsid w:val="00E775AD"/>
    <w:rsid w:val="00E775BB"/>
    <w:rsid w:val="00E775CE"/>
    <w:rsid w:val="00E81BC5"/>
    <w:rsid w:val="00E83025"/>
    <w:rsid w:val="00E854C0"/>
    <w:rsid w:val="00E85F52"/>
    <w:rsid w:val="00E86AE8"/>
    <w:rsid w:val="00E86C27"/>
    <w:rsid w:val="00E87376"/>
    <w:rsid w:val="00E8762C"/>
    <w:rsid w:val="00E87E8D"/>
    <w:rsid w:val="00E90817"/>
    <w:rsid w:val="00E91555"/>
    <w:rsid w:val="00E9177D"/>
    <w:rsid w:val="00E92016"/>
    <w:rsid w:val="00E9205E"/>
    <w:rsid w:val="00E9207D"/>
    <w:rsid w:val="00E925A2"/>
    <w:rsid w:val="00E936C7"/>
    <w:rsid w:val="00E94CB2"/>
    <w:rsid w:val="00E9579C"/>
    <w:rsid w:val="00E95975"/>
    <w:rsid w:val="00E95E3A"/>
    <w:rsid w:val="00E96E84"/>
    <w:rsid w:val="00E9713A"/>
    <w:rsid w:val="00EA02D1"/>
    <w:rsid w:val="00EA0AF5"/>
    <w:rsid w:val="00EA171F"/>
    <w:rsid w:val="00EA1E4C"/>
    <w:rsid w:val="00EA29EC"/>
    <w:rsid w:val="00EA36C6"/>
    <w:rsid w:val="00EA3D7F"/>
    <w:rsid w:val="00EA48E5"/>
    <w:rsid w:val="00EA609C"/>
    <w:rsid w:val="00EB2030"/>
    <w:rsid w:val="00EB2228"/>
    <w:rsid w:val="00EB23A0"/>
    <w:rsid w:val="00EB33E6"/>
    <w:rsid w:val="00EB4DDB"/>
    <w:rsid w:val="00EB5848"/>
    <w:rsid w:val="00EB67BF"/>
    <w:rsid w:val="00EB7E78"/>
    <w:rsid w:val="00EC0372"/>
    <w:rsid w:val="00EC0ED3"/>
    <w:rsid w:val="00EC2DB2"/>
    <w:rsid w:val="00EC38FB"/>
    <w:rsid w:val="00EC4201"/>
    <w:rsid w:val="00EC5C36"/>
    <w:rsid w:val="00EC5FE4"/>
    <w:rsid w:val="00ED1610"/>
    <w:rsid w:val="00ED2514"/>
    <w:rsid w:val="00ED3012"/>
    <w:rsid w:val="00ED353B"/>
    <w:rsid w:val="00ED49EA"/>
    <w:rsid w:val="00ED4B20"/>
    <w:rsid w:val="00ED4F05"/>
    <w:rsid w:val="00ED5031"/>
    <w:rsid w:val="00ED576C"/>
    <w:rsid w:val="00ED679D"/>
    <w:rsid w:val="00ED7705"/>
    <w:rsid w:val="00ED79BC"/>
    <w:rsid w:val="00EE1135"/>
    <w:rsid w:val="00EE1648"/>
    <w:rsid w:val="00EE19F3"/>
    <w:rsid w:val="00EE1E42"/>
    <w:rsid w:val="00EE2684"/>
    <w:rsid w:val="00EE3488"/>
    <w:rsid w:val="00EE3B53"/>
    <w:rsid w:val="00EE431C"/>
    <w:rsid w:val="00EE462E"/>
    <w:rsid w:val="00EE47CE"/>
    <w:rsid w:val="00EE4DEB"/>
    <w:rsid w:val="00EE4E2C"/>
    <w:rsid w:val="00EE4FE9"/>
    <w:rsid w:val="00EE74C4"/>
    <w:rsid w:val="00EE795E"/>
    <w:rsid w:val="00EE7A83"/>
    <w:rsid w:val="00EE7DA8"/>
    <w:rsid w:val="00EF10FD"/>
    <w:rsid w:val="00EF219A"/>
    <w:rsid w:val="00EF2968"/>
    <w:rsid w:val="00EF2C16"/>
    <w:rsid w:val="00EF40DF"/>
    <w:rsid w:val="00EF4ADE"/>
    <w:rsid w:val="00EF52C3"/>
    <w:rsid w:val="00EF562C"/>
    <w:rsid w:val="00EF5ED6"/>
    <w:rsid w:val="00EF7112"/>
    <w:rsid w:val="00F007BC"/>
    <w:rsid w:val="00F018AB"/>
    <w:rsid w:val="00F01A66"/>
    <w:rsid w:val="00F03609"/>
    <w:rsid w:val="00F03EE1"/>
    <w:rsid w:val="00F05B2D"/>
    <w:rsid w:val="00F0746B"/>
    <w:rsid w:val="00F07E97"/>
    <w:rsid w:val="00F11DD8"/>
    <w:rsid w:val="00F122D8"/>
    <w:rsid w:val="00F14192"/>
    <w:rsid w:val="00F14525"/>
    <w:rsid w:val="00F15305"/>
    <w:rsid w:val="00F153CA"/>
    <w:rsid w:val="00F15555"/>
    <w:rsid w:val="00F16E35"/>
    <w:rsid w:val="00F172E6"/>
    <w:rsid w:val="00F177A8"/>
    <w:rsid w:val="00F17D71"/>
    <w:rsid w:val="00F21288"/>
    <w:rsid w:val="00F21A56"/>
    <w:rsid w:val="00F21A93"/>
    <w:rsid w:val="00F22495"/>
    <w:rsid w:val="00F23619"/>
    <w:rsid w:val="00F236E4"/>
    <w:rsid w:val="00F2375B"/>
    <w:rsid w:val="00F241A4"/>
    <w:rsid w:val="00F268DD"/>
    <w:rsid w:val="00F2791C"/>
    <w:rsid w:val="00F31280"/>
    <w:rsid w:val="00F31E8B"/>
    <w:rsid w:val="00F32622"/>
    <w:rsid w:val="00F36358"/>
    <w:rsid w:val="00F3682E"/>
    <w:rsid w:val="00F3689A"/>
    <w:rsid w:val="00F3701D"/>
    <w:rsid w:val="00F374C3"/>
    <w:rsid w:val="00F4064F"/>
    <w:rsid w:val="00F40932"/>
    <w:rsid w:val="00F41488"/>
    <w:rsid w:val="00F44E2A"/>
    <w:rsid w:val="00F45236"/>
    <w:rsid w:val="00F462E3"/>
    <w:rsid w:val="00F471B5"/>
    <w:rsid w:val="00F473E9"/>
    <w:rsid w:val="00F4785F"/>
    <w:rsid w:val="00F47DA2"/>
    <w:rsid w:val="00F5013D"/>
    <w:rsid w:val="00F50147"/>
    <w:rsid w:val="00F52C25"/>
    <w:rsid w:val="00F53916"/>
    <w:rsid w:val="00F549A1"/>
    <w:rsid w:val="00F55C38"/>
    <w:rsid w:val="00F56A8A"/>
    <w:rsid w:val="00F56EBA"/>
    <w:rsid w:val="00F6077E"/>
    <w:rsid w:val="00F62BAF"/>
    <w:rsid w:val="00F62BBA"/>
    <w:rsid w:val="00F633EA"/>
    <w:rsid w:val="00F641A2"/>
    <w:rsid w:val="00F64D5C"/>
    <w:rsid w:val="00F65265"/>
    <w:rsid w:val="00F670CF"/>
    <w:rsid w:val="00F67638"/>
    <w:rsid w:val="00F70A14"/>
    <w:rsid w:val="00F70F5B"/>
    <w:rsid w:val="00F71017"/>
    <w:rsid w:val="00F715CE"/>
    <w:rsid w:val="00F72FE7"/>
    <w:rsid w:val="00F74571"/>
    <w:rsid w:val="00F77493"/>
    <w:rsid w:val="00F77E77"/>
    <w:rsid w:val="00F80E78"/>
    <w:rsid w:val="00F8139E"/>
    <w:rsid w:val="00F81668"/>
    <w:rsid w:val="00F8222A"/>
    <w:rsid w:val="00F83327"/>
    <w:rsid w:val="00F83405"/>
    <w:rsid w:val="00F84B65"/>
    <w:rsid w:val="00F87AED"/>
    <w:rsid w:val="00F905A9"/>
    <w:rsid w:val="00F90872"/>
    <w:rsid w:val="00F908B9"/>
    <w:rsid w:val="00F9291F"/>
    <w:rsid w:val="00F93082"/>
    <w:rsid w:val="00F94C89"/>
    <w:rsid w:val="00F94EA5"/>
    <w:rsid w:val="00F95A69"/>
    <w:rsid w:val="00F9608B"/>
    <w:rsid w:val="00F964D9"/>
    <w:rsid w:val="00F967BB"/>
    <w:rsid w:val="00F96A5F"/>
    <w:rsid w:val="00F976B4"/>
    <w:rsid w:val="00F978DC"/>
    <w:rsid w:val="00F97DFC"/>
    <w:rsid w:val="00F97E2B"/>
    <w:rsid w:val="00FA00C7"/>
    <w:rsid w:val="00FA08F7"/>
    <w:rsid w:val="00FA1531"/>
    <w:rsid w:val="00FA1726"/>
    <w:rsid w:val="00FA2A72"/>
    <w:rsid w:val="00FA2B00"/>
    <w:rsid w:val="00FA2B62"/>
    <w:rsid w:val="00FA2D9F"/>
    <w:rsid w:val="00FA2E52"/>
    <w:rsid w:val="00FA3455"/>
    <w:rsid w:val="00FA459F"/>
    <w:rsid w:val="00FA4E9B"/>
    <w:rsid w:val="00FA6F09"/>
    <w:rsid w:val="00FA779E"/>
    <w:rsid w:val="00FA7877"/>
    <w:rsid w:val="00FA7CCA"/>
    <w:rsid w:val="00FB4374"/>
    <w:rsid w:val="00FB556B"/>
    <w:rsid w:val="00FB60A5"/>
    <w:rsid w:val="00FB625E"/>
    <w:rsid w:val="00FB65FD"/>
    <w:rsid w:val="00FC283B"/>
    <w:rsid w:val="00FC2A9B"/>
    <w:rsid w:val="00FC2ED6"/>
    <w:rsid w:val="00FC409F"/>
    <w:rsid w:val="00FC578A"/>
    <w:rsid w:val="00FC5F6C"/>
    <w:rsid w:val="00FD0C1F"/>
    <w:rsid w:val="00FD4401"/>
    <w:rsid w:val="00FD4BA8"/>
    <w:rsid w:val="00FD57CB"/>
    <w:rsid w:val="00FD5BBA"/>
    <w:rsid w:val="00FD6B18"/>
    <w:rsid w:val="00FD77CB"/>
    <w:rsid w:val="00FE1755"/>
    <w:rsid w:val="00FE17B5"/>
    <w:rsid w:val="00FE1B7C"/>
    <w:rsid w:val="00FE3DCB"/>
    <w:rsid w:val="00FE4731"/>
    <w:rsid w:val="00FE4C07"/>
    <w:rsid w:val="00FE561E"/>
    <w:rsid w:val="00FE56C4"/>
    <w:rsid w:val="00FE6B61"/>
    <w:rsid w:val="00FE764E"/>
    <w:rsid w:val="00FF0AD8"/>
    <w:rsid w:val="00FF2790"/>
    <w:rsid w:val="00FF2B8A"/>
    <w:rsid w:val="00FF3A4A"/>
    <w:rsid w:val="00FF5161"/>
    <w:rsid w:val="00FF536C"/>
    <w:rsid w:val="00FF5491"/>
    <w:rsid w:val="00FF6886"/>
    <w:rsid w:val="00FF73A7"/>
    <w:rsid w:val="00FF7483"/>
    <w:rsid w:val="00FF7995"/>
    <w:rsid w:val="00FF7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F0A45F"/>
  <w15:docId w15:val="{389AE4BB-51DE-B34D-86E1-1B37F4D8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C07"/>
    <w:rPr>
      <w:rFonts w:ascii="Calibri" w:hAnsi="Calibri"/>
      <w:sz w:val="24"/>
    </w:rPr>
  </w:style>
  <w:style w:type="paragraph" w:styleId="Heading1">
    <w:name w:val="heading 1"/>
    <w:basedOn w:val="Normal"/>
    <w:next w:val="Normal"/>
    <w:qFormat/>
    <w:rsid w:val="00FE4C07"/>
    <w:pPr>
      <w:keepNext/>
      <w:tabs>
        <w:tab w:val="center" w:pos="6840"/>
        <w:tab w:val="right" w:pos="13500"/>
      </w:tabs>
      <w:ind w:right="43"/>
      <w:outlineLvl w:val="0"/>
    </w:pPr>
    <w:rPr>
      <w:b/>
      <w:color w:val="0070C0"/>
      <w:sz w:val="32"/>
    </w:rPr>
  </w:style>
  <w:style w:type="paragraph" w:styleId="Heading2">
    <w:name w:val="heading 2"/>
    <w:basedOn w:val="Normal"/>
    <w:next w:val="Normal"/>
    <w:qFormat/>
    <w:rsid w:val="00FE4C07"/>
    <w:pPr>
      <w:keepNext/>
      <w:ind w:right="360"/>
      <w:jc w:val="both"/>
      <w:outlineLvl w:val="1"/>
    </w:pPr>
    <w:rPr>
      <w:b/>
      <w:color w:val="0070C0"/>
    </w:rPr>
  </w:style>
  <w:style w:type="paragraph" w:styleId="Heading3">
    <w:name w:val="heading 3"/>
    <w:basedOn w:val="Normal"/>
    <w:next w:val="Normal"/>
    <w:qFormat/>
    <w:rsid w:val="00FE4C07"/>
    <w:pPr>
      <w:keepNext/>
      <w:ind w:right="756"/>
      <w:jc w:val="both"/>
      <w:outlineLvl w:val="2"/>
    </w:pPr>
    <w:rPr>
      <w:b/>
      <w:bCs/>
    </w:rPr>
  </w:style>
  <w:style w:type="paragraph" w:styleId="Heading4">
    <w:name w:val="heading 4"/>
    <w:basedOn w:val="Normal"/>
    <w:next w:val="Normal"/>
    <w:qFormat/>
    <w:rsid w:val="00FE4C07"/>
    <w:pPr>
      <w:keepNext/>
      <w:ind w:left="720"/>
      <w:outlineLvl w:val="3"/>
    </w:pPr>
  </w:style>
  <w:style w:type="paragraph" w:styleId="Heading5">
    <w:name w:val="heading 5"/>
    <w:basedOn w:val="Normal"/>
    <w:next w:val="Normal"/>
    <w:link w:val="Heading5Char"/>
    <w:qFormat/>
    <w:rsid w:val="00FE4C07"/>
    <w:pPr>
      <w:keepNext/>
      <w:jc w:val="right"/>
      <w:outlineLvl w:val="4"/>
    </w:pPr>
    <w:rPr>
      <w:sz w:val="32"/>
    </w:rPr>
  </w:style>
  <w:style w:type="paragraph" w:styleId="Heading6">
    <w:name w:val="heading 6"/>
    <w:basedOn w:val="Normal"/>
    <w:next w:val="Normal"/>
    <w:link w:val="Heading6Char"/>
    <w:qFormat/>
    <w:rsid w:val="00FE4C07"/>
    <w:pPr>
      <w:keepNext/>
      <w:jc w:val="center"/>
      <w:outlineLvl w:val="5"/>
    </w:pPr>
  </w:style>
  <w:style w:type="paragraph" w:styleId="Heading7">
    <w:name w:val="heading 7"/>
    <w:basedOn w:val="Normal"/>
    <w:next w:val="Normal"/>
    <w:link w:val="Heading7Char"/>
    <w:qFormat/>
    <w:rsid w:val="00FE4C07"/>
    <w:pPr>
      <w:keepNext/>
      <w:outlineLvl w:val="6"/>
    </w:pPr>
    <w:rPr>
      <w:sz w:val="28"/>
    </w:rPr>
  </w:style>
  <w:style w:type="paragraph" w:styleId="Heading8">
    <w:name w:val="heading 8"/>
    <w:basedOn w:val="Normal"/>
    <w:next w:val="Normal"/>
    <w:link w:val="Heading8Char"/>
    <w:qFormat/>
    <w:rsid w:val="00FE4C07"/>
    <w:pPr>
      <w:keepNext/>
      <w:outlineLvl w:val="7"/>
    </w:pPr>
  </w:style>
  <w:style w:type="paragraph" w:styleId="Heading9">
    <w:name w:val="heading 9"/>
    <w:basedOn w:val="Normal"/>
    <w:next w:val="Normal"/>
    <w:link w:val="Heading9Char"/>
    <w:qFormat/>
    <w:rsid w:val="00FE4C07"/>
    <w:pPr>
      <w:keepNext/>
      <w:jc w:val="center"/>
      <w:outlineLvl w:val="8"/>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C07"/>
    <w:pPr>
      <w:tabs>
        <w:tab w:val="center" w:pos="4680"/>
        <w:tab w:val="right" w:pos="9360"/>
      </w:tabs>
    </w:pPr>
  </w:style>
  <w:style w:type="paragraph" w:styleId="Footer">
    <w:name w:val="footer"/>
    <w:basedOn w:val="Normal"/>
    <w:link w:val="FooterChar"/>
    <w:uiPriority w:val="99"/>
    <w:unhideWhenUsed/>
    <w:rsid w:val="00FE4C07"/>
    <w:pPr>
      <w:tabs>
        <w:tab w:val="center" w:pos="4680"/>
        <w:tab w:val="right" w:pos="9360"/>
      </w:tabs>
    </w:pPr>
  </w:style>
  <w:style w:type="paragraph" w:styleId="BodyTextIndent">
    <w:name w:val="Body Text Indent"/>
    <w:basedOn w:val="Normal"/>
    <w:link w:val="BodyTextIndentChar"/>
    <w:rsid w:val="00DC5F6B"/>
  </w:style>
  <w:style w:type="table" w:styleId="TableGrid">
    <w:name w:val="Table Grid"/>
    <w:basedOn w:val="TableNormal"/>
    <w:uiPriority w:val="59"/>
    <w:rsid w:val="00FE4C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FE4C07"/>
    <w:rPr>
      <w:color w:val="0000FF"/>
      <w:u w:val="single"/>
    </w:rPr>
  </w:style>
  <w:style w:type="character" w:styleId="FollowedHyperlink">
    <w:name w:val="FollowedHyperlink"/>
    <w:uiPriority w:val="99"/>
    <w:unhideWhenUsed/>
    <w:rsid w:val="00FE4C07"/>
    <w:rPr>
      <w:color w:val="800080"/>
      <w:u w:val="single"/>
    </w:rPr>
  </w:style>
  <w:style w:type="paragraph" w:customStyle="1" w:styleId="head1">
    <w:name w:val="head1"/>
    <w:basedOn w:val="Normal"/>
    <w:link w:val="head1Char"/>
    <w:qFormat/>
    <w:rsid w:val="00C37A82"/>
    <w:pPr>
      <w:spacing w:after="100" w:afterAutospacing="1"/>
      <w:ind w:left="1080" w:hanging="1080"/>
    </w:pPr>
    <w:rPr>
      <w:b/>
      <w:u w:val="single"/>
    </w:rPr>
  </w:style>
  <w:style w:type="paragraph" w:customStyle="1" w:styleId="Body1">
    <w:name w:val="Body1"/>
    <w:basedOn w:val="BodyTextIndent"/>
    <w:link w:val="Body1Char"/>
    <w:qFormat/>
    <w:rsid w:val="00DC5F6B"/>
  </w:style>
  <w:style w:type="character" w:customStyle="1" w:styleId="BodyTextIndentChar">
    <w:name w:val="Body Text Indent Char"/>
    <w:basedOn w:val="DefaultParagraphFont"/>
    <w:link w:val="BodyTextIndent"/>
    <w:rsid w:val="00DC5F6B"/>
    <w:rPr>
      <w:rFonts w:ascii="Arial" w:hAnsi="Arial" w:cs="Arial"/>
      <w:sz w:val="24"/>
      <w:szCs w:val="24"/>
    </w:rPr>
  </w:style>
  <w:style w:type="character" w:customStyle="1" w:styleId="head1Char">
    <w:name w:val="head1 Char"/>
    <w:basedOn w:val="BodyTextIndentChar"/>
    <w:link w:val="head1"/>
    <w:rsid w:val="00C37A82"/>
    <w:rPr>
      <w:rFonts w:ascii="Arial" w:hAnsi="Arial" w:cs="Arial"/>
      <w:b/>
      <w:sz w:val="24"/>
      <w:szCs w:val="24"/>
      <w:u w:val="single"/>
    </w:rPr>
  </w:style>
  <w:style w:type="paragraph" w:customStyle="1" w:styleId="question1">
    <w:name w:val="question1"/>
    <w:basedOn w:val="Normal"/>
    <w:link w:val="question1Char"/>
    <w:qFormat/>
    <w:rsid w:val="007103EB"/>
    <w:pPr>
      <w:numPr>
        <w:numId w:val="2"/>
      </w:numPr>
    </w:pPr>
  </w:style>
  <w:style w:type="character" w:customStyle="1" w:styleId="Body1Char">
    <w:name w:val="Body1 Char"/>
    <w:basedOn w:val="BodyTextIndentChar"/>
    <w:link w:val="Body1"/>
    <w:rsid w:val="00DC5F6B"/>
    <w:rPr>
      <w:rFonts w:ascii="Arial" w:hAnsi="Arial" w:cs="Arial"/>
      <w:sz w:val="24"/>
      <w:szCs w:val="24"/>
    </w:rPr>
  </w:style>
  <w:style w:type="paragraph" w:customStyle="1" w:styleId="indentlist">
    <w:name w:val="indent list"/>
    <w:basedOn w:val="Normal"/>
    <w:link w:val="indentlistChar"/>
    <w:qFormat/>
    <w:rsid w:val="00601B36"/>
    <w:pPr>
      <w:ind w:left="720"/>
    </w:pPr>
  </w:style>
  <w:style w:type="character" w:customStyle="1" w:styleId="question1Char">
    <w:name w:val="question1 Char"/>
    <w:basedOn w:val="DefaultParagraphFont"/>
    <w:link w:val="question1"/>
    <w:rsid w:val="007103EB"/>
    <w:rPr>
      <w:rFonts w:ascii="Calibri" w:hAnsi="Calibri"/>
      <w:sz w:val="24"/>
    </w:rPr>
  </w:style>
  <w:style w:type="paragraph" w:styleId="ListParagraph">
    <w:name w:val="List Paragraph"/>
    <w:basedOn w:val="Normal"/>
    <w:uiPriority w:val="34"/>
    <w:qFormat/>
    <w:rsid w:val="00FE4C07"/>
    <w:pPr>
      <w:ind w:left="720"/>
      <w:contextualSpacing/>
    </w:pPr>
  </w:style>
  <w:style w:type="character" w:customStyle="1" w:styleId="indentlistChar">
    <w:name w:val="indent list Char"/>
    <w:basedOn w:val="DefaultParagraphFont"/>
    <w:link w:val="indentlist"/>
    <w:rsid w:val="00601B36"/>
    <w:rPr>
      <w:rFonts w:ascii="Arial" w:hAnsi="Arial" w:cs="Arial"/>
      <w:sz w:val="24"/>
      <w:szCs w:val="24"/>
    </w:rPr>
  </w:style>
  <w:style w:type="character" w:customStyle="1" w:styleId="HeaderChar">
    <w:name w:val="Header Char"/>
    <w:basedOn w:val="DefaultParagraphFont"/>
    <w:link w:val="Header"/>
    <w:uiPriority w:val="99"/>
    <w:rsid w:val="00FE4C07"/>
    <w:rPr>
      <w:rFonts w:ascii="Calibri" w:hAnsi="Calibri"/>
      <w:sz w:val="24"/>
    </w:rPr>
  </w:style>
  <w:style w:type="paragraph" w:customStyle="1" w:styleId="Listlab">
    <w:name w:val="List_lab"/>
    <w:basedOn w:val="Normal"/>
    <w:link w:val="ListlabChar"/>
    <w:qFormat/>
    <w:rsid w:val="004B0F23"/>
    <w:pPr>
      <w:numPr>
        <w:numId w:val="3"/>
      </w:numPr>
    </w:pPr>
  </w:style>
  <w:style w:type="paragraph" w:styleId="BalloonText">
    <w:name w:val="Balloon Text"/>
    <w:basedOn w:val="Normal"/>
    <w:link w:val="BalloonTextChar"/>
    <w:uiPriority w:val="99"/>
    <w:semiHidden/>
    <w:unhideWhenUsed/>
    <w:rsid w:val="00FE4C07"/>
    <w:rPr>
      <w:rFonts w:ascii="Tahoma" w:hAnsi="Tahoma"/>
      <w:sz w:val="16"/>
      <w:szCs w:val="16"/>
      <w:lang w:val="x-none" w:eastAsia="x-none"/>
    </w:rPr>
  </w:style>
  <w:style w:type="character" w:customStyle="1" w:styleId="ListlabChar">
    <w:name w:val="List_lab Char"/>
    <w:basedOn w:val="DefaultParagraphFont"/>
    <w:link w:val="Listlab"/>
    <w:rsid w:val="004B0F23"/>
    <w:rPr>
      <w:rFonts w:ascii="Calibri" w:hAnsi="Calibri"/>
      <w:sz w:val="24"/>
    </w:rPr>
  </w:style>
  <w:style w:type="character" w:customStyle="1" w:styleId="BalloonTextChar">
    <w:name w:val="Balloon Text Char"/>
    <w:link w:val="BalloonText"/>
    <w:uiPriority w:val="99"/>
    <w:semiHidden/>
    <w:rsid w:val="00FE4C07"/>
    <w:rPr>
      <w:rFonts w:ascii="Tahoma" w:hAnsi="Tahoma"/>
      <w:sz w:val="16"/>
      <w:szCs w:val="16"/>
      <w:lang w:val="x-none" w:eastAsia="x-none"/>
    </w:rPr>
  </w:style>
  <w:style w:type="character" w:customStyle="1" w:styleId="wikiword">
    <w:name w:val="wikiword"/>
    <w:basedOn w:val="DefaultParagraphFont"/>
    <w:rsid w:val="00095C9E"/>
  </w:style>
  <w:style w:type="character" w:styleId="PlaceholderText">
    <w:name w:val="Placeholder Text"/>
    <w:basedOn w:val="DefaultParagraphFont"/>
    <w:uiPriority w:val="99"/>
    <w:semiHidden/>
    <w:rsid w:val="00FE4C07"/>
    <w:rPr>
      <w:color w:val="808080"/>
    </w:rPr>
  </w:style>
  <w:style w:type="paragraph" w:customStyle="1" w:styleId="Caption1">
    <w:name w:val="Caption1"/>
    <w:basedOn w:val="Body1"/>
    <w:link w:val="Caption1Char"/>
    <w:qFormat/>
    <w:rsid w:val="007B6983"/>
    <w:pPr>
      <w:jc w:val="center"/>
    </w:pPr>
    <w:rPr>
      <w:sz w:val="18"/>
      <w:szCs w:val="18"/>
    </w:rPr>
  </w:style>
  <w:style w:type="character" w:customStyle="1" w:styleId="Caption1Char">
    <w:name w:val="Caption1 Char"/>
    <w:basedOn w:val="Body1Char"/>
    <w:link w:val="Caption1"/>
    <w:rsid w:val="007B6983"/>
    <w:rPr>
      <w:rFonts w:ascii="Arial" w:hAnsi="Arial" w:cs="Arial"/>
      <w:sz w:val="18"/>
      <w:szCs w:val="18"/>
    </w:rPr>
  </w:style>
  <w:style w:type="paragraph" w:customStyle="1" w:styleId="Code">
    <w:name w:val="Code"/>
    <w:basedOn w:val="Body1"/>
    <w:link w:val="CodeChar"/>
    <w:qFormat/>
    <w:rsid w:val="00E9177D"/>
    <w:rPr>
      <w:rFonts w:ascii="Courier" w:hAnsi="Courier"/>
      <w:sz w:val="18"/>
      <w:szCs w:val="18"/>
    </w:rPr>
  </w:style>
  <w:style w:type="character" w:customStyle="1" w:styleId="CodeChar">
    <w:name w:val="Code Char"/>
    <w:basedOn w:val="Body1Char"/>
    <w:link w:val="Code"/>
    <w:rsid w:val="00E9177D"/>
    <w:rPr>
      <w:rFonts w:ascii="Courier" w:hAnsi="Courier" w:cs="Arial"/>
      <w:sz w:val="18"/>
      <w:szCs w:val="18"/>
    </w:rPr>
  </w:style>
  <w:style w:type="character" w:customStyle="1" w:styleId="FooterChar">
    <w:name w:val="Footer Char"/>
    <w:basedOn w:val="DefaultParagraphFont"/>
    <w:link w:val="Footer"/>
    <w:uiPriority w:val="99"/>
    <w:rsid w:val="00FE4C07"/>
    <w:rPr>
      <w:rFonts w:ascii="Calibri" w:hAnsi="Calibri"/>
      <w:sz w:val="24"/>
    </w:rPr>
  </w:style>
  <w:style w:type="paragraph" w:customStyle="1" w:styleId="Default">
    <w:name w:val="Default"/>
    <w:rsid w:val="00FE4C07"/>
    <w:pPr>
      <w:autoSpaceDE w:val="0"/>
      <w:autoSpaceDN w:val="0"/>
      <w:adjustRightInd w:val="0"/>
    </w:pPr>
    <w:rPr>
      <w:rFonts w:ascii="Calibri" w:hAnsi="Calibri" w:cs="Calibri"/>
      <w:color w:val="000000"/>
      <w:sz w:val="24"/>
      <w:szCs w:val="24"/>
    </w:rPr>
  </w:style>
  <w:style w:type="character" w:customStyle="1" w:styleId="Heading5Char">
    <w:name w:val="Heading 5 Char"/>
    <w:basedOn w:val="DefaultParagraphFont"/>
    <w:link w:val="Heading5"/>
    <w:rsid w:val="000914EC"/>
    <w:rPr>
      <w:rFonts w:ascii="Calibri" w:hAnsi="Calibri"/>
      <w:sz w:val="32"/>
    </w:rPr>
  </w:style>
  <w:style w:type="character" w:customStyle="1" w:styleId="Heading6Char">
    <w:name w:val="Heading 6 Char"/>
    <w:basedOn w:val="DefaultParagraphFont"/>
    <w:link w:val="Heading6"/>
    <w:rsid w:val="000914EC"/>
    <w:rPr>
      <w:rFonts w:ascii="Calibri" w:hAnsi="Calibri"/>
      <w:sz w:val="24"/>
    </w:rPr>
  </w:style>
  <w:style w:type="character" w:customStyle="1" w:styleId="Heading7Char">
    <w:name w:val="Heading 7 Char"/>
    <w:basedOn w:val="DefaultParagraphFont"/>
    <w:link w:val="Heading7"/>
    <w:rsid w:val="000914EC"/>
    <w:rPr>
      <w:rFonts w:ascii="Calibri" w:hAnsi="Calibri"/>
      <w:sz w:val="28"/>
    </w:rPr>
  </w:style>
  <w:style w:type="character" w:customStyle="1" w:styleId="Heading8Char">
    <w:name w:val="Heading 8 Char"/>
    <w:basedOn w:val="DefaultParagraphFont"/>
    <w:link w:val="Heading8"/>
    <w:rsid w:val="000914EC"/>
    <w:rPr>
      <w:rFonts w:ascii="Calibri" w:hAnsi="Calibri"/>
      <w:sz w:val="24"/>
    </w:rPr>
  </w:style>
  <w:style w:type="character" w:customStyle="1" w:styleId="Heading9Char">
    <w:name w:val="Heading 9 Char"/>
    <w:basedOn w:val="DefaultParagraphFont"/>
    <w:link w:val="Heading9"/>
    <w:rsid w:val="000914EC"/>
    <w:rPr>
      <w:rFonts w:ascii="Calibri" w:hAnsi="Calibri"/>
      <w:sz w:val="32"/>
    </w:rPr>
  </w:style>
  <w:style w:type="paragraph" w:styleId="BlockText">
    <w:name w:val="Block Text"/>
    <w:basedOn w:val="Normal"/>
    <w:semiHidden/>
    <w:rsid w:val="00FE4C07"/>
    <w:pPr>
      <w:ind w:left="720" w:right="720"/>
      <w:jc w:val="both"/>
    </w:pPr>
  </w:style>
  <w:style w:type="character" w:styleId="LineNumber">
    <w:name w:val="line number"/>
    <w:basedOn w:val="DefaultParagraphFont"/>
    <w:uiPriority w:val="99"/>
    <w:semiHidden/>
    <w:unhideWhenUsed/>
    <w:rsid w:val="00FE4C07"/>
  </w:style>
  <w:style w:type="paragraph" w:styleId="NormalWeb">
    <w:name w:val="Normal (Web)"/>
    <w:basedOn w:val="Normal"/>
    <w:uiPriority w:val="99"/>
    <w:semiHidden/>
    <w:unhideWhenUsed/>
    <w:rsid w:val="00FE4C07"/>
    <w:pPr>
      <w:spacing w:before="100" w:beforeAutospacing="1" w:after="100" w:afterAutospacing="1"/>
    </w:pPr>
    <w:rPr>
      <w:rFonts w:ascii="Times New Roman" w:hAnsi="Times New Roman"/>
      <w:szCs w:val="24"/>
    </w:rPr>
  </w:style>
  <w:style w:type="paragraph" w:customStyle="1" w:styleId="TableParagraph">
    <w:name w:val="Table Paragraph"/>
    <w:basedOn w:val="Normal"/>
    <w:uiPriority w:val="1"/>
    <w:qFormat/>
    <w:rsid w:val="00FE4C07"/>
    <w:pPr>
      <w:widowControl w:val="0"/>
      <w:autoSpaceDE w:val="0"/>
      <w:autoSpaceDN w:val="0"/>
    </w:pPr>
    <w:rPr>
      <w:rFonts w:eastAsia="Calibri" w:cs="Calibri"/>
      <w:sz w:val="22"/>
      <w:szCs w:val="22"/>
      <w:lang w:bidi="en-US"/>
    </w:rPr>
  </w:style>
  <w:style w:type="paragraph" w:styleId="Caption">
    <w:name w:val="caption"/>
    <w:basedOn w:val="Normal"/>
    <w:next w:val="Normal"/>
    <w:uiPriority w:val="35"/>
    <w:unhideWhenUsed/>
    <w:qFormat/>
    <w:rsid w:val="00FE4C07"/>
    <w:pPr>
      <w:spacing w:after="200"/>
    </w:pPr>
    <w:rPr>
      <w:i/>
      <w:iCs/>
      <w:color w:val="1F497D" w:themeColor="text2"/>
      <w:sz w:val="22"/>
      <w:szCs w:val="18"/>
    </w:rPr>
  </w:style>
  <w:style w:type="character" w:customStyle="1" w:styleId="pspdfkit-6um8mrhfmv4j3nvtw9x41bv9fb">
    <w:name w:val="pspdfkit-6um8mrhfmv4j3nvtw9x41bv9fb"/>
    <w:basedOn w:val="DefaultParagraphFont"/>
    <w:rsid w:val="00862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14581">
      <w:bodyDiv w:val="1"/>
      <w:marLeft w:val="0"/>
      <w:marRight w:val="0"/>
      <w:marTop w:val="0"/>
      <w:marBottom w:val="0"/>
      <w:divBdr>
        <w:top w:val="none" w:sz="0" w:space="0" w:color="auto"/>
        <w:left w:val="none" w:sz="0" w:space="0" w:color="auto"/>
        <w:bottom w:val="none" w:sz="0" w:space="0" w:color="auto"/>
        <w:right w:val="none" w:sz="0" w:space="0" w:color="auto"/>
      </w:divBdr>
    </w:div>
    <w:div w:id="202520694">
      <w:bodyDiv w:val="1"/>
      <w:marLeft w:val="0"/>
      <w:marRight w:val="0"/>
      <w:marTop w:val="0"/>
      <w:marBottom w:val="0"/>
      <w:divBdr>
        <w:top w:val="none" w:sz="0" w:space="0" w:color="auto"/>
        <w:left w:val="none" w:sz="0" w:space="0" w:color="auto"/>
        <w:bottom w:val="none" w:sz="0" w:space="0" w:color="auto"/>
        <w:right w:val="none" w:sz="0" w:space="0" w:color="auto"/>
      </w:divBdr>
    </w:div>
    <w:div w:id="372465107">
      <w:bodyDiv w:val="1"/>
      <w:marLeft w:val="0"/>
      <w:marRight w:val="0"/>
      <w:marTop w:val="0"/>
      <w:marBottom w:val="0"/>
      <w:divBdr>
        <w:top w:val="none" w:sz="0" w:space="0" w:color="auto"/>
        <w:left w:val="none" w:sz="0" w:space="0" w:color="auto"/>
        <w:bottom w:val="none" w:sz="0" w:space="0" w:color="auto"/>
        <w:right w:val="none" w:sz="0" w:space="0" w:color="auto"/>
      </w:divBdr>
    </w:div>
    <w:div w:id="398017892">
      <w:bodyDiv w:val="1"/>
      <w:marLeft w:val="0"/>
      <w:marRight w:val="0"/>
      <w:marTop w:val="0"/>
      <w:marBottom w:val="0"/>
      <w:divBdr>
        <w:top w:val="none" w:sz="0" w:space="0" w:color="auto"/>
        <w:left w:val="none" w:sz="0" w:space="0" w:color="auto"/>
        <w:bottom w:val="none" w:sz="0" w:space="0" w:color="auto"/>
        <w:right w:val="none" w:sz="0" w:space="0" w:color="auto"/>
      </w:divBdr>
    </w:div>
    <w:div w:id="411127524">
      <w:bodyDiv w:val="1"/>
      <w:marLeft w:val="0"/>
      <w:marRight w:val="0"/>
      <w:marTop w:val="0"/>
      <w:marBottom w:val="0"/>
      <w:divBdr>
        <w:top w:val="none" w:sz="0" w:space="0" w:color="auto"/>
        <w:left w:val="none" w:sz="0" w:space="0" w:color="auto"/>
        <w:bottom w:val="none" w:sz="0" w:space="0" w:color="auto"/>
        <w:right w:val="none" w:sz="0" w:space="0" w:color="auto"/>
      </w:divBdr>
      <w:divsChild>
        <w:div w:id="1855147427">
          <w:marLeft w:val="0"/>
          <w:marRight w:val="0"/>
          <w:marTop w:val="0"/>
          <w:marBottom w:val="0"/>
          <w:divBdr>
            <w:top w:val="none" w:sz="0" w:space="0" w:color="auto"/>
            <w:left w:val="none" w:sz="0" w:space="0" w:color="auto"/>
            <w:bottom w:val="none" w:sz="0" w:space="0" w:color="auto"/>
            <w:right w:val="none" w:sz="0" w:space="0" w:color="auto"/>
          </w:divBdr>
          <w:divsChild>
            <w:div w:id="516315458">
              <w:marLeft w:val="0"/>
              <w:marRight w:val="0"/>
              <w:marTop w:val="0"/>
              <w:marBottom w:val="0"/>
              <w:divBdr>
                <w:top w:val="none" w:sz="0" w:space="0" w:color="auto"/>
                <w:left w:val="none" w:sz="0" w:space="0" w:color="auto"/>
                <w:bottom w:val="none" w:sz="0" w:space="0" w:color="auto"/>
                <w:right w:val="none" w:sz="0" w:space="0" w:color="auto"/>
              </w:divBdr>
              <w:divsChild>
                <w:div w:id="2118210600">
                  <w:marLeft w:val="0"/>
                  <w:marRight w:val="0"/>
                  <w:marTop w:val="0"/>
                  <w:marBottom w:val="0"/>
                  <w:divBdr>
                    <w:top w:val="none" w:sz="0" w:space="0" w:color="auto"/>
                    <w:left w:val="none" w:sz="0" w:space="0" w:color="auto"/>
                    <w:bottom w:val="none" w:sz="0" w:space="0" w:color="auto"/>
                    <w:right w:val="none" w:sz="0" w:space="0" w:color="auto"/>
                  </w:divBdr>
                  <w:divsChild>
                    <w:div w:id="384372583">
                      <w:marLeft w:val="0"/>
                      <w:marRight w:val="0"/>
                      <w:marTop w:val="0"/>
                      <w:marBottom w:val="0"/>
                      <w:divBdr>
                        <w:top w:val="none" w:sz="0" w:space="0" w:color="auto"/>
                        <w:left w:val="none" w:sz="0" w:space="0" w:color="auto"/>
                        <w:bottom w:val="none" w:sz="0" w:space="0" w:color="auto"/>
                        <w:right w:val="none" w:sz="0" w:space="0" w:color="auto"/>
                      </w:divBdr>
                      <w:divsChild>
                        <w:div w:id="78524633">
                          <w:marLeft w:val="0"/>
                          <w:marRight w:val="0"/>
                          <w:marTop w:val="0"/>
                          <w:marBottom w:val="0"/>
                          <w:divBdr>
                            <w:top w:val="none" w:sz="0" w:space="0" w:color="auto"/>
                            <w:left w:val="none" w:sz="0" w:space="0" w:color="auto"/>
                            <w:bottom w:val="none" w:sz="0" w:space="0" w:color="auto"/>
                            <w:right w:val="none" w:sz="0" w:space="0" w:color="auto"/>
                          </w:divBdr>
                        </w:div>
                        <w:div w:id="291785551">
                          <w:marLeft w:val="0"/>
                          <w:marRight w:val="0"/>
                          <w:marTop w:val="0"/>
                          <w:marBottom w:val="0"/>
                          <w:divBdr>
                            <w:top w:val="none" w:sz="0" w:space="0" w:color="auto"/>
                            <w:left w:val="none" w:sz="0" w:space="0" w:color="auto"/>
                            <w:bottom w:val="none" w:sz="0" w:space="0" w:color="auto"/>
                            <w:right w:val="none" w:sz="0" w:space="0" w:color="auto"/>
                          </w:divBdr>
                        </w:div>
                        <w:div w:id="625816366">
                          <w:marLeft w:val="0"/>
                          <w:marRight w:val="0"/>
                          <w:marTop w:val="0"/>
                          <w:marBottom w:val="0"/>
                          <w:divBdr>
                            <w:top w:val="none" w:sz="0" w:space="0" w:color="auto"/>
                            <w:left w:val="none" w:sz="0" w:space="0" w:color="auto"/>
                            <w:bottom w:val="none" w:sz="0" w:space="0" w:color="auto"/>
                            <w:right w:val="none" w:sz="0" w:space="0" w:color="auto"/>
                          </w:divBdr>
                        </w:div>
                        <w:div w:id="732848734">
                          <w:marLeft w:val="0"/>
                          <w:marRight w:val="0"/>
                          <w:marTop w:val="0"/>
                          <w:marBottom w:val="0"/>
                          <w:divBdr>
                            <w:top w:val="none" w:sz="0" w:space="0" w:color="auto"/>
                            <w:left w:val="none" w:sz="0" w:space="0" w:color="auto"/>
                            <w:bottom w:val="none" w:sz="0" w:space="0" w:color="auto"/>
                            <w:right w:val="none" w:sz="0" w:space="0" w:color="auto"/>
                          </w:divBdr>
                        </w:div>
                        <w:div w:id="826088587">
                          <w:marLeft w:val="0"/>
                          <w:marRight w:val="0"/>
                          <w:marTop w:val="0"/>
                          <w:marBottom w:val="0"/>
                          <w:divBdr>
                            <w:top w:val="none" w:sz="0" w:space="0" w:color="auto"/>
                            <w:left w:val="none" w:sz="0" w:space="0" w:color="auto"/>
                            <w:bottom w:val="none" w:sz="0" w:space="0" w:color="auto"/>
                            <w:right w:val="none" w:sz="0" w:space="0" w:color="auto"/>
                          </w:divBdr>
                        </w:div>
                        <w:div w:id="1187908276">
                          <w:marLeft w:val="0"/>
                          <w:marRight w:val="0"/>
                          <w:marTop w:val="0"/>
                          <w:marBottom w:val="0"/>
                          <w:divBdr>
                            <w:top w:val="none" w:sz="0" w:space="0" w:color="auto"/>
                            <w:left w:val="none" w:sz="0" w:space="0" w:color="auto"/>
                            <w:bottom w:val="none" w:sz="0" w:space="0" w:color="auto"/>
                            <w:right w:val="none" w:sz="0" w:space="0" w:color="auto"/>
                          </w:divBdr>
                        </w:div>
                        <w:div w:id="1684626103">
                          <w:marLeft w:val="0"/>
                          <w:marRight w:val="0"/>
                          <w:marTop w:val="0"/>
                          <w:marBottom w:val="0"/>
                          <w:divBdr>
                            <w:top w:val="none" w:sz="0" w:space="0" w:color="auto"/>
                            <w:left w:val="none" w:sz="0" w:space="0" w:color="auto"/>
                            <w:bottom w:val="none" w:sz="0" w:space="0" w:color="auto"/>
                            <w:right w:val="none" w:sz="0" w:space="0" w:color="auto"/>
                          </w:divBdr>
                        </w:div>
                        <w:div w:id="1747605947">
                          <w:marLeft w:val="0"/>
                          <w:marRight w:val="0"/>
                          <w:marTop w:val="0"/>
                          <w:marBottom w:val="0"/>
                          <w:divBdr>
                            <w:top w:val="none" w:sz="0" w:space="0" w:color="auto"/>
                            <w:left w:val="none" w:sz="0" w:space="0" w:color="auto"/>
                            <w:bottom w:val="none" w:sz="0" w:space="0" w:color="auto"/>
                            <w:right w:val="none" w:sz="0" w:space="0" w:color="auto"/>
                          </w:divBdr>
                        </w:div>
                        <w:div w:id="19175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630024">
      <w:bodyDiv w:val="1"/>
      <w:marLeft w:val="0"/>
      <w:marRight w:val="0"/>
      <w:marTop w:val="0"/>
      <w:marBottom w:val="0"/>
      <w:divBdr>
        <w:top w:val="none" w:sz="0" w:space="0" w:color="auto"/>
        <w:left w:val="none" w:sz="0" w:space="0" w:color="auto"/>
        <w:bottom w:val="none" w:sz="0" w:space="0" w:color="auto"/>
        <w:right w:val="none" w:sz="0" w:space="0" w:color="auto"/>
      </w:divBdr>
    </w:div>
    <w:div w:id="557397599">
      <w:bodyDiv w:val="1"/>
      <w:marLeft w:val="0"/>
      <w:marRight w:val="0"/>
      <w:marTop w:val="0"/>
      <w:marBottom w:val="0"/>
      <w:divBdr>
        <w:top w:val="none" w:sz="0" w:space="0" w:color="auto"/>
        <w:left w:val="none" w:sz="0" w:space="0" w:color="auto"/>
        <w:bottom w:val="none" w:sz="0" w:space="0" w:color="auto"/>
        <w:right w:val="none" w:sz="0" w:space="0" w:color="auto"/>
      </w:divBdr>
    </w:div>
    <w:div w:id="569579113">
      <w:bodyDiv w:val="1"/>
      <w:marLeft w:val="0"/>
      <w:marRight w:val="0"/>
      <w:marTop w:val="0"/>
      <w:marBottom w:val="0"/>
      <w:divBdr>
        <w:top w:val="none" w:sz="0" w:space="0" w:color="auto"/>
        <w:left w:val="none" w:sz="0" w:space="0" w:color="auto"/>
        <w:bottom w:val="none" w:sz="0" w:space="0" w:color="auto"/>
        <w:right w:val="none" w:sz="0" w:space="0" w:color="auto"/>
      </w:divBdr>
    </w:div>
    <w:div w:id="722556958">
      <w:bodyDiv w:val="1"/>
      <w:marLeft w:val="0"/>
      <w:marRight w:val="0"/>
      <w:marTop w:val="0"/>
      <w:marBottom w:val="0"/>
      <w:divBdr>
        <w:top w:val="none" w:sz="0" w:space="0" w:color="auto"/>
        <w:left w:val="none" w:sz="0" w:space="0" w:color="auto"/>
        <w:bottom w:val="none" w:sz="0" w:space="0" w:color="auto"/>
        <w:right w:val="none" w:sz="0" w:space="0" w:color="auto"/>
      </w:divBdr>
    </w:div>
    <w:div w:id="743993347">
      <w:bodyDiv w:val="1"/>
      <w:marLeft w:val="0"/>
      <w:marRight w:val="0"/>
      <w:marTop w:val="0"/>
      <w:marBottom w:val="0"/>
      <w:divBdr>
        <w:top w:val="none" w:sz="0" w:space="0" w:color="auto"/>
        <w:left w:val="none" w:sz="0" w:space="0" w:color="auto"/>
        <w:bottom w:val="none" w:sz="0" w:space="0" w:color="auto"/>
        <w:right w:val="none" w:sz="0" w:space="0" w:color="auto"/>
      </w:divBdr>
      <w:divsChild>
        <w:div w:id="2125071401">
          <w:marLeft w:val="0"/>
          <w:marRight w:val="0"/>
          <w:marTop w:val="0"/>
          <w:marBottom w:val="0"/>
          <w:divBdr>
            <w:top w:val="none" w:sz="0" w:space="0" w:color="auto"/>
            <w:left w:val="none" w:sz="0" w:space="0" w:color="auto"/>
            <w:bottom w:val="none" w:sz="0" w:space="0" w:color="auto"/>
            <w:right w:val="none" w:sz="0" w:space="0" w:color="auto"/>
          </w:divBdr>
          <w:divsChild>
            <w:div w:id="205526257">
              <w:marLeft w:val="0"/>
              <w:marRight w:val="0"/>
              <w:marTop w:val="0"/>
              <w:marBottom w:val="0"/>
              <w:divBdr>
                <w:top w:val="none" w:sz="0" w:space="0" w:color="auto"/>
                <w:left w:val="none" w:sz="0" w:space="0" w:color="auto"/>
                <w:bottom w:val="none" w:sz="0" w:space="0" w:color="auto"/>
                <w:right w:val="none" w:sz="0" w:space="0" w:color="auto"/>
              </w:divBdr>
              <w:divsChild>
                <w:div w:id="14621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538869">
      <w:bodyDiv w:val="1"/>
      <w:marLeft w:val="0"/>
      <w:marRight w:val="0"/>
      <w:marTop w:val="0"/>
      <w:marBottom w:val="0"/>
      <w:divBdr>
        <w:top w:val="none" w:sz="0" w:space="0" w:color="auto"/>
        <w:left w:val="none" w:sz="0" w:space="0" w:color="auto"/>
        <w:bottom w:val="none" w:sz="0" w:space="0" w:color="auto"/>
        <w:right w:val="none" w:sz="0" w:space="0" w:color="auto"/>
      </w:divBdr>
    </w:div>
    <w:div w:id="872959414">
      <w:bodyDiv w:val="1"/>
      <w:marLeft w:val="0"/>
      <w:marRight w:val="0"/>
      <w:marTop w:val="0"/>
      <w:marBottom w:val="0"/>
      <w:divBdr>
        <w:top w:val="none" w:sz="0" w:space="0" w:color="auto"/>
        <w:left w:val="none" w:sz="0" w:space="0" w:color="auto"/>
        <w:bottom w:val="none" w:sz="0" w:space="0" w:color="auto"/>
        <w:right w:val="none" w:sz="0" w:space="0" w:color="auto"/>
      </w:divBdr>
    </w:div>
    <w:div w:id="957444650">
      <w:bodyDiv w:val="1"/>
      <w:marLeft w:val="0"/>
      <w:marRight w:val="0"/>
      <w:marTop w:val="0"/>
      <w:marBottom w:val="0"/>
      <w:divBdr>
        <w:top w:val="none" w:sz="0" w:space="0" w:color="auto"/>
        <w:left w:val="none" w:sz="0" w:space="0" w:color="auto"/>
        <w:bottom w:val="none" w:sz="0" w:space="0" w:color="auto"/>
        <w:right w:val="none" w:sz="0" w:space="0" w:color="auto"/>
      </w:divBdr>
    </w:div>
    <w:div w:id="1007247088">
      <w:bodyDiv w:val="1"/>
      <w:marLeft w:val="0"/>
      <w:marRight w:val="0"/>
      <w:marTop w:val="0"/>
      <w:marBottom w:val="0"/>
      <w:divBdr>
        <w:top w:val="none" w:sz="0" w:space="0" w:color="auto"/>
        <w:left w:val="none" w:sz="0" w:space="0" w:color="auto"/>
        <w:bottom w:val="none" w:sz="0" w:space="0" w:color="auto"/>
        <w:right w:val="none" w:sz="0" w:space="0" w:color="auto"/>
      </w:divBdr>
    </w:div>
    <w:div w:id="1021122523">
      <w:bodyDiv w:val="1"/>
      <w:marLeft w:val="0"/>
      <w:marRight w:val="0"/>
      <w:marTop w:val="0"/>
      <w:marBottom w:val="0"/>
      <w:divBdr>
        <w:top w:val="none" w:sz="0" w:space="0" w:color="auto"/>
        <w:left w:val="none" w:sz="0" w:space="0" w:color="auto"/>
        <w:bottom w:val="none" w:sz="0" w:space="0" w:color="auto"/>
        <w:right w:val="none" w:sz="0" w:space="0" w:color="auto"/>
      </w:divBdr>
    </w:div>
    <w:div w:id="1091583847">
      <w:bodyDiv w:val="1"/>
      <w:marLeft w:val="0"/>
      <w:marRight w:val="0"/>
      <w:marTop w:val="0"/>
      <w:marBottom w:val="0"/>
      <w:divBdr>
        <w:top w:val="none" w:sz="0" w:space="0" w:color="auto"/>
        <w:left w:val="none" w:sz="0" w:space="0" w:color="auto"/>
        <w:bottom w:val="none" w:sz="0" w:space="0" w:color="auto"/>
        <w:right w:val="none" w:sz="0" w:space="0" w:color="auto"/>
      </w:divBdr>
    </w:div>
    <w:div w:id="1092747477">
      <w:bodyDiv w:val="1"/>
      <w:marLeft w:val="0"/>
      <w:marRight w:val="0"/>
      <w:marTop w:val="0"/>
      <w:marBottom w:val="0"/>
      <w:divBdr>
        <w:top w:val="none" w:sz="0" w:space="0" w:color="auto"/>
        <w:left w:val="none" w:sz="0" w:space="0" w:color="auto"/>
        <w:bottom w:val="none" w:sz="0" w:space="0" w:color="auto"/>
        <w:right w:val="none" w:sz="0" w:space="0" w:color="auto"/>
      </w:divBdr>
    </w:div>
    <w:div w:id="1139614167">
      <w:bodyDiv w:val="1"/>
      <w:marLeft w:val="0"/>
      <w:marRight w:val="0"/>
      <w:marTop w:val="0"/>
      <w:marBottom w:val="0"/>
      <w:divBdr>
        <w:top w:val="none" w:sz="0" w:space="0" w:color="auto"/>
        <w:left w:val="none" w:sz="0" w:space="0" w:color="auto"/>
        <w:bottom w:val="none" w:sz="0" w:space="0" w:color="auto"/>
        <w:right w:val="none" w:sz="0" w:space="0" w:color="auto"/>
      </w:divBdr>
    </w:div>
    <w:div w:id="1150903608">
      <w:bodyDiv w:val="1"/>
      <w:marLeft w:val="0"/>
      <w:marRight w:val="0"/>
      <w:marTop w:val="0"/>
      <w:marBottom w:val="0"/>
      <w:divBdr>
        <w:top w:val="none" w:sz="0" w:space="0" w:color="auto"/>
        <w:left w:val="none" w:sz="0" w:space="0" w:color="auto"/>
        <w:bottom w:val="none" w:sz="0" w:space="0" w:color="auto"/>
        <w:right w:val="none" w:sz="0" w:space="0" w:color="auto"/>
      </w:divBdr>
    </w:div>
    <w:div w:id="1245649659">
      <w:bodyDiv w:val="1"/>
      <w:marLeft w:val="0"/>
      <w:marRight w:val="0"/>
      <w:marTop w:val="0"/>
      <w:marBottom w:val="0"/>
      <w:divBdr>
        <w:top w:val="none" w:sz="0" w:space="0" w:color="auto"/>
        <w:left w:val="none" w:sz="0" w:space="0" w:color="auto"/>
        <w:bottom w:val="none" w:sz="0" w:space="0" w:color="auto"/>
        <w:right w:val="none" w:sz="0" w:space="0" w:color="auto"/>
      </w:divBdr>
    </w:div>
    <w:div w:id="1252815019">
      <w:bodyDiv w:val="1"/>
      <w:marLeft w:val="0"/>
      <w:marRight w:val="0"/>
      <w:marTop w:val="0"/>
      <w:marBottom w:val="0"/>
      <w:divBdr>
        <w:top w:val="none" w:sz="0" w:space="0" w:color="auto"/>
        <w:left w:val="none" w:sz="0" w:space="0" w:color="auto"/>
        <w:bottom w:val="none" w:sz="0" w:space="0" w:color="auto"/>
        <w:right w:val="none" w:sz="0" w:space="0" w:color="auto"/>
      </w:divBdr>
    </w:div>
    <w:div w:id="1254582218">
      <w:bodyDiv w:val="1"/>
      <w:marLeft w:val="0"/>
      <w:marRight w:val="0"/>
      <w:marTop w:val="0"/>
      <w:marBottom w:val="0"/>
      <w:divBdr>
        <w:top w:val="none" w:sz="0" w:space="0" w:color="auto"/>
        <w:left w:val="none" w:sz="0" w:space="0" w:color="auto"/>
        <w:bottom w:val="none" w:sz="0" w:space="0" w:color="auto"/>
        <w:right w:val="none" w:sz="0" w:space="0" w:color="auto"/>
      </w:divBdr>
    </w:div>
    <w:div w:id="1464470202">
      <w:bodyDiv w:val="1"/>
      <w:marLeft w:val="0"/>
      <w:marRight w:val="0"/>
      <w:marTop w:val="0"/>
      <w:marBottom w:val="0"/>
      <w:divBdr>
        <w:top w:val="none" w:sz="0" w:space="0" w:color="auto"/>
        <w:left w:val="none" w:sz="0" w:space="0" w:color="auto"/>
        <w:bottom w:val="none" w:sz="0" w:space="0" w:color="auto"/>
        <w:right w:val="none" w:sz="0" w:space="0" w:color="auto"/>
      </w:divBdr>
    </w:div>
    <w:div w:id="1551771387">
      <w:bodyDiv w:val="1"/>
      <w:marLeft w:val="0"/>
      <w:marRight w:val="0"/>
      <w:marTop w:val="0"/>
      <w:marBottom w:val="0"/>
      <w:divBdr>
        <w:top w:val="none" w:sz="0" w:space="0" w:color="auto"/>
        <w:left w:val="none" w:sz="0" w:space="0" w:color="auto"/>
        <w:bottom w:val="none" w:sz="0" w:space="0" w:color="auto"/>
        <w:right w:val="none" w:sz="0" w:space="0" w:color="auto"/>
      </w:divBdr>
    </w:div>
    <w:div w:id="1750426460">
      <w:bodyDiv w:val="1"/>
      <w:marLeft w:val="0"/>
      <w:marRight w:val="0"/>
      <w:marTop w:val="0"/>
      <w:marBottom w:val="0"/>
      <w:divBdr>
        <w:top w:val="none" w:sz="0" w:space="0" w:color="auto"/>
        <w:left w:val="none" w:sz="0" w:space="0" w:color="auto"/>
        <w:bottom w:val="none" w:sz="0" w:space="0" w:color="auto"/>
        <w:right w:val="none" w:sz="0" w:space="0" w:color="auto"/>
      </w:divBdr>
      <w:divsChild>
        <w:div w:id="886071255">
          <w:marLeft w:val="0"/>
          <w:marRight w:val="0"/>
          <w:marTop w:val="0"/>
          <w:marBottom w:val="0"/>
          <w:divBdr>
            <w:top w:val="none" w:sz="0" w:space="0" w:color="auto"/>
            <w:left w:val="none" w:sz="0" w:space="0" w:color="auto"/>
            <w:bottom w:val="none" w:sz="0" w:space="0" w:color="auto"/>
            <w:right w:val="none" w:sz="0" w:space="0" w:color="auto"/>
          </w:divBdr>
          <w:divsChild>
            <w:div w:id="359014931">
              <w:marLeft w:val="0"/>
              <w:marRight w:val="0"/>
              <w:marTop w:val="0"/>
              <w:marBottom w:val="0"/>
              <w:divBdr>
                <w:top w:val="none" w:sz="0" w:space="0" w:color="auto"/>
                <w:left w:val="none" w:sz="0" w:space="0" w:color="auto"/>
                <w:bottom w:val="none" w:sz="0" w:space="0" w:color="auto"/>
                <w:right w:val="none" w:sz="0" w:space="0" w:color="auto"/>
              </w:divBdr>
              <w:divsChild>
                <w:div w:id="2033913547">
                  <w:marLeft w:val="0"/>
                  <w:marRight w:val="0"/>
                  <w:marTop w:val="0"/>
                  <w:marBottom w:val="0"/>
                  <w:divBdr>
                    <w:top w:val="none" w:sz="0" w:space="0" w:color="auto"/>
                    <w:left w:val="none" w:sz="0" w:space="0" w:color="auto"/>
                    <w:bottom w:val="none" w:sz="0" w:space="0" w:color="auto"/>
                    <w:right w:val="none" w:sz="0" w:space="0" w:color="auto"/>
                  </w:divBdr>
                  <w:divsChild>
                    <w:div w:id="1341469729">
                      <w:marLeft w:val="0"/>
                      <w:marRight w:val="0"/>
                      <w:marTop w:val="0"/>
                      <w:marBottom w:val="0"/>
                      <w:divBdr>
                        <w:top w:val="none" w:sz="0" w:space="0" w:color="auto"/>
                        <w:left w:val="none" w:sz="0" w:space="0" w:color="auto"/>
                        <w:bottom w:val="none" w:sz="0" w:space="0" w:color="auto"/>
                        <w:right w:val="none" w:sz="0" w:space="0" w:color="auto"/>
                      </w:divBdr>
                      <w:divsChild>
                        <w:div w:id="97411969">
                          <w:marLeft w:val="0"/>
                          <w:marRight w:val="0"/>
                          <w:marTop w:val="0"/>
                          <w:marBottom w:val="0"/>
                          <w:divBdr>
                            <w:top w:val="none" w:sz="0" w:space="0" w:color="auto"/>
                            <w:left w:val="none" w:sz="0" w:space="0" w:color="auto"/>
                            <w:bottom w:val="none" w:sz="0" w:space="0" w:color="auto"/>
                            <w:right w:val="none" w:sz="0" w:space="0" w:color="auto"/>
                          </w:divBdr>
                        </w:div>
                        <w:div w:id="864901853">
                          <w:marLeft w:val="0"/>
                          <w:marRight w:val="0"/>
                          <w:marTop w:val="0"/>
                          <w:marBottom w:val="0"/>
                          <w:divBdr>
                            <w:top w:val="none" w:sz="0" w:space="0" w:color="auto"/>
                            <w:left w:val="none" w:sz="0" w:space="0" w:color="auto"/>
                            <w:bottom w:val="none" w:sz="0" w:space="0" w:color="auto"/>
                            <w:right w:val="none" w:sz="0" w:space="0" w:color="auto"/>
                          </w:divBdr>
                        </w:div>
                        <w:div w:id="882716104">
                          <w:marLeft w:val="0"/>
                          <w:marRight w:val="0"/>
                          <w:marTop w:val="0"/>
                          <w:marBottom w:val="0"/>
                          <w:divBdr>
                            <w:top w:val="none" w:sz="0" w:space="0" w:color="auto"/>
                            <w:left w:val="none" w:sz="0" w:space="0" w:color="auto"/>
                            <w:bottom w:val="none" w:sz="0" w:space="0" w:color="auto"/>
                            <w:right w:val="none" w:sz="0" w:space="0" w:color="auto"/>
                          </w:divBdr>
                        </w:div>
                        <w:div w:id="1716924703">
                          <w:marLeft w:val="0"/>
                          <w:marRight w:val="0"/>
                          <w:marTop w:val="0"/>
                          <w:marBottom w:val="0"/>
                          <w:divBdr>
                            <w:top w:val="none" w:sz="0" w:space="0" w:color="auto"/>
                            <w:left w:val="none" w:sz="0" w:space="0" w:color="auto"/>
                            <w:bottom w:val="none" w:sz="0" w:space="0" w:color="auto"/>
                            <w:right w:val="none" w:sz="0" w:space="0" w:color="auto"/>
                          </w:divBdr>
                        </w:div>
                        <w:div w:id="1797945474">
                          <w:marLeft w:val="0"/>
                          <w:marRight w:val="0"/>
                          <w:marTop w:val="0"/>
                          <w:marBottom w:val="0"/>
                          <w:divBdr>
                            <w:top w:val="none" w:sz="0" w:space="0" w:color="auto"/>
                            <w:left w:val="none" w:sz="0" w:space="0" w:color="auto"/>
                            <w:bottom w:val="none" w:sz="0" w:space="0" w:color="auto"/>
                            <w:right w:val="none" w:sz="0" w:space="0" w:color="auto"/>
                          </w:divBdr>
                        </w:div>
                        <w:div w:id="1811053768">
                          <w:marLeft w:val="0"/>
                          <w:marRight w:val="0"/>
                          <w:marTop w:val="0"/>
                          <w:marBottom w:val="0"/>
                          <w:divBdr>
                            <w:top w:val="none" w:sz="0" w:space="0" w:color="auto"/>
                            <w:left w:val="none" w:sz="0" w:space="0" w:color="auto"/>
                            <w:bottom w:val="none" w:sz="0" w:space="0" w:color="auto"/>
                            <w:right w:val="none" w:sz="0" w:space="0" w:color="auto"/>
                          </w:divBdr>
                        </w:div>
                        <w:div w:id="1894344249">
                          <w:marLeft w:val="0"/>
                          <w:marRight w:val="0"/>
                          <w:marTop w:val="0"/>
                          <w:marBottom w:val="0"/>
                          <w:divBdr>
                            <w:top w:val="none" w:sz="0" w:space="0" w:color="auto"/>
                            <w:left w:val="none" w:sz="0" w:space="0" w:color="auto"/>
                            <w:bottom w:val="none" w:sz="0" w:space="0" w:color="auto"/>
                            <w:right w:val="none" w:sz="0" w:space="0" w:color="auto"/>
                          </w:divBdr>
                        </w:div>
                        <w:div w:id="1896313904">
                          <w:marLeft w:val="0"/>
                          <w:marRight w:val="0"/>
                          <w:marTop w:val="0"/>
                          <w:marBottom w:val="0"/>
                          <w:divBdr>
                            <w:top w:val="none" w:sz="0" w:space="0" w:color="auto"/>
                            <w:left w:val="none" w:sz="0" w:space="0" w:color="auto"/>
                            <w:bottom w:val="none" w:sz="0" w:space="0" w:color="auto"/>
                            <w:right w:val="none" w:sz="0" w:space="0" w:color="auto"/>
                          </w:divBdr>
                        </w:div>
                        <w:div w:id="19635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664005">
      <w:bodyDiv w:val="1"/>
      <w:marLeft w:val="0"/>
      <w:marRight w:val="0"/>
      <w:marTop w:val="0"/>
      <w:marBottom w:val="0"/>
      <w:divBdr>
        <w:top w:val="none" w:sz="0" w:space="0" w:color="auto"/>
        <w:left w:val="none" w:sz="0" w:space="0" w:color="auto"/>
        <w:bottom w:val="none" w:sz="0" w:space="0" w:color="auto"/>
        <w:right w:val="none" w:sz="0" w:space="0" w:color="auto"/>
      </w:divBdr>
    </w:div>
    <w:div w:id="1848787286">
      <w:bodyDiv w:val="1"/>
      <w:marLeft w:val="0"/>
      <w:marRight w:val="0"/>
      <w:marTop w:val="0"/>
      <w:marBottom w:val="0"/>
      <w:divBdr>
        <w:top w:val="none" w:sz="0" w:space="0" w:color="auto"/>
        <w:left w:val="none" w:sz="0" w:space="0" w:color="auto"/>
        <w:bottom w:val="none" w:sz="0" w:space="0" w:color="auto"/>
        <w:right w:val="none" w:sz="0" w:space="0" w:color="auto"/>
      </w:divBdr>
    </w:div>
    <w:div w:id="1902787892">
      <w:bodyDiv w:val="1"/>
      <w:marLeft w:val="0"/>
      <w:marRight w:val="0"/>
      <w:marTop w:val="0"/>
      <w:marBottom w:val="0"/>
      <w:divBdr>
        <w:top w:val="none" w:sz="0" w:space="0" w:color="auto"/>
        <w:left w:val="none" w:sz="0" w:space="0" w:color="auto"/>
        <w:bottom w:val="none" w:sz="0" w:space="0" w:color="auto"/>
        <w:right w:val="none" w:sz="0" w:space="0" w:color="auto"/>
      </w:divBdr>
    </w:div>
    <w:div w:id="1904872908">
      <w:bodyDiv w:val="1"/>
      <w:marLeft w:val="0"/>
      <w:marRight w:val="0"/>
      <w:marTop w:val="0"/>
      <w:marBottom w:val="0"/>
      <w:divBdr>
        <w:top w:val="none" w:sz="0" w:space="0" w:color="auto"/>
        <w:left w:val="none" w:sz="0" w:space="0" w:color="auto"/>
        <w:bottom w:val="none" w:sz="0" w:space="0" w:color="auto"/>
        <w:right w:val="none" w:sz="0" w:space="0" w:color="auto"/>
      </w:divBdr>
    </w:div>
    <w:div w:id="1952081603">
      <w:bodyDiv w:val="1"/>
      <w:marLeft w:val="0"/>
      <w:marRight w:val="0"/>
      <w:marTop w:val="0"/>
      <w:marBottom w:val="0"/>
      <w:divBdr>
        <w:top w:val="none" w:sz="0" w:space="0" w:color="auto"/>
        <w:left w:val="none" w:sz="0" w:space="0" w:color="auto"/>
        <w:bottom w:val="none" w:sz="0" w:space="0" w:color="auto"/>
        <w:right w:val="none" w:sz="0" w:space="0" w:color="auto"/>
      </w:divBdr>
    </w:div>
    <w:div w:id="2003393525">
      <w:bodyDiv w:val="1"/>
      <w:marLeft w:val="0"/>
      <w:marRight w:val="0"/>
      <w:marTop w:val="0"/>
      <w:marBottom w:val="0"/>
      <w:divBdr>
        <w:top w:val="none" w:sz="0" w:space="0" w:color="auto"/>
        <w:left w:val="none" w:sz="0" w:space="0" w:color="auto"/>
        <w:bottom w:val="none" w:sz="0" w:space="0" w:color="auto"/>
        <w:right w:val="none" w:sz="0" w:space="0" w:color="auto"/>
      </w:divBdr>
    </w:div>
    <w:div w:id="2111729953">
      <w:bodyDiv w:val="1"/>
      <w:marLeft w:val="0"/>
      <w:marRight w:val="0"/>
      <w:marTop w:val="0"/>
      <w:marBottom w:val="0"/>
      <w:divBdr>
        <w:top w:val="none" w:sz="0" w:space="0" w:color="auto"/>
        <w:left w:val="none" w:sz="0" w:space="0" w:color="auto"/>
        <w:bottom w:val="none" w:sz="0" w:space="0" w:color="auto"/>
        <w:right w:val="none" w:sz="0" w:space="0" w:color="auto"/>
      </w:divBdr>
    </w:div>
    <w:div w:id="214527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hom\Dropbox\RIT_Teaching\Digital%20Signal%20Processing\DSP_2205\Templates\EEET-425%20Lab%20Template_22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20A3C-203B-4272-8532-CB9385AA1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EEET-425 Lab Template_2205.dotx</Template>
  <TotalTime>207</TotalTime>
  <Pages>12</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Objective:</vt:lpstr>
    </vt:vector>
  </TitlesOfParts>
  <Company>Rochester Institute of Technology</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subject/>
  <dc:creator>Clark Hochgraf</dc:creator>
  <cp:keywords/>
  <dc:description/>
  <cp:lastModifiedBy>SteveC</cp:lastModifiedBy>
  <cp:revision>35</cp:revision>
  <cp:lastPrinted>2015-09-16T07:10:00Z</cp:lastPrinted>
  <dcterms:created xsi:type="dcterms:W3CDTF">2022-01-01T15:25:00Z</dcterms:created>
  <dcterms:modified xsi:type="dcterms:W3CDTF">2023-02-19T19:32:00Z</dcterms:modified>
</cp:coreProperties>
</file>